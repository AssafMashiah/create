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2125" w:rsidRDefault="00CB2125" w:rsidP="00A426FA"/>
    <w:p w:rsidR="00CB2125" w:rsidRDefault="00CB2125" w:rsidP="00A426FA"/>
    <w:p w:rsidR="00CB2125" w:rsidRDefault="00CB2125" w:rsidP="00A426FA"/>
    <w:p w:rsidR="00CB2125" w:rsidRDefault="00CB2125" w:rsidP="00A426FA"/>
    <w:p w:rsidR="003D385C" w:rsidRPr="00101744" w:rsidRDefault="00B37DC2" w:rsidP="00A426FA">
      <w:r>
        <w:rPr>
          <w:noProof/>
          <w:snapToGrid/>
        </w:rPr>
        <w:pict>
          <v:shapetype id="_x0000_t32" coordsize="21600,21600" o:spt="32" o:oned="t" path="m,l21600,21600e" filled="f">
            <v:path arrowok="t" fillok="f" o:connecttype="none"/>
            <o:lock v:ext="edit" shapetype="t"/>
          </v:shapetype>
          <v:shape id="Straight Arrow Connector 9" o:spid="_x0000_s1026" type="#_x0000_t32" style="position:absolute;margin-left:-7.7pt;margin-top:-12.1pt;width:482.85pt;height:0;z-index:251658240;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" strokecolor="#0067b1" strokeweight="2.5pt">
            <v:stroke dashstyle="1 1" endcap="round"/>
          </v:shape>
        </w:pict>
      </w:r>
    </w:p>
    <w:p w:rsidR="00DC452C" w:rsidRPr="00F76E03" w:rsidRDefault="00A66589" w:rsidP="00792B3A">
      <w:pPr>
        <w:pStyle w:val="Title"/>
      </w:pPr>
      <w:r>
        <w:t>Timetoknow Create</w:t>
      </w:r>
      <w:r w:rsidR="00285A0E">
        <w:t xml:space="preserve"> </w:t>
      </w:r>
      <w:r w:rsidR="00792B3A">
        <w:t>SSO</w:t>
      </w:r>
      <w:r w:rsidR="000C57C8">
        <w:t xml:space="preserve"> </w:t>
      </w:r>
    </w:p>
    <w:p w:rsidR="0076566E" w:rsidRDefault="000C57C8" w:rsidP="000C57C8">
      <w:pPr>
        <w:pStyle w:val="Subtitle"/>
      </w:pPr>
      <w:r>
        <w:t>Specification</w:t>
      </w:r>
      <w:r w:rsidR="00BB512F">
        <w:t xml:space="preserve"> – Initial Draft</w:t>
      </w:r>
    </w:p>
    <w:p w:rsidR="009B6DA0" w:rsidRDefault="00792B3A" w:rsidP="002B5200">
      <w:pPr>
        <w:rPr>
          <w:b/>
          <w:bCs/>
          <w:color w:val="439639"/>
          <w:sz w:val="32"/>
          <w:szCs w:val="32"/>
        </w:rPr>
      </w:pPr>
      <w:r w:rsidRPr="002B5200">
        <w:rPr>
          <w:b/>
          <w:bCs/>
          <w:color w:val="439639"/>
          <w:sz w:val="32"/>
          <w:szCs w:val="32"/>
        </w:rPr>
        <w:t>April 2014</w:t>
      </w:r>
    </w:p>
    <w:p w:rsidR="00CD1C7F" w:rsidRDefault="00CD1C7F" w:rsidP="002B5200">
      <w:pPr>
        <w:rPr>
          <w:b/>
          <w:bCs/>
          <w:color w:val="439639"/>
          <w:sz w:val="32"/>
          <w:szCs w:val="32"/>
        </w:rPr>
      </w:pPr>
    </w:p>
    <w:p w:rsidR="00CD1C7F" w:rsidRPr="002B5200" w:rsidRDefault="00CD1C7F" w:rsidP="002B5200">
      <w:pPr>
        <w:rPr>
          <w:b/>
          <w:bCs/>
          <w:color w:val="439639"/>
          <w:sz w:val="32"/>
          <w:szCs w:val="32"/>
        </w:rPr>
      </w:pPr>
      <w:r>
        <w:rPr>
          <w:b/>
          <w:bCs/>
          <w:color w:val="439639"/>
          <w:sz w:val="32"/>
          <w:szCs w:val="32"/>
        </w:rPr>
        <w:t>Modified: January 2015</w:t>
      </w:r>
      <w:bookmarkStart w:id="0" w:name="_GoBack"/>
      <w:bookmarkEnd w:id="0"/>
    </w:p>
    <w:p w:rsidR="00101744" w:rsidRDefault="00101744" w:rsidP="00A426FA"/>
    <w:p w:rsidR="00AD173A" w:rsidRDefault="00B37DC2" w:rsidP="00A426FA">
      <w:r>
        <w:rPr>
          <w:noProof/>
          <w:snapToGrid/>
        </w:rPr>
        <w:pict>
          <v:shape id="Straight Arrow Connector 10" o:spid="_x0000_s1027" type="#_x0000_t32" style="position:absolute;margin-left:2.35pt;margin-top:6.4pt;width:472.45pt;height:0;z-index:251660288;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" strokecolor="#0067b1" strokeweight="2.5pt">
            <v:stroke dashstyle="1 1" endcap="round"/>
          </v:shape>
        </w:pict>
      </w:r>
    </w:p>
    <w:tbl>
      <w:tblPr>
        <w:tblW w:w="0" w:type="auto"/>
        <w:tblInd w:w="198"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shd w:val="clear" w:color="auto" w:fill="FFFFFF" w:themeFill="background1"/>
        <w:tblCellMar>
          <w:left w:w="288" w:type="dxa"/>
          <w:right w:w="115" w:type="dxa"/>
        </w:tblCellMar>
        <w:tblLook w:val="04A0" w:firstRow="1" w:lastRow="0" w:firstColumn="1" w:lastColumn="0" w:noHBand="0" w:noVBand="1"/>
      </w:tblPr>
      <w:tblGrid>
        <w:gridCol w:w="2700"/>
        <w:gridCol w:w="7121"/>
      </w:tblGrid>
      <w:tr w:rsidR="00DC452C" w:rsidTr="00352A7D">
        <w:trPr>
          <w:trHeight w:val="288"/>
        </w:trPr>
        <w:tc>
          <w:tcPr>
            <w:tcW w:w="2700" w:type="dxa"/>
            <w:shd w:val="clear" w:color="auto" w:fill="FFFFFF" w:themeFill="background1"/>
          </w:tcPr>
          <w:p w:rsidR="00DC452C" w:rsidRPr="00B6431D" w:rsidRDefault="00DC452C" w:rsidP="00DE43F2">
            <w:pPr>
              <w:pStyle w:val="DocumentPropertiesLable"/>
            </w:pPr>
          </w:p>
        </w:tc>
        <w:tc>
          <w:tcPr>
            <w:tcW w:w="7121" w:type="dxa"/>
            <w:shd w:val="clear" w:color="auto" w:fill="FFFFFF" w:themeFill="background1"/>
          </w:tcPr>
          <w:p w:rsidR="00DC452C" w:rsidRPr="009F42D3" w:rsidRDefault="00DC452C" w:rsidP="00DE43F2">
            <w:pPr>
              <w:pStyle w:val="DocumentsPropertiesValue"/>
            </w:pPr>
          </w:p>
        </w:tc>
      </w:tr>
      <w:tr w:rsidR="00DC452C" w:rsidTr="00352A7D">
        <w:trPr>
          <w:trHeight w:val="288"/>
        </w:trPr>
        <w:tc>
          <w:tcPr>
            <w:tcW w:w="2700" w:type="dxa"/>
            <w:shd w:val="clear" w:color="auto" w:fill="FFFFFF" w:themeFill="background1"/>
          </w:tcPr>
          <w:p w:rsidR="00DC452C" w:rsidRPr="00E34617" w:rsidRDefault="00DC452C" w:rsidP="00DE43F2">
            <w:pPr>
              <w:pStyle w:val="DocumentPropertiesLable"/>
            </w:pPr>
          </w:p>
        </w:tc>
        <w:tc>
          <w:tcPr>
            <w:tcW w:w="7121" w:type="dxa"/>
            <w:shd w:val="clear" w:color="auto" w:fill="FFFFFF" w:themeFill="background1"/>
          </w:tcPr>
          <w:p w:rsidR="00DC452C" w:rsidRPr="009F42D3" w:rsidRDefault="00DC452C" w:rsidP="00F37A47">
            <w:pPr>
              <w:pStyle w:val="DocumentsPropertiesValue"/>
            </w:pPr>
          </w:p>
        </w:tc>
      </w:tr>
      <w:tr w:rsidR="00352A7D" w:rsidTr="00352A7D">
        <w:trPr>
          <w:trHeight w:val="288"/>
        </w:trPr>
        <w:tc>
          <w:tcPr>
            <w:tcW w:w="2700" w:type="dxa"/>
            <w:shd w:val="clear" w:color="auto" w:fill="FFFFFF" w:themeFill="background1"/>
          </w:tcPr>
          <w:p w:rsidR="00352A7D" w:rsidRPr="00E34617" w:rsidRDefault="00352A7D" w:rsidP="00352A7D">
            <w:pPr>
              <w:pStyle w:val="DocumentPropertiesLable"/>
            </w:pPr>
          </w:p>
        </w:tc>
        <w:tc>
          <w:tcPr>
            <w:tcW w:w="7121" w:type="dxa"/>
            <w:shd w:val="clear" w:color="auto" w:fill="FFFFFF" w:themeFill="background1"/>
          </w:tcPr>
          <w:p w:rsidR="00352A7D" w:rsidRDefault="00352A7D" w:rsidP="00230937">
            <w:pPr>
              <w:pStyle w:val="DocumentsPropertiesValue"/>
            </w:pPr>
          </w:p>
        </w:tc>
      </w:tr>
      <w:tr w:rsidR="00DC452C" w:rsidTr="00352A7D">
        <w:trPr>
          <w:trHeight w:val="288"/>
        </w:trPr>
        <w:tc>
          <w:tcPr>
            <w:tcW w:w="2700" w:type="dxa"/>
            <w:shd w:val="clear" w:color="auto" w:fill="FFFFFF" w:themeFill="background1"/>
          </w:tcPr>
          <w:p w:rsidR="00DC452C" w:rsidRPr="00E34617" w:rsidRDefault="00DC452C" w:rsidP="00DE43F2">
            <w:pPr>
              <w:pStyle w:val="DocumentPropertiesLable"/>
            </w:pPr>
          </w:p>
        </w:tc>
        <w:tc>
          <w:tcPr>
            <w:tcW w:w="7121" w:type="dxa"/>
            <w:shd w:val="clear" w:color="auto" w:fill="FFFFFF" w:themeFill="background1"/>
          </w:tcPr>
          <w:p w:rsidR="00DC452C" w:rsidRPr="009F42D3" w:rsidRDefault="00DC452C" w:rsidP="00DE43F2">
            <w:pPr>
              <w:pStyle w:val="DocumentsPropertiesValue"/>
            </w:pPr>
          </w:p>
        </w:tc>
      </w:tr>
    </w:tbl>
    <w:p w:rsidR="00920A86" w:rsidRPr="0076566E" w:rsidRDefault="00920A86" w:rsidP="00A426FA">
      <w:pPr>
        <w:sectPr w:rsidR="00920A86" w:rsidRPr="0076566E" w:rsidSect="00EB3D19">
          <w:headerReference w:type="default" r:id="rId12"/>
          <w:footerReference w:type="default" r:id="rId13"/>
          <w:type w:val="continuous"/>
          <w:pgSz w:w="11907" w:h="16839" w:code="9"/>
          <w:pgMar w:top="4226" w:right="1107" w:bottom="720" w:left="900" w:header="720" w:footer="283" w:gutter="0"/>
          <w:cols w:space="720"/>
          <w:docGrid w:linePitch="360"/>
        </w:sectPr>
      </w:pPr>
    </w:p>
    <w:p w:rsidR="003D385C" w:rsidRDefault="003D385C" w:rsidP="00F05364">
      <w:pPr>
        <w:pStyle w:val="Heading1"/>
        <w:numPr>
          <w:ilvl w:val="0"/>
          <w:numId w:val="0"/>
        </w:numPr>
      </w:pPr>
    </w:p>
    <w:p w:rsidR="004248A1" w:rsidRDefault="004248A1" w:rsidP="00A426FA">
      <w:pPr>
        <w:rPr>
          <w:rFonts w:ascii="Calibri" w:eastAsiaTheme="majorEastAsia" w:hAnsi="Calibri" w:cstheme="majorBidi"/>
          <w:color w:val="0067B1"/>
          <w:sz w:val="36"/>
          <w:szCs w:val="28"/>
        </w:rPr>
      </w:pPr>
      <w:r>
        <w:br w:type="page"/>
      </w:r>
    </w:p>
    <w:bookmarkStart w:id="1" w:name="_Toc387227262" w:displacedByCustomXml="next"/>
    <w:bookmarkStart w:id="2" w:name="_Toc215220205" w:displacedByCustomXml="next"/>
    <w:sdt>
      <w:sdtPr>
        <w:rPr>
          <w:rFonts w:asciiTheme="minorHAnsi" w:eastAsiaTheme="minorHAnsi" w:hAnsiTheme="minorHAnsi" w:cstheme="minorBidi"/>
          <w:b w:val="0"/>
          <w:bCs w:val="0"/>
          <w:color w:val="595959" w:themeColor="text1" w:themeTint="A6"/>
          <w:sz w:val="24"/>
          <w:szCs w:val="22"/>
        </w:rPr>
        <w:id w:val="-1283107969"/>
        <w:docPartObj>
          <w:docPartGallery w:val="Table of Contents"/>
          <w:docPartUnique/>
        </w:docPartObj>
      </w:sdtPr>
      <w:sdtEndPr>
        <w:rPr>
          <w:noProof/>
        </w:rPr>
      </w:sdtEndPr>
      <w:sdtContent>
        <w:p w:rsidR="00443E62" w:rsidRDefault="00443E62" w:rsidP="00F05364">
          <w:pPr>
            <w:pStyle w:val="Heading1"/>
            <w:numPr>
              <w:ilvl w:val="0"/>
              <w:numId w:val="0"/>
            </w:numPr>
            <w:ind w:left="432" w:hanging="432"/>
          </w:pPr>
          <w:r>
            <w:t>Table of Contents</w:t>
          </w:r>
          <w:bookmarkEnd w:id="1"/>
        </w:p>
        <w:p w:rsidR="005E2161" w:rsidRDefault="00942D8A">
          <w:pPr>
            <w:pStyle w:val="TOC1"/>
            <w:tabs>
              <w:tab w:val="right" w:leader="dot" w:pos="9799"/>
            </w:tabs>
            <w:rPr>
              <w:rFonts w:eastAsiaTheme="minorEastAsia"/>
              <w:b w:val="0"/>
              <w:bCs w:val="0"/>
              <w:snapToGrid/>
              <w:color w:val="auto"/>
              <w:sz w:val="22"/>
            </w:rPr>
          </w:pPr>
          <w:r>
            <w:fldChar w:fldCharType="begin"/>
          </w:r>
          <w:r w:rsidR="00443E62">
            <w:instrText xml:space="preserve"> TOC \o "1-3" \h \z \u </w:instrText>
          </w:r>
          <w:r>
            <w:fldChar w:fldCharType="separate"/>
          </w:r>
          <w:hyperlink w:anchor="_Toc387227262" w:history="1">
            <w:r w:rsidR="005E2161" w:rsidRPr="00F3641A">
              <w:rPr>
                <w:rStyle w:val="Hyperlink"/>
              </w:rPr>
              <w:t>Table of Contents</w:t>
            </w:r>
            <w:r w:rsidR="005E2161">
              <w:rPr>
                <w:webHidden/>
              </w:rPr>
              <w:tab/>
            </w:r>
            <w:r w:rsidR="005E2161">
              <w:rPr>
                <w:webHidden/>
              </w:rPr>
              <w:fldChar w:fldCharType="begin"/>
            </w:r>
            <w:r w:rsidR="005E2161">
              <w:rPr>
                <w:webHidden/>
              </w:rPr>
              <w:instrText xml:space="preserve"> PAGEREF _Toc387227262 \h </w:instrText>
            </w:r>
            <w:r w:rsidR="005E2161">
              <w:rPr>
                <w:webHidden/>
              </w:rPr>
            </w:r>
            <w:r w:rsidR="005E2161">
              <w:rPr>
                <w:webHidden/>
              </w:rPr>
              <w:fldChar w:fldCharType="separate"/>
            </w:r>
            <w:r w:rsidR="005E2161">
              <w:rPr>
                <w:webHidden/>
              </w:rPr>
              <w:t>2</w:t>
            </w:r>
            <w:r w:rsidR="005E2161">
              <w:rPr>
                <w:webHidden/>
              </w:rPr>
              <w:fldChar w:fldCharType="end"/>
            </w:r>
          </w:hyperlink>
        </w:p>
        <w:p w:rsidR="005E2161" w:rsidRDefault="00B37DC2">
          <w:pPr>
            <w:pStyle w:val="TOC1"/>
            <w:tabs>
              <w:tab w:val="left" w:pos="480"/>
              <w:tab w:val="right" w:leader="dot" w:pos="9799"/>
            </w:tabs>
            <w:rPr>
              <w:rFonts w:eastAsiaTheme="minorEastAsia"/>
              <w:b w:val="0"/>
              <w:bCs w:val="0"/>
              <w:snapToGrid/>
              <w:color w:val="auto"/>
              <w:sz w:val="22"/>
            </w:rPr>
          </w:pPr>
          <w:hyperlink w:anchor="_Toc387227263" w:history="1">
            <w:r w:rsidR="005E2161" w:rsidRPr="00F3641A">
              <w:rPr>
                <w:rStyle w:val="Hyperlink"/>
              </w:rPr>
              <w:t>1</w:t>
            </w:r>
            <w:r w:rsidR="005E2161">
              <w:rPr>
                <w:rFonts w:eastAsiaTheme="minorEastAsia"/>
                <w:b w:val="0"/>
                <w:bCs w:val="0"/>
                <w:snapToGrid/>
                <w:color w:val="auto"/>
                <w:sz w:val="22"/>
              </w:rPr>
              <w:tab/>
            </w:r>
            <w:r w:rsidR="005E2161" w:rsidRPr="00F3641A">
              <w:rPr>
                <w:rStyle w:val="Hyperlink"/>
              </w:rPr>
              <w:t>Intro.</w:t>
            </w:r>
            <w:r w:rsidR="005E2161">
              <w:rPr>
                <w:webHidden/>
              </w:rPr>
              <w:tab/>
            </w:r>
            <w:r w:rsidR="005E2161">
              <w:rPr>
                <w:webHidden/>
              </w:rPr>
              <w:fldChar w:fldCharType="begin"/>
            </w:r>
            <w:r w:rsidR="005E2161">
              <w:rPr>
                <w:webHidden/>
              </w:rPr>
              <w:instrText xml:space="preserve"> PAGEREF _Toc387227263 \h </w:instrText>
            </w:r>
            <w:r w:rsidR="005E2161">
              <w:rPr>
                <w:webHidden/>
              </w:rPr>
            </w:r>
            <w:r w:rsidR="005E2161">
              <w:rPr>
                <w:webHidden/>
              </w:rPr>
              <w:fldChar w:fldCharType="separate"/>
            </w:r>
            <w:r w:rsidR="005E2161">
              <w:rPr>
                <w:webHidden/>
              </w:rPr>
              <w:t>3</w:t>
            </w:r>
            <w:r w:rsidR="005E2161">
              <w:rPr>
                <w:webHidden/>
              </w:rPr>
              <w:fldChar w:fldCharType="end"/>
            </w:r>
          </w:hyperlink>
        </w:p>
        <w:p w:rsidR="005E2161" w:rsidRDefault="00B37DC2">
          <w:pPr>
            <w:pStyle w:val="TOC1"/>
            <w:tabs>
              <w:tab w:val="left" w:pos="480"/>
              <w:tab w:val="right" w:leader="dot" w:pos="9799"/>
            </w:tabs>
            <w:rPr>
              <w:rFonts w:eastAsiaTheme="minorEastAsia"/>
              <w:b w:val="0"/>
              <w:bCs w:val="0"/>
              <w:snapToGrid/>
              <w:color w:val="auto"/>
              <w:sz w:val="22"/>
            </w:rPr>
          </w:pPr>
          <w:hyperlink w:anchor="_Toc387227264" w:history="1">
            <w:r w:rsidR="005E2161" w:rsidRPr="00F3641A">
              <w:rPr>
                <w:rStyle w:val="Hyperlink"/>
              </w:rPr>
              <w:t>2</w:t>
            </w:r>
            <w:r w:rsidR="005E2161">
              <w:rPr>
                <w:rFonts w:eastAsiaTheme="minorEastAsia"/>
                <w:b w:val="0"/>
                <w:bCs w:val="0"/>
                <w:snapToGrid/>
                <w:color w:val="auto"/>
                <w:sz w:val="22"/>
              </w:rPr>
              <w:tab/>
            </w:r>
            <w:r w:rsidR="005E2161" w:rsidRPr="00F3641A">
              <w:rPr>
                <w:rStyle w:val="Hyperlink"/>
              </w:rPr>
              <w:t>High Level Overview</w:t>
            </w:r>
            <w:r w:rsidR="005E2161">
              <w:rPr>
                <w:webHidden/>
              </w:rPr>
              <w:tab/>
            </w:r>
            <w:r w:rsidR="005E2161">
              <w:rPr>
                <w:webHidden/>
              </w:rPr>
              <w:fldChar w:fldCharType="begin"/>
            </w:r>
            <w:r w:rsidR="005E2161">
              <w:rPr>
                <w:webHidden/>
              </w:rPr>
              <w:instrText xml:space="preserve"> PAGEREF _Toc387227264 \h </w:instrText>
            </w:r>
            <w:r w:rsidR="005E2161">
              <w:rPr>
                <w:webHidden/>
              </w:rPr>
            </w:r>
            <w:r w:rsidR="005E2161">
              <w:rPr>
                <w:webHidden/>
              </w:rPr>
              <w:fldChar w:fldCharType="separate"/>
            </w:r>
            <w:r w:rsidR="005E2161">
              <w:rPr>
                <w:webHidden/>
              </w:rPr>
              <w:t>3</w:t>
            </w:r>
            <w:r w:rsidR="005E2161">
              <w:rPr>
                <w:webHidden/>
              </w:rPr>
              <w:fldChar w:fldCharType="end"/>
            </w:r>
          </w:hyperlink>
        </w:p>
        <w:p w:rsidR="005E2161" w:rsidRDefault="00B37DC2">
          <w:pPr>
            <w:pStyle w:val="TOC1"/>
            <w:tabs>
              <w:tab w:val="left" w:pos="480"/>
              <w:tab w:val="right" w:leader="dot" w:pos="9799"/>
            </w:tabs>
            <w:rPr>
              <w:rFonts w:eastAsiaTheme="minorEastAsia"/>
              <w:b w:val="0"/>
              <w:bCs w:val="0"/>
              <w:snapToGrid/>
              <w:color w:val="auto"/>
              <w:sz w:val="22"/>
            </w:rPr>
          </w:pPr>
          <w:hyperlink w:anchor="_Toc387227265" w:history="1">
            <w:r w:rsidR="005E2161" w:rsidRPr="00F3641A">
              <w:rPr>
                <w:rStyle w:val="Hyperlink"/>
              </w:rPr>
              <w:t>3</w:t>
            </w:r>
            <w:r w:rsidR="005E2161">
              <w:rPr>
                <w:rFonts w:eastAsiaTheme="minorEastAsia"/>
                <w:b w:val="0"/>
                <w:bCs w:val="0"/>
                <w:snapToGrid/>
                <w:color w:val="auto"/>
                <w:sz w:val="22"/>
              </w:rPr>
              <w:tab/>
            </w:r>
            <w:r w:rsidR="005E2161" w:rsidRPr="00F3641A">
              <w:rPr>
                <w:rStyle w:val="Hyperlink"/>
              </w:rPr>
              <w:t>Creating a JWT Token</w:t>
            </w:r>
            <w:r w:rsidR="005E2161">
              <w:rPr>
                <w:webHidden/>
              </w:rPr>
              <w:tab/>
            </w:r>
            <w:r w:rsidR="005E2161">
              <w:rPr>
                <w:webHidden/>
              </w:rPr>
              <w:fldChar w:fldCharType="begin"/>
            </w:r>
            <w:r w:rsidR="005E2161">
              <w:rPr>
                <w:webHidden/>
              </w:rPr>
              <w:instrText xml:space="preserve"> PAGEREF _Toc387227265 \h </w:instrText>
            </w:r>
            <w:r w:rsidR="005E2161">
              <w:rPr>
                <w:webHidden/>
              </w:rPr>
            </w:r>
            <w:r w:rsidR="005E2161">
              <w:rPr>
                <w:webHidden/>
              </w:rPr>
              <w:fldChar w:fldCharType="separate"/>
            </w:r>
            <w:r w:rsidR="005E2161">
              <w:rPr>
                <w:webHidden/>
              </w:rPr>
              <w:t>4</w:t>
            </w:r>
            <w:r w:rsidR="005E2161">
              <w:rPr>
                <w:webHidden/>
              </w:rPr>
              <w:fldChar w:fldCharType="end"/>
            </w:r>
          </w:hyperlink>
        </w:p>
        <w:p w:rsidR="005E2161" w:rsidRDefault="00B37DC2">
          <w:pPr>
            <w:pStyle w:val="TOC2"/>
            <w:tabs>
              <w:tab w:val="left" w:pos="880"/>
              <w:tab w:val="right" w:leader="dot" w:pos="9799"/>
            </w:tabs>
            <w:rPr>
              <w:rFonts w:eastAsiaTheme="minorEastAsia"/>
              <w:b w:val="0"/>
              <w:noProof/>
              <w:snapToGrid/>
              <w:color w:val="auto"/>
              <w:sz w:val="22"/>
            </w:rPr>
          </w:pPr>
          <w:hyperlink w:anchor="_Toc387227266" w:history="1">
            <w:r w:rsidR="005E2161" w:rsidRPr="00F3641A">
              <w:rPr>
                <w:rStyle w:val="Hyperlink"/>
                <w:noProof/>
              </w:rPr>
              <w:t>3.1</w:t>
            </w:r>
            <w:r w:rsidR="005E2161">
              <w:rPr>
                <w:rFonts w:eastAsiaTheme="minorEastAsia"/>
                <w:b w:val="0"/>
                <w:noProof/>
                <w:snapToGrid/>
                <w:color w:val="auto"/>
                <w:sz w:val="22"/>
              </w:rPr>
              <w:tab/>
            </w:r>
            <w:r w:rsidR="005E2161" w:rsidRPr="00F3641A">
              <w:rPr>
                <w:rStyle w:val="Hyperlink"/>
                <w:noProof/>
              </w:rPr>
              <w:t>Forming JWS Header</w:t>
            </w:r>
            <w:r w:rsidR="005E2161">
              <w:rPr>
                <w:noProof/>
                <w:webHidden/>
              </w:rPr>
              <w:tab/>
            </w:r>
            <w:r w:rsidR="005E2161">
              <w:rPr>
                <w:noProof/>
                <w:webHidden/>
              </w:rPr>
              <w:fldChar w:fldCharType="begin"/>
            </w:r>
            <w:r w:rsidR="005E2161">
              <w:rPr>
                <w:noProof/>
                <w:webHidden/>
              </w:rPr>
              <w:instrText xml:space="preserve"> PAGEREF _Toc387227266 \h </w:instrText>
            </w:r>
            <w:r w:rsidR="005E2161">
              <w:rPr>
                <w:noProof/>
                <w:webHidden/>
              </w:rPr>
            </w:r>
            <w:r w:rsidR="005E2161">
              <w:rPr>
                <w:noProof/>
                <w:webHidden/>
              </w:rPr>
              <w:fldChar w:fldCharType="separate"/>
            </w:r>
            <w:r w:rsidR="005E2161">
              <w:rPr>
                <w:noProof/>
                <w:webHidden/>
              </w:rPr>
              <w:t>4</w:t>
            </w:r>
            <w:r w:rsidR="005E2161">
              <w:rPr>
                <w:noProof/>
                <w:webHidden/>
              </w:rPr>
              <w:fldChar w:fldCharType="end"/>
            </w:r>
          </w:hyperlink>
        </w:p>
        <w:p w:rsidR="005E2161" w:rsidRDefault="00B37DC2">
          <w:pPr>
            <w:pStyle w:val="TOC2"/>
            <w:tabs>
              <w:tab w:val="left" w:pos="880"/>
              <w:tab w:val="right" w:leader="dot" w:pos="9799"/>
            </w:tabs>
            <w:rPr>
              <w:rFonts w:eastAsiaTheme="minorEastAsia"/>
              <w:b w:val="0"/>
              <w:noProof/>
              <w:snapToGrid/>
              <w:color w:val="auto"/>
              <w:sz w:val="22"/>
            </w:rPr>
          </w:pPr>
          <w:hyperlink w:anchor="_Toc387227267" w:history="1">
            <w:r w:rsidR="005E2161" w:rsidRPr="00F3641A">
              <w:rPr>
                <w:rStyle w:val="Hyperlink"/>
                <w:noProof/>
              </w:rPr>
              <w:t>3.2</w:t>
            </w:r>
            <w:r w:rsidR="005E2161">
              <w:rPr>
                <w:rFonts w:eastAsiaTheme="minorEastAsia"/>
                <w:b w:val="0"/>
                <w:noProof/>
                <w:snapToGrid/>
                <w:color w:val="auto"/>
                <w:sz w:val="22"/>
              </w:rPr>
              <w:tab/>
            </w:r>
            <w:r w:rsidR="005E2161" w:rsidRPr="00F3641A">
              <w:rPr>
                <w:rStyle w:val="Hyperlink"/>
                <w:noProof/>
              </w:rPr>
              <w:t>Forming the JWT claim set</w:t>
            </w:r>
            <w:r w:rsidR="005E2161">
              <w:rPr>
                <w:noProof/>
                <w:webHidden/>
              </w:rPr>
              <w:tab/>
            </w:r>
            <w:r w:rsidR="005E2161">
              <w:rPr>
                <w:noProof/>
                <w:webHidden/>
              </w:rPr>
              <w:fldChar w:fldCharType="begin"/>
            </w:r>
            <w:r w:rsidR="005E2161">
              <w:rPr>
                <w:noProof/>
                <w:webHidden/>
              </w:rPr>
              <w:instrText xml:space="preserve"> PAGEREF _Toc387227267 \h </w:instrText>
            </w:r>
            <w:r w:rsidR="005E2161">
              <w:rPr>
                <w:noProof/>
                <w:webHidden/>
              </w:rPr>
            </w:r>
            <w:r w:rsidR="005E2161">
              <w:rPr>
                <w:noProof/>
                <w:webHidden/>
              </w:rPr>
              <w:fldChar w:fldCharType="separate"/>
            </w:r>
            <w:r w:rsidR="005E2161">
              <w:rPr>
                <w:noProof/>
                <w:webHidden/>
              </w:rPr>
              <w:t>4</w:t>
            </w:r>
            <w:r w:rsidR="005E2161">
              <w:rPr>
                <w:noProof/>
                <w:webHidden/>
              </w:rPr>
              <w:fldChar w:fldCharType="end"/>
            </w:r>
          </w:hyperlink>
        </w:p>
        <w:p w:rsidR="005E2161" w:rsidRDefault="00B37DC2">
          <w:pPr>
            <w:pStyle w:val="TOC2"/>
            <w:tabs>
              <w:tab w:val="left" w:pos="880"/>
              <w:tab w:val="right" w:leader="dot" w:pos="9799"/>
            </w:tabs>
            <w:rPr>
              <w:rFonts w:eastAsiaTheme="minorEastAsia"/>
              <w:b w:val="0"/>
              <w:noProof/>
              <w:snapToGrid/>
              <w:color w:val="auto"/>
              <w:sz w:val="22"/>
            </w:rPr>
          </w:pPr>
          <w:hyperlink w:anchor="_Toc387227268" w:history="1">
            <w:r w:rsidR="005E2161" w:rsidRPr="00F3641A">
              <w:rPr>
                <w:rStyle w:val="Hyperlink"/>
                <w:noProof/>
              </w:rPr>
              <w:t>3.3</w:t>
            </w:r>
            <w:r w:rsidR="005E2161">
              <w:rPr>
                <w:rFonts w:eastAsiaTheme="minorEastAsia"/>
                <w:b w:val="0"/>
                <w:noProof/>
                <w:snapToGrid/>
                <w:color w:val="auto"/>
                <w:sz w:val="22"/>
              </w:rPr>
              <w:tab/>
            </w:r>
            <w:r w:rsidR="005E2161" w:rsidRPr="00F3641A">
              <w:rPr>
                <w:rStyle w:val="Hyperlink"/>
                <w:noProof/>
              </w:rPr>
              <w:t>Computing the Signature</w:t>
            </w:r>
            <w:r w:rsidR="005E2161">
              <w:rPr>
                <w:noProof/>
                <w:webHidden/>
              </w:rPr>
              <w:tab/>
            </w:r>
            <w:r w:rsidR="005E2161">
              <w:rPr>
                <w:noProof/>
                <w:webHidden/>
              </w:rPr>
              <w:fldChar w:fldCharType="begin"/>
            </w:r>
            <w:r w:rsidR="005E2161">
              <w:rPr>
                <w:noProof/>
                <w:webHidden/>
              </w:rPr>
              <w:instrText xml:space="preserve"> PAGEREF _Toc387227268 \h </w:instrText>
            </w:r>
            <w:r w:rsidR="005E2161">
              <w:rPr>
                <w:noProof/>
                <w:webHidden/>
              </w:rPr>
            </w:r>
            <w:r w:rsidR="005E2161">
              <w:rPr>
                <w:noProof/>
                <w:webHidden/>
              </w:rPr>
              <w:fldChar w:fldCharType="separate"/>
            </w:r>
            <w:r w:rsidR="005E2161">
              <w:rPr>
                <w:noProof/>
                <w:webHidden/>
              </w:rPr>
              <w:t>6</w:t>
            </w:r>
            <w:r w:rsidR="005E2161">
              <w:rPr>
                <w:noProof/>
                <w:webHidden/>
              </w:rPr>
              <w:fldChar w:fldCharType="end"/>
            </w:r>
          </w:hyperlink>
        </w:p>
        <w:p w:rsidR="005E2161" w:rsidRDefault="00B37DC2">
          <w:pPr>
            <w:pStyle w:val="TOC1"/>
            <w:tabs>
              <w:tab w:val="left" w:pos="480"/>
              <w:tab w:val="right" w:leader="dot" w:pos="9799"/>
            </w:tabs>
            <w:rPr>
              <w:rFonts w:eastAsiaTheme="minorEastAsia"/>
              <w:b w:val="0"/>
              <w:bCs w:val="0"/>
              <w:snapToGrid/>
              <w:color w:val="auto"/>
              <w:sz w:val="22"/>
            </w:rPr>
          </w:pPr>
          <w:hyperlink w:anchor="_Toc387227269" w:history="1">
            <w:r w:rsidR="005E2161" w:rsidRPr="00F3641A">
              <w:rPr>
                <w:rStyle w:val="Hyperlink"/>
              </w:rPr>
              <w:t>4</w:t>
            </w:r>
            <w:r w:rsidR="005E2161">
              <w:rPr>
                <w:rFonts w:eastAsiaTheme="minorEastAsia"/>
                <w:b w:val="0"/>
                <w:bCs w:val="0"/>
                <w:snapToGrid/>
                <w:color w:val="auto"/>
                <w:sz w:val="22"/>
              </w:rPr>
              <w:tab/>
            </w:r>
            <w:r w:rsidR="005E2161" w:rsidRPr="00F3641A">
              <w:rPr>
                <w:rStyle w:val="Hyperlink"/>
              </w:rPr>
              <w:t>Login to T2K Create</w:t>
            </w:r>
            <w:r w:rsidR="005E2161">
              <w:rPr>
                <w:webHidden/>
              </w:rPr>
              <w:tab/>
            </w:r>
            <w:r w:rsidR="005E2161">
              <w:rPr>
                <w:webHidden/>
              </w:rPr>
              <w:fldChar w:fldCharType="begin"/>
            </w:r>
            <w:r w:rsidR="005E2161">
              <w:rPr>
                <w:webHidden/>
              </w:rPr>
              <w:instrText xml:space="preserve"> PAGEREF _Toc387227269 \h </w:instrText>
            </w:r>
            <w:r w:rsidR="005E2161">
              <w:rPr>
                <w:webHidden/>
              </w:rPr>
            </w:r>
            <w:r w:rsidR="005E2161">
              <w:rPr>
                <w:webHidden/>
              </w:rPr>
              <w:fldChar w:fldCharType="separate"/>
            </w:r>
            <w:r w:rsidR="005E2161">
              <w:rPr>
                <w:webHidden/>
              </w:rPr>
              <w:t>8</w:t>
            </w:r>
            <w:r w:rsidR="005E2161">
              <w:rPr>
                <w:webHidden/>
              </w:rPr>
              <w:fldChar w:fldCharType="end"/>
            </w:r>
          </w:hyperlink>
        </w:p>
        <w:p w:rsidR="005E2161" w:rsidRDefault="00B37DC2">
          <w:pPr>
            <w:pStyle w:val="TOC1"/>
            <w:tabs>
              <w:tab w:val="left" w:pos="480"/>
              <w:tab w:val="right" w:leader="dot" w:pos="9799"/>
            </w:tabs>
            <w:rPr>
              <w:rFonts w:eastAsiaTheme="minorEastAsia"/>
              <w:b w:val="0"/>
              <w:bCs w:val="0"/>
              <w:snapToGrid/>
              <w:color w:val="auto"/>
              <w:sz w:val="22"/>
            </w:rPr>
          </w:pPr>
          <w:hyperlink w:anchor="_Toc387227270" w:history="1">
            <w:r w:rsidR="005E2161" w:rsidRPr="00F3641A">
              <w:rPr>
                <w:rStyle w:val="Hyperlink"/>
              </w:rPr>
              <w:t>5</w:t>
            </w:r>
            <w:r w:rsidR="005E2161">
              <w:rPr>
                <w:rFonts w:eastAsiaTheme="minorEastAsia"/>
                <w:b w:val="0"/>
                <w:bCs w:val="0"/>
                <w:snapToGrid/>
                <w:color w:val="auto"/>
                <w:sz w:val="22"/>
              </w:rPr>
              <w:tab/>
            </w:r>
            <w:r w:rsidR="005E2161" w:rsidRPr="00F3641A">
              <w:rPr>
                <w:rStyle w:val="Hyperlink"/>
              </w:rPr>
              <w:t>Integration Prerequisites</w:t>
            </w:r>
            <w:r w:rsidR="005E2161">
              <w:rPr>
                <w:webHidden/>
              </w:rPr>
              <w:tab/>
            </w:r>
            <w:r w:rsidR="005E2161">
              <w:rPr>
                <w:webHidden/>
              </w:rPr>
              <w:fldChar w:fldCharType="begin"/>
            </w:r>
            <w:r w:rsidR="005E2161">
              <w:rPr>
                <w:webHidden/>
              </w:rPr>
              <w:instrText xml:space="preserve"> PAGEREF _Toc387227270 \h </w:instrText>
            </w:r>
            <w:r w:rsidR="005E2161">
              <w:rPr>
                <w:webHidden/>
              </w:rPr>
            </w:r>
            <w:r w:rsidR="005E2161">
              <w:rPr>
                <w:webHidden/>
              </w:rPr>
              <w:fldChar w:fldCharType="separate"/>
            </w:r>
            <w:r w:rsidR="005E2161">
              <w:rPr>
                <w:webHidden/>
              </w:rPr>
              <w:t>8</w:t>
            </w:r>
            <w:r w:rsidR="005E2161">
              <w:rPr>
                <w:webHidden/>
              </w:rPr>
              <w:fldChar w:fldCharType="end"/>
            </w:r>
          </w:hyperlink>
        </w:p>
        <w:p w:rsidR="00443E62" w:rsidRDefault="00942D8A" w:rsidP="00A426FA">
          <w:r>
            <w:rPr>
              <w:b/>
              <w:bCs/>
              <w:noProof/>
            </w:rPr>
            <w:fldChar w:fldCharType="end"/>
          </w:r>
        </w:p>
      </w:sdtContent>
    </w:sdt>
    <w:p w:rsidR="008F12B3" w:rsidRDefault="008F12B3" w:rsidP="00A426FA">
      <w:pPr>
        <w:rPr>
          <w:rFonts w:ascii="Calibri" w:eastAsiaTheme="majorEastAsia" w:hAnsi="Calibri" w:cstheme="majorBidi"/>
          <w:color w:val="0067B1"/>
          <w:sz w:val="36"/>
          <w:szCs w:val="28"/>
        </w:rPr>
      </w:pPr>
      <w:r>
        <w:br w:type="page"/>
      </w:r>
    </w:p>
    <w:p w:rsidR="00E83AB2" w:rsidRDefault="00F37A47" w:rsidP="00A426FA">
      <w:pPr>
        <w:pStyle w:val="Heading1"/>
      </w:pPr>
      <w:bookmarkStart w:id="3" w:name="_Toc387227263"/>
      <w:bookmarkEnd w:id="2"/>
      <w:r>
        <w:lastRenderedPageBreak/>
        <w:t>Intro.</w:t>
      </w:r>
      <w:bookmarkEnd w:id="3"/>
    </w:p>
    <w:p w:rsidR="00A404B1" w:rsidRDefault="00285A0E" w:rsidP="00792B3A">
      <w:r>
        <w:t xml:space="preserve">This document describes </w:t>
      </w:r>
      <w:r w:rsidR="00792B3A">
        <w:t xml:space="preserve">the CGS SSO integration specification which is based on the </w:t>
      </w:r>
      <w:r w:rsidR="001D638C">
        <w:t xml:space="preserve">JWT </w:t>
      </w:r>
      <w:r w:rsidR="00792B3A">
        <w:t>OAuth2 specification.</w:t>
      </w:r>
      <w:r w:rsidR="00A404B1">
        <w:t xml:space="preserve"> </w:t>
      </w:r>
    </w:p>
    <w:p w:rsidR="00792B3A" w:rsidRDefault="00A404B1" w:rsidP="00A404B1">
      <w:r>
        <w:t>In a typlical SSO scenario a user which is logged in to an external application would like to lauch the CGS application from within that application without the need to authenticate again.</w:t>
      </w:r>
    </w:p>
    <w:p w:rsidR="00A404B1" w:rsidRDefault="00A404B1" w:rsidP="00A404B1">
      <w:pPr>
        <w:rPr>
          <w:rFonts w:ascii="Calibri" w:eastAsiaTheme="majorEastAsia" w:hAnsi="Calibri" w:cstheme="majorBidi"/>
          <w:b/>
          <w:bCs/>
          <w:color w:val="0067B1"/>
          <w:sz w:val="36"/>
          <w:szCs w:val="28"/>
        </w:rPr>
      </w:pPr>
      <w:r>
        <w:t>This document describes how to implement such a flow.</w:t>
      </w:r>
    </w:p>
    <w:p w:rsidR="00690BF4" w:rsidRDefault="00F66FE6" w:rsidP="00F66FE6">
      <w:pPr>
        <w:pStyle w:val="Heading1"/>
      </w:pPr>
      <w:bookmarkStart w:id="4" w:name="_Toc387227264"/>
      <w:r>
        <w:t>High Level Overview</w:t>
      </w:r>
      <w:bookmarkEnd w:id="4"/>
    </w:p>
    <w:p w:rsidR="004A6DAE" w:rsidRDefault="00BC48C2" w:rsidP="001D638C">
      <w:pPr>
        <w:rPr>
          <w:b/>
          <w:bCs/>
        </w:rPr>
      </w:pPr>
      <w:r>
        <w:t xml:space="preserve">The SSO mechanism used to laucn T2K Create is based on </w:t>
      </w:r>
      <w:hyperlink r:id="rId14" w:history="1">
        <w:r w:rsidR="001D638C" w:rsidRPr="00BC48C2">
          <w:rPr>
            <w:rStyle w:val="Hyperlink"/>
          </w:rPr>
          <w:t>JWT</w:t>
        </w:r>
      </w:hyperlink>
      <w:r w:rsidR="001D638C">
        <w:t xml:space="preserve"> (JSON Web Token) </w:t>
      </w:r>
      <w:r>
        <w:t xml:space="preserve">OAuth2 </w:t>
      </w:r>
      <w:r w:rsidR="001D638C">
        <w:t xml:space="preserve">specification </w:t>
      </w:r>
      <w:r w:rsidR="007A100C">
        <w:t>to authorize users from external applications</w:t>
      </w:r>
      <w:r w:rsidR="004A6DAE">
        <w:t>.</w:t>
      </w:r>
    </w:p>
    <w:p w:rsidR="002C0B4A" w:rsidRDefault="00C82F55" w:rsidP="009951B0">
      <w:pPr>
        <w:rPr>
          <w:b/>
          <w:bCs/>
        </w:rPr>
      </w:pPr>
      <w:r>
        <w:object w:dxaOrig="13161" w:dyaOrig="6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0.4pt;height:254.05pt" o:ole="">
            <v:imagedata r:id="rId15" o:title=""/>
          </v:shape>
          <o:OLEObject Type="Embed" ProgID="Visio.Drawing.11" ShapeID="_x0000_i1025" DrawAspect="Content" ObjectID="_1482840220" r:id="rId16"/>
        </w:object>
      </w:r>
    </w:p>
    <w:p w:rsidR="00C91B41" w:rsidRDefault="00C91B41" w:rsidP="00C91B41">
      <w:pPr>
        <w:spacing w:after="200" w:line="276" w:lineRule="auto"/>
      </w:pPr>
      <w:r w:rsidRPr="00C91B41">
        <w:t xml:space="preserve">The </w:t>
      </w:r>
      <w:r>
        <w:t>SSO flow is described by the following steps:</w:t>
      </w:r>
    </w:p>
    <w:p w:rsidR="003A7CB9" w:rsidRDefault="00C91B41" w:rsidP="003A7CB9">
      <w:pPr>
        <w:pStyle w:val="ListParagraph"/>
        <w:numPr>
          <w:ilvl w:val="0"/>
          <w:numId w:val="30"/>
        </w:numPr>
        <w:spacing w:after="200" w:line="276" w:lineRule="auto"/>
      </w:pPr>
      <w:r w:rsidRPr="00C91B41">
        <w:t xml:space="preserve">A </w:t>
      </w:r>
      <w:r>
        <w:t>User log</w:t>
      </w:r>
      <w:r w:rsidR="003A7CB9">
        <w:t>s into an external application</w:t>
      </w:r>
    </w:p>
    <w:p w:rsidR="003A7CB9" w:rsidRDefault="003A7CB9" w:rsidP="003A7CB9">
      <w:pPr>
        <w:pStyle w:val="ListParagraph"/>
        <w:numPr>
          <w:ilvl w:val="0"/>
          <w:numId w:val="30"/>
        </w:numPr>
        <w:spacing w:after="200" w:line="276" w:lineRule="auto"/>
      </w:pPr>
      <w:r>
        <w:t>The login process is authorized by the external application server</w:t>
      </w:r>
    </w:p>
    <w:p w:rsidR="003A7CB9" w:rsidRDefault="003A7CB9" w:rsidP="003A7CB9">
      <w:pPr>
        <w:pStyle w:val="ListParagraph"/>
        <w:numPr>
          <w:ilvl w:val="0"/>
          <w:numId w:val="30"/>
        </w:numPr>
        <w:spacing w:after="200" w:line="276" w:lineRule="auto"/>
      </w:pPr>
      <w:r>
        <w:t>The user launches the T2K Create (e.g. from a link in the external application)</w:t>
      </w:r>
    </w:p>
    <w:p w:rsidR="003A7CB9" w:rsidRDefault="003A7CB9" w:rsidP="003A7CB9">
      <w:pPr>
        <w:pStyle w:val="ListParagraph"/>
        <w:numPr>
          <w:ilvl w:val="0"/>
          <w:numId w:val="30"/>
        </w:numPr>
        <w:spacing w:after="200" w:line="276" w:lineRule="auto"/>
      </w:pPr>
      <w:r>
        <w:t>The external application client requests a JWT token from its server</w:t>
      </w:r>
    </w:p>
    <w:p w:rsidR="007C16E7" w:rsidRDefault="003A7CB9" w:rsidP="007C16E7">
      <w:pPr>
        <w:pStyle w:val="ListParagraph"/>
        <w:numPr>
          <w:ilvl w:val="0"/>
          <w:numId w:val="30"/>
        </w:numPr>
        <w:spacing w:after="200" w:line="276" w:lineRule="auto"/>
      </w:pPr>
      <w:r>
        <w:t xml:space="preserve">The external application server generates a signed </w:t>
      </w:r>
      <w:hyperlink w:anchor="_Creating_a_JWT" w:history="1">
        <w:r w:rsidRPr="0021153F">
          <w:rPr>
            <w:rStyle w:val="Hyperlink"/>
          </w:rPr>
          <w:t>JWT</w:t>
        </w:r>
      </w:hyperlink>
      <w:r>
        <w:t xml:space="preserve"> token</w:t>
      </w:r>
      <w:r w:rsidR="00161DD3">
        <w:t xml:space="preserve">. </w:t>
      </w:r>
    </w:p>
    <w:p w:rsidR="003A7CB9" w:rsidRDefault="003A7CB9" w:rsidP="003A7CB9">
      <w:pPr>
        <w:pStyle w:val="ListParagraph"/>
        <w:numPr>
          <w:ilvl w:val="0"/>
          <w:numId w:val="30"/>
        </w:numPr>
        <w:spacing w:after="200" w:line="276" w:lineRule="auto"/>
      </w:pPr>
      <w:r>
        <w:t>The external application server returns the JWT token to it’s client</w:t>
      </w:r>
    </w:p>
    <w:p w:rsidR="003A7CB9" w:rsidRDefault="00161DD3" w:rsidP="00161DD3">
      <w:pPr>
        <w:pStyle w:val="ListParagraph"/>
        <w:numPr>
          <w:ilvl w:val="0"/>
          <w:numId w:val="30"/>
        </w:numPr>
        <w:spacing w:after="200" w:line="276" w:lineRule="auto"/>
      </w:pPr>
      <w:r>
        <w:t>The external client application launches the T2K Create. It invoks a request to a login endpoint along with the signed JWT token.</w:t>
      </w:r>
      <w:r w:rsidR="003A7CB9">
        <w:t xml:space="preserve"> </w:t>
      </w:r>
    </w:p>
    <w:p w:rsidR="007C16E7" w:rsidRDefault="007C16E7" w:rsidP="00161DD3">
      <w:pPr>
        <w:pStyle w:val="ListParagraph"/>
        <w:numPr>
          <w:ilvl w:val="0"/>
          <w:numId w:val="30"/>
        </w:numPr>
        <w:spacing w:after="200" w:line="276" w:lineRule="auto"/>
      </w:pPr>
      <w:r>
        <w:t xml:space="preserve">If this is the first time </w:t>
      </w:r>
      <w:r w:rsidR="00311447">
        <w:t xml:space="preserve">ever </w:t>
      </w:r>
      <w:r>
        <w:t>that th</w:t>
      </w:r>
      <w:r w:rsidR="00490218">
        <w:t>e user signs into T2K Create the</w:t>
      </w:r>
      <w:r>
        <w:t xml:space="preserve">n a new user </w:t>
      </w:r>
      <w:r w:rsidR="001115FE">
        <w:t xml:space="preserve">account </w:t>
      </w:r>
      <w:r>
        <w:t>will be created</w:t>
      </w:r>
      <w:r w:rsidR="001115FE">
        <w:t xml:space="preserve"> for him</w:t>
      </w:r>
      <w:r>
        <w:t>. Otherwise, the use</w:t>
      </w:r>
      <w:r w:rsidR="008E4748">
        <w:t>r</w:t>
      </w:r>
      <w:r>
        <w:t xml:space="preserve"> will sign into his exiting account.</w:t>
      </w:r>
    </w:p>
    <w:p w:rsidR="001B074C" w:rsidRDefault="001B074C" w:rsidP="001B074C">
      <w:pPr>
        <w:spacing w:after="200" w:line="276" w:lineRule="auto"/>
      </w:pPr>
    </w:p>
    <w:p w:rsidR="001B074C" w:rsidRDefault="001B074C" w:rsidP="001B074C">
      <w:pPr>
        <w:pStyle w:val="Heading1"/>
      </w:pPr>
      <w:bookmarkStart w:id="5" w:name="_Creating_a_JWT"/>
      <w:bookmarkStart w:id="6" w:name="_Toc387227265"/>
      <w:bookmarkEnd w:id="5"/>
      <w:r>
        <w:lastRenderedPageBreak/>
        <w:t>Creating a JWT Token</w:t>
      </w:r>
      <w:bookmarkEnd w:id="6"/>
    </w:p>
    <w:p w:rsidR="00D41648" w:rsidRDefault="00A20004" w:rsidP="00A20004">
      <w:r>
        <w:t xml:space="preserve">JSON Web Token (JWT) is a compact URL-safe means of representing claims to be transferred between two parties.  The claims in a JWT are encoded as a JavaScript Object Notation (JSON) object that is used as the payload of a JSON Web Signature (JWS) structure or as the plaintext of a JSON Web Encryption (JWE) structure, enabling the claims to be digitally signed or MACed and/or encrypted. </w:t>
      </w:r>
    </w:p>
    <w:p w:rsidR="00A20004" w:rsidRDefault="00A20004" w:rsidP="0021153F">
      <w:r>
        <w:t>For more information regarding JWT see</w:t>
      </w:r>
      <w:r w:rsidR="0021153F">
        <w:t xml:space="preserve"> specification</w:t>
      </w:r>
      <w:r w:rsidR="00D41648">
        <w:t>:</w:t>
      </w:r>
      <w:r>
        <w:t xml:space="preserve">  </w:t>
      </w:r>
      <w:hyperlink r:id="rId17" w:history="1">
        <w:r w:rsidRPr="004932F9">
          <w:rPr>
            <w:rStyle w:val="Hyperlink"/>
          </w:rPr>
          <w:t>http://tools.ietf.org/html/draft-ietf-oauth-json-web-token-19</w:t>
        </w:r>
      </w:hyperlink>
    </w:p>
    <w:p w:rsidR="00D41648" w:rsidRDefault="00D41648" w:rsidP="00D41648">
      <w:pPr>
        <w:shd w:val="clear" w:color="auto" w:fill="FFFFFF"/>
        <w:spacing w:after="0" w:line="326" w:lineRule="atLeast"/>
        <w:textAlignment w:val="baseline"/>
        <w:rPr>
          <w:rFonts w:ascii="Arial" w:eastAsia="Times New Roman" w:hAnsi="Arial" w:cs="Arial"/>
          <w:snapToGrid/>
          <w:color w:val="222222"/>
          <w:sz w:val="20"/>
          <w:szCs w:val="20"/>
        </w:rPr>
      </w:pPr>
    </w:p>
    <w:p w:rsidR="00D41648" w:rsidRPr="00D41648" w:rsidRDefault="00D41648" w:rsidP="00D41648">
      <w:pPr>
        <w:shd w:val="clear" w:color="auto" w:fill="FFFFFF"/>
        <w:spacing w:after="0" w:line="326" w:lineRule="atLeast"/>
        <w:textAlignment w:val="baseline"/>
      </w:pPr>
      <w:r w:rsidRPr="00D41648">
        <w:t>A JSON Web Token (JWT, pronounced "jot") is composed of three parts: a header, a claim set, and a signature. The header and claim set are JSON objects. These JSON objects are serialized to UTF-8 bytes, then encoded using the Base64url encoding. This encoding provides resilience against encoding changes due to repeated encoding operations. The header, claim set, and signature are concatenated together with a period (.) character.</w:t>
      </w:r>
    </w:p>
    <w:p w:rsidR="00D41648" w:rsidRPr="00D41648" w:rsidRDefault="00D41648" w:rsidP="00D41648">
      <w:pPr>
        <w:shd w:val="clear" w:color="auto" w:fill="FFFFFF"/>
        <w:spacing w:after="360" w:line="326" w:lineRule="atLeast"/>
        <w:textAlignment w:val="baseline"/>
      </w:pPr>
      <w:r w:rsidRPr="00D41648">
        <w:t>A JWT is composed as follows:</w:t>
      </w:r>
    </w:p>
    <w:p w:rsidR="00D41648" w:rsidRPr="00D41648" w:rsidRDefault="00D41648" w:rsidP="00D41648">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textAlignment w:val="baseline"/>
        <w:rPr>
          <w:rFonts w:ascii="Courier New" w:eastAsia="Times New Roman" w:hAnsi="Courier New" w:cs="Courier New"/>
          <w:snapToGrid/>
          <w:color w:val="007000"/>
          <w:sz w:val="18"/>
          <w:szCs w:val="18"/>
        </w:rPr>
      </w:pPr>
      <w:r w:rsidRPr="00D41648">
        <w:rPr>
          <w:rFonts w:ascii="Courier New" w:eastAsia="Times New Roman" w:hAnsi="Courier New" w:cs="Courier New"/>
          <w:snapToGrid/>
          <w:color w:val="007000"/>
          <w:sz w:val="18"/>
          <w:szCs w:val="18"/>
        </w:rPr>
        <w:t>{Base64url encoded header}.{Base64url encoded claim set}.{Base64url encoded signature}</w:t>
      </w:r>
    </w:p>
    <w:p w:rsidR="00D41648" w:rsidRPr="00D41648" w:rsidRDefault="00D41648" w:rsidP="00D41648">
      <w:pPr>
        <w:shd w:val="clear" w:color="auto" w:fill="FFFFFF"/>
        <w:spacing w:after="360" w:line="326" w:lineRule="atLeast"/>
        <w:textAlignment w:val="baseline"/>
      </w:pPr>
      <w:r w:rsidRPr="00D41648">
        <w:t>The base string for the signature is as follows:</w:t>
      </w:r>
    </w:p>
    <w:p w:rsidR="00D41648" w:rsidRPr="00D41648" w:rsidRDefault="00D41648" w:rsidP="00D41648">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textAlignment w:val="baseline"/>
        <w:rPr>
          <w:rFonts w:ascii="Courier New" w:eastAsia="Times New Roman" w:hAnsi="Courier New" w:cs="Courier New"/>
          <w:snapToGrid/>
          <w:color w:val="007000"/>
          <w:sz w:val="18"/>
          <w:szCs w:val="18"/>
        </w:rPr>
      </w:pPr>
      <w:r w:rsidRPr="00D41648">
        <w:rPr>
          <w:rFonts w:ascii="Courier New" w:eastAsia="Times New Roman" w:hAnsi="Courier New" w:cs="Courier New"/>
          <w:snapToGrid/>
          <w:color w:val="007000"/>
          <w:sz w:val="18"/>
          <w:szCs w:val="18"/>
        </w:rPr>
        <w:t>{Base64url encoded header}.{Base64url encoded claim set}</w:t>
      </w:r>
    </w:p>
    <w:p w:rsidR="00A20004" w:rsidRDefault="00C00CBE" w:rsidP="00C00CBE">
      <w:pPr>
        <w:pStyle w:val="Heading2"/>
      </w:pPr>
      <w:bookmarkStart w:id="7" w:name="_Toc387227266"/>
      <w:r>
        <w:t>Forming JWS Header</w:t>
      </w:r>
      <w:bookmarkEnd w:id="7"/>
    </w:p>
    <w:p w:rsidR="00C00CBE" w:rsidRDefault="00772D98" w:rsidP="006B6910">
      <w:r w:rsidRPr="00772D98">
        <w:t>The header consists of two fields that indicate the signing algorithm and the format of the assertion. Both fields are mandatory, and each field has only one value</w:t>
      </w:r>
      <w:r w:rsidR="006B6910">
        <w:t>.</w:t>
      </w:r>
    </w:p>
    <w:p w:rsidR="00772D98" w:rsidRDefault="00772D98" w:rsidP="00E25F71">
      <w:pPr>
        <w:pStyle w:val="HTMLPreformatted"/>
        <w:pBdr>
          <w:top w:val="single" w:sz="6" w:space="5" w:color="BBBBBB"/>
          <w:left w:val="single" w:sz="6" w:space="8" w:color="BBBBBB"/>
          <w:bottom w:val="single" w:sz="6" w:space="5" w:color="BBBBBB"/>
          <w:right w:val="single" w:sz="6" w:space="8" w:color="BBBBBB"/>
        </w:pBdr>
        <w:shd w:val="clear" w:color="auto" w:fill="FAFAFA"/>
        <w:spacing w:before="360" w:after="360"/>
        <w:textAlignment w:val="baseline"/>
        <w:rPr>
          <w:color w:val="007000"/>
        </w:rPr>
      </w:pPr>
      <w:r>
        <w:rPr>
          <w:color w:val="007000"/>
        </w:rPr>
        <w:t>{"alg":"</w:t>
      </w:r>
      <w:r w:rsidR="00E25F71" w:rsidRPr="00E25F71">
        <w:rPr>
          <w:color w:val="007000"/>
        </w:rPr>
        <w:t>HS256</w:t>
      </w:r>
      <w:r>
        <w:rPr>
          <w:color w:val="007000"/>
        </w:rPr>
        <w:t>","typ":"JWT"}</w:t>
      </w:r>
    </w:p>
    <w:p w:rsidR="006B6910" w:rsidRDefault="006B6910" w:rsidP="006B6910">
      <w:r>
        <w:t>The T2K Create JWT is signed using the HMAC-SH1 algorithm as seen in the above header specification.</w:t>
      </w:r>
    </w:p>
    <w:p w:rsidR="00695BEA" w:rsidRPr="00695BEA" w:rsidRDefault="00695BEA" w:rsidP="00695BEA">
      <w:pPr>
        <w:shd w:val="clear" w:color="auto" w:fill="FFFFFF"/>
        <w:spacing w:after="360" w:line="326" w:lineRule="atLeast"/>
        <w:textAlignment w:val="baseline"/>
      </w:pPr>
      <w:r w:rsidRPr="00695BEA">
        <w:t>The Base64url representation of this is as follows:</w:t>
      </w:r>
    </w:p>
    <w:p w:rsidR="00695BEA" w:rsidRPr="00695BEA" w:rsidRDefault="00C22007" w:rsidP="00695BEA">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textAlignment w:val="baseline"/>
        <w:rPr>
          <w:rFonts w:ascii="Courier New" w:eastAsia="Times New Roman" w:hAnsi="Courier New" w:cs="Courier New"/>
          <w:snapToGrid/>
          <w:color w:val="007000"/>
          <w:sz w:val="20"/>
          <w:szCs w:val="20"/>
        </w:rPr>
      </w:pPr>
      <w:r w:rsidRPr="00C22007">
        <w:rPr>
          <w:rFonts w:ascii="Courier New" w:eastAsia="Times New Roman" w:hAnsi="Courier New" w:cs="Courier New"/>
          <w:snapToGrid/>
          <w:color w:val="007000"/>
          <w:sz w:val="20"/>
          <w:szCs w:val="20"/>
        </w:rPr>
        <w:t>eyJhbGciOiJIUzI1NiIsInR5cCI6IkpXVCJ9</w:t>
      </w:r>
    </w:p>
    <w:p w:rsidR="00695BEA" w:rsidRDefault="00695BEA" w:rsidP="006B6910"/>
    <w:p w:rsidR="00695BEA" w:rsidRDefault="00695BEA" w:rsidP="00695BEA">
      <w:pPr>
        <w:pStyle w:val="Heading2"/>
      </w:pPr>
      <w:bookmarkStart w:id="8" w:name="_Toc387227267"/>
      <w:r w:rsidRPr="00695BEA">
        <w:t>Forming the JWT claim set</w:t>
      </w:r>
      <w:bookmarkEnd w:id="8"/>
    </w:p>
    <w:p w:rsidR="00023A2F" w:rsidRPr="00023A2F" w:rsidRDefault="00023A2F" w:rsidP="00D57D53">
      <w:pPr>
        <w:pStyle w:val="NormalWeb"/>
        <w:shd w:val="clear" w:color="auto" w:fill="FFFFFF"/>
        <w:spacing w:before="0" w:beforeAutospacing="0" w:after="360" w:afterAutospacing="0" w:line="326" w:lineRule="atLeast"/>
        <w:textAlignment w:val="baseline"/>
        <w:rPr>
          <w:rFonts w:asciiTheme="minorHAnsi" w:eastAsiaTheme="minorHAnsi" w:hAnsiTheme="minorHAnsi" w:cstheme="minorBidi"/>
          <w:snapToGrid w:val="0"/>
          <w:color w:val="595959" w:themeColor="text1" w:themeTint="A6"/>
          <w:szCs w:val="22"/>
        </w:rPr>
      </w:pPr>
      <w:r w:rsidRPr="00023A2F">
        <w:rPr>
          <w:rFonts w:asciiTheme="minorHAnsi" w:eastAsiaTheme="minorHAnsi" w:hAnsiTheme="minorHAnsi" w:cstheme="minorBidi"/>
          <w:snapToGrid w:val="0"/>
          <w:color w:val="595959" w:themeColor="text1" w:themeTint="A6"/>
          <w:szCs w:val="22"/>
        </w:rPr>
        <w:t>The JWT claim set contains information about the JWT, including the permissions being requested (scopes), the target of the token, the issuer, the time the token was issued, the lifetime of the token</w:t>
      </w:r>
      <w:r w:rsidR="004E222D">
        <w:rPr>
          <w:rFonts w:asciiTheme="minorHAnsi" w:eastAsiaTheme="minorHAnsi" w:hAnsiTheme="minorHAnsi" w:cstheme="minorBidi"/>
          <w:snapToGrid w:val="0"/>
          <w:color w:val="595959" w:themeColor="text1" w:themeTint="A6"/>
          <w:szCs w:val="22"/>
        </w:rPr>
        <w:t xml:space="preserve"> </w:t>
      </w:r>
      <w:r w:rsidR="004E222D">
        <w:rPr>
          <w:rFonts w:asciiTheme="minorHAnsi" w:eastAsiaTheme="minorHAnsi" w:hAnsiTheme="minorHAnsi" w:cstheme="minorBidi"/>
          <w:snapToGrid w:val="0"/>
          <w:color w:val="595959" w:themeColor="text1" w:themeTint="A6"/>
          <w:szCs w:val="22"/>
        </w:rPr>
        <w:lastRenderedPageBreak/>
        <w:t xml:space="preserve">and the username (oauth2 subject) which is attempting to login </w:t>
      </w:r>
      <w:r w:rsidRPr="00023A2F">
        <w:rPr>
          <w:rFonts w:asciiTheme="minorHAnsi" w:eastAsiaTheme="minorHAnsi" w:hAnsiTheme="minorHAnsi" w:cstheme="minorBidi"/>
          <w:snapToGrid w:val="0"/>
          <w:color w:val="595959" w:themeColor="text1" w:themeTint="A6"/>
          <w:szCs w:val="22"/>
        </w:rPr>
        <w:t xml:space="preserve">. </w:t>
      </w:r>
      <w:r w:rsidR="00D57D53">
        <w:rPr>
          <w:rFonts w:asciiTheme="minorHAnsi" w:eastAsiaTheme="minorHAnsi" w:hAnsiTheme="minorHAnsi" w:cstheme="minorBidi"/>
          <w:snapToGrid w:val="0"/>
          <w:color w:val="595959" w:themeColor="text1" w:themeTint="A6"/>
          <w:szCs w:val="22"/>
        </w:rPr>
        <w:br/>
      </w:r>
      <w:r w:rsidRPr="00023A2F">
        <w:rPr>
          <w:rFonts w:asciiTheme="minorHAnsi" w:eastAsiaTheme="minorHAnsi" w:hAnsiTheme="minorHAnsi" w:cstheme="minorBidi"/>
          <w:snapToGrid w:val="0"/>
          <w:color w:val="595959" w:themeColor="text1" w:themeTint="A6"/>
          <w:szCs w:val="22"/>
        </w:rPr>
        <w:t>Like the JWT header, the JWT claim set is a JSON object and is used in the calculation of the signature.</w:t>
      </w:r>
    </w:p>
    <w:p w:rsidR="00023A2F" w:rsidRDefault="00023A2F" w:rsidP="00023A2F">
      <w:pPr>
        <w:pStyle w:val="Heading4"/>
        <w:shd w:val="clear" w:color="auto" w:fill="FFFFFF"/>
        <w:spacing w:before="360" w:after="300" w:line="360" w:lineRule="atLeast"/>
        <w:textAlignment w:val="baseline"/>
        <w:rPr>
          <w:rFonts w:ascii="Arial" w:hAnsi="Arial" w:cs="Arial"/>
          <w:b w:val="0"/>
          <w:bCs w:val="0"/>
          <w:color w:val="222222"/>
          <w:szCs w:val="24"/>
        </w:rPr>
      </w:pPr>
      <w:r>
        <w:rPr>
          <w:rFonts w:ascii="Arial" w:hAnsi="Arial" w:cs="Arial"/>
          <w:b w:val="0"/>
          <w:bCs w:val="0"/>
          <w:color w:val="222222"/>
        </w:rPr>
        <w:t>Required claims</w:t>
      </w:r>
    </w:p>
    <w:p w:rsidR="00023A2F" w:rsidRPr="00362CF6" w:rsidRDefault="00023A2F" w:rsidP="008E2761">
      <w:pPr>
        <w:pStyle w:val="NormalWeb"/>
        <w:shd w:val="clear" w:color="auto" w:fill="FFFFFF"/>
        <w:spacing w:before="0" w:beforeAutospacing="0" w:after="360" w:afterAutospacing="0" w:line="326" w:lineRule="atLeast"/>
        <w:textAlignment w:val="baseline"/>
        <w:rPr>
          <w:rFonts w:asciiTheme="minorHAnsi" w:eastAsiaTheme="minorHAnsi" w:hAnsiTheme="minorHAnsi" w:cstheme="minorBidi"/>
          <w:snapToGrid w:val="0"/>
          <w:color w:val="595959" w:themeColor="text1" w:themeTint="A6"/>
          <w:szCs w:val="22"/>
        </w:rPr>
      </w:pPr>
      <w:r w:rsidRPr="00362CF6">
        <w:rPr>
          <w:rFonts w:asciiTheme="minorHAnsi" w:eastAsiaTheme="minorHAnsi" w:hAnsiTheme="minorHAnsi" w:cstheme="minorBidi"/>
          <w:snapToGrid w:val="0"/>
          <w:color w:val="595959" w:themeColor="text1" w:themeTint="A6"/>
          <w:szCs w:val="22"/>
        </w:rPr>
        <w:t>The claims in the JWT claim set are shown below. They may appear in any order in the claim set.</w:t>
      </w:r>
    </w:p>
    <w:tbl>
      <w:tblPr>
        <w:tblW w:w="5071" w:type="pct"/>
        <w:tblBorders>
          <w:top w:val="single" w:sz="6" w:space="0" w:color="BBBBBB"/>
          <w:left w:val="single" w:sz="6" w:space="0" w:color="BBBBBB"/>
          <w:bottom w:val="single" w:sz="6" w:space="0" w:color="BBBBBB"/>
          <w:right w:val="single" w:sz="6" w:space="0" w:color="BBBBBB"/>
        </w:tblBorders>
        <w:shd w:val="clear" w:color="auto" w:fill="FFFFFF"/>
        <w:tblCellMar>
          <w:left w:w="0" w:type="dxa"/>
          <w:right w:w="0" w:type="dxa"/>
        </w:tblCellMar>
        <w:tblLook w:val="04A0" w:firstRow="1" w:lastRow="0" w:firstColumn="1" w:lastColumn="0" w:noHBand="0" w:noVBand="1"/>
      </w:tblPr>
      <w:tblGrid>
        <w:gridCol w:w="2701"/>
        <w:gridCol w:w="6181"/>
        <w:gridCol w:w="1227"/>
      </w:tblGrid>
      <w:tr w:rsidR="00714675" w:rsidTr="007E7D1F">
        <w:tc>
          <w:tcPr>
            <w:tcW w:w="1336" w:type="pct"/>
            <w:tcBorders>
              <w:top w:val="single" w:sz="6" w:space="0" w:color="4D90FE"/>
              <w:left w:val="single" w:sz="6" w:space="0" w:color="4D90FE"/>
              <w:bottom w:val="single" w:sz="6" w:space="0" w:color="4D90FE"/>
              <w:right w:val="single" w:sz="6" w:space="0" w:color="4D90FE"/>
            </w:tcBorders>
            <w:shd w:val="clear" w:color="auto" w:fill="6199DF"/>
            <w:tcMar>
              <w:top w:w="90" w:type="dxa"/>
              <w:left w:w="150" w:type="dxa"/>
              <w:bottom w:w="90" w:type="dxa"/>
              <w:right w:w="150" w:type="dxa"/>
            </w:tcMar>
            <w:vAlign w:val="center"/>
            <w:hideMark/>
          </w:tcPr>
          <w:p w:rsidR="00714675" w:rsidRDefault="00714675">
            <w:pPr>
              <w:spacing w:line="326" w:lineRule="atLeast"/>
              <w:rPr>
                <w:rFonts w:ascii="inherit" w:hAnsi="inherit" w:cs="Arial"/>
                <w:b/>
                <w:bCs/>
                <w:color w:val="FFFFFF"/>
                <w:sz w:val="20"/>
                <w:szCs w:val="20"/>
              </w:rPr>
            </w:pPr>
            <w:r>
              <w:rPr>
                <w:rFonts w:ascii="inherit" w:hAnsi="inherit" w:cs="Arial"/>
                <w:b/>
                <w:bCs/>
                <w:color w:val="FFFFFF"/>
                <w:sz w:val="20"/>
                <w:szCs w:val="20"/>
              </w:rPr>
              <w:t>Name</w:t>
            </w:r>
          </w:p>
        </w:tc>
        <w:tc>
          <w:tcPr>
            <w:tcW w:w="3057" w:type="pct"/>
            <w:tcBorders>
              <w:top w:val="single" w:sz="6" w:space="0" w:color="4D90FE"/>
              <w:left w:val="single" w:sz="6" w:space="0" w:color="4D90FE"/>
              <w:bottom w:val="single" w:sz="6" w:space="0" w:color="4D90FE"/>
              <w:right w:val="single" w:sz="6" w:space="0" w:color="4D90FE"/>
            </w:tcBorders>
            <w:shd w:val="clear" w:color="auto" w:fill="6199DF"/>
            <w:tcMar>
              <w:top w:w="90" w:type="dxa"/>
              <w:left w:w="150" w:type="dxa"/>
              <w:bottom w:w="90" w:type="dxa"/>
              <w:right w:w="150" w:type="dxa"/>
            </w:tcMar>
            <w:vAlign w:val="center"/>
            <w:hideMark/>
          </w:tcPr>
          <w:p w:rsidR="00714675" w:rsidRDefault="00714675">
            <w:pPr>
              <w:spacing w:line="326" w:lineRule="atLeast"/>
              <w:rPr>
                <w:rFonts w:ascii="inherit" w:hAnsi="inherit" w:cs="Arial"/>
                <w:b/>
                <w:bCs/>
                <w:color w:val="FFFFFF"/>
                <w:sz w:val="20"/>
                <w:szCs w:val="20"/>
              </w:rPr>
            </w:pPr>
            <w:r>
              <w:rPr>
                <w:rFonts w:ascii="inherit" w:hAnsi="inherit" w:cs="Arial"/>
                <w:b/>
                <w:bCs/>
                <w:color w:val="FFFFFF"/>
                <w:sz w:val="20"/>
                <w:szCs w:val="20"/>
              </w:rPr>
              <w:t>Description</w:t>
            </w:r>
          </w:p>
        </w:tc>
        <w:tc>
          <w:tcPr>
            <w:tcW w:w="607" w:type="pct"/>
            <w:tcBorders>
              <w:top w:val="single" w:sz="6" w:space="0" w:color="4D90FE"/>
              <w:left w:val="single" w:sz="6" w:space="0" w:color="4D90FE"/>
              <w:bottom w:val="single" w:sz="6" w:space="0" w:color="4D90FE"/>
              <w:right w:val="single" w:sz="6" w:space="0" w:color="4D90FE"/>
            </w:tcBorders>
            <w:shd w:val="clear" w:color="auto" w:fill="6199DF"/>
          </w:tcPr>
          <w:p w:rsidR="00714675" w:rsidRDefault="00714675">
            <w:pPr>
              <w:spacing w:line="326" w:lineRule="atLeast"/>
              <w:rPr>
                <w:rFonts w:ascii="inherit" w:hAnsi="inherit" w:cs="Arial"/>
                <w:b/>
                <w:bCs/>
                <w:color w:val="FFFFFF"/>
                <w:sz w:val="20"/>
                <w:szCs w:val="20"/>
              </w:rPr>
            </w:pPr>
            <w:r>
              <w:rPr>
                <w:rFonts w:ascii="inherit" w:hAnsi="inherit" w:cs="Arial"/>
                <w:b/>
                <w:bCs/>
                <w:color w:val="FFFFFF"/>
                <w:sz w:val="20"/>
                <w:szCs w:val="20"/>
              </w:rPr>
              <w:t>Type</w:t>
            </w:r>
          </w:p>
        </w:tc>
      </w:tr>
      <w:tr w:rsidR="00714675" w:rsidTr="007E7D1F">
        <w:tc>
          <w:tcPr>
            <w:tcW w:w="1336" w:type="pct"/>
            <w:tcBorders>
              <w:top w:val="single" w:sz="6" w:space="0" w:color="BBBBBB"/>
              <w:left w:val="single" w:sz="6" w:space="0" w:color="BBBBBB"/>
              <w:bottom w:val="single" w:sz="6" w:space="0" w:color="BBBBBB"/>
              <w:right w:val="single" w:sz="6" w:space="0" w:color="BBBBBB"/>
            </w:tcBorders>
            <w:shd w:val="clear" w:color="auto" w:fill="FFFFFF"/>
            <w:tcMar>
              <w:top w:w="90" w:type="dxa"/>
              <w:left w:w="150" w:type="dxa"/>
              <w:bottom w:w="90" w:type="dxa"/>
              <w:right w:w="150" w:type="dxa"/>
            </w:tcMar>
            <w:hideMark/>
          </w:tcPr>
          <w:p w:rsidR="00714675" w:rsidRDefault="00714675">
            <w:pPr>
              <w:spacing w:line="326" w:lineRule="atLeast"/>
              <w:rPr>
                <w:rFonts w:ascii="inherit" w:hAnsi="inherit" w:cs="Arial"/>
                <w:color w:val="222222"/>
                <w:sz w:val="20"/>
                <w:szCs w:val="20"/>
              </w:rPr>
            </w:pPr>
            <w:r>
              <w:rPr>
                <w:rStyle w:val="HTMLCode"/>
                <w:rFonts w:eastAsiaTheme="majorEastAsia"/>
                <w:color w:val="007000"/>
                <w:bdr w:val="none" w:sz="0" w:space="0" w:color="auto" w:frame="1"/>
              </w:rPr>
              <w:t>iss</w:t>
            </w:r>
          </w:p>
        </w:tc>
        <w:tc>
          <w:tcPr>
            <w:tcW w:w="3057" w:type="pct"/>
            <w:tcBorders>
              <w:top w:val="single" w:sz="6" w:space="0" w:color="BBBBBB"/>
              <w:left w:val="single" w:sz="6" w:space="0" w:color="BBBBBB"/>
              <w:bottom w:val="single" w:sz="6" w:space="0" w:color="BBBBBB"/>
              <w:right w:val="single" w:sz="6" w:space="0" w:color="BBBBBB"/>
            </w:tcBorders>
            <w:shd w:val="clear" w:color="auto" w:fill="FFFFFF"/>
            <w:tcMar>
              <w:top w:w="90" w:type="dxa"/>
              <w:left w:w="150" w:type="dxa"/>
              <w:bottom w:w="90" w:type="dxa"/>
              <w:right w:w="150" w:type="dxa"/>
            </w:tcMar>
            <w:hideMark/>
          </w:tcPr>
          <w:p w:rsidR="00714675" w:rsidRDefault="00714675">
            <w:pPr>
              <w:spacing w:line="326" w:lineRule="atLeast"/>
              <w:rPr>
                <w:rFonts w:ascii="inherit" w:hAnsi="inherit" w:cs="Arial"/>
                <w:color w:val="222222"/>
                <w:sz w:val="20"/>
                <w:szCs w:val="20"/>
              </w:rPr>
            </w:pPr>
            <w:r>
              <w:rPr>
                <w:rFonts w:ascii="inherit" w:hAnsi="inherit" w:cs="Arial"/>
                <w:color w:val="222222"/>
                <w:sz w:val="20"/>
                <w:szCs w:val="20"/>
              </w:rPr>
              <w:t>The</w:t>
            </w:r>
            <w:r>
              <w:rPr>
                <w:rStyle w:val="apple-converted-space"/>
                <w:rFonts w:ascii="inherit" w:hAnsi="inherit" w:cs="Arial"/>
                <w:color w:val="222222"/>
                <w:sz w:val="20"/>
                <w:szCs w:val="20"/>
              </w:rPr>
              <w:t> </w:t>
            </w:r>
            <w:r>
              <w:rPr>
                <w:rStyle w:val="HTMLCode"/>
                <w:rFonts w:eastAsiaTheme="majorEastAsia"/>
                <w:color w:val="007000"/>
                <w:bdr w:val="none" w:sz="0" w:space="0" w:color="auto" w:frame="1"/>
              </w:rPr>
              <w:t>client_id</w:t>
            </w:r>
            <w:r>
              <w:rPr>
                <w:rStyle w:val="apple-converted-space"/>
                <w:rFonts w:ascii="inherit" w:hAnsi="inherit" w:cs="Arial"/>
                <w:color w:val="222222"/>
                <w:sz w:val="20"/>
                <w:szCs w:val="20"/>
              </w:rPr>
              <w:t> </w:t>
            </w:r>
            <w:r>
              <w:rPr>
                <w:rFonts w:ascii="inherit" w:hAnsi="inherit" w:cs="Arial"/>
                <w:color w:val="222222"/>
                <w:sz w:val="20"/>
                <w:szCs w:val="20"/>
              </w:rPr>
              <w:t>of the application making the access token request.</w:t>
            </w:r>
          </w:p>
        </w:tc>
        <w:tc>
          <w:tcPr>
            <w:tcW w:w="607" w:type="pct"/>
            <w:tcBorders>
              <w:top w:val="single" w:sz="6" w:space="0" w:color="BBBBBB"/>
              <w:left w:val="single" w:sz="6" w:space="0" w:color="BBBBBB"/>
              <w:bottom w:val="single" w:sz="6" w:space="0" w:color="BBBBBB"/>
              <w:right w:val="single" w:sz="6" w:space="0" w:color="BBBBBB"/>
            </w:tcBorders>
            <w:shd w:val="clear" w:color="auto" w:fill="FFFFFF"/>
          </w:tcPr>
          <w:p w:rsidR="00714675" w:rsidRDefault="008473EE" w:rsidP="007E7D1F">
            <w:pPr>
              <w:spacing w:line="326" w:lineRule="atLeast"/>
              <w:rPr>
                <w:rFonts w:ascii="inherit" w:hAnsi="inherit" w:cs="Arial"/>
                <w:color w:val="222222"/>
                <w:sz w:val="20"/>
                <w:szCs w:val="20"/>
              </w:rPr>
            </w:pPr>
            <w:r>
              <w:rPr>
                <w:rFonts w:ascii="inherit" w:hAnsi="inherit" w:cs="Arial"/>
                <w:color w:val="222222"/>
                <w:sz w:val="20"/>
                <w:szCs w:val="20"/>
              </w:rPr>
              <w:t>String</w:t>
            </w:r>
          </w:p>
        </w:tc>
      </w:tr>
      <w:tr w:rsidR="00714675" w:rsidTr="007E7D1F">
        <w:tc>
          <w:tcPr>
            <w:tcW w:w="1336" w:type="pct"/>
            <w:tcBorders>
              <w:top w:val="single" w:sz="6" w:space="0" w:color="BBBBBB"/>
              <w:left w:val="single" w:sz="6" w:space="0" w:color="BBBBBB"/>
              <w:bottom w:val="single" w:sz="6" w:space="0" w:color="BBBBBB"/>
              <w:right w:val="single" w:sz="6" w:space="0" w:color="BBBBBB"/>
            </w:tcBorders>
            <w:shd w:val="clear" w:color="auto" w:fill="FFFFFF"/>
            <w:tcMar>
              <w:top w:w="90" w:type="dxa"/>
              <w:left w:w="150" w:type="dxa"/>
              <w:bottom w:w="90" w:type="dxa"/>
              <w:right w:w="150" w:type="dxa"/>
            </w:tcMar>
            <w:hideMark/>
          </w:tcPr>
          <w:p w:rsidR="00714675" w:rsidRDefault="00714675">
            <w:pPr>
              <w:spacing w:line="326" w:lineRule="atLeast"/>
              <w:rPr>
                <w:rFonts w:ascii="inherit" w:hAnsi="inherit" w:cs="Arial"/>
                <w:color w:val="222222"/>
                <w:sz w:val="20"/>
                <w:szCs w:val="20"/>
              </w:rPr>
            </w:pPr>
            <w:r>
              <w:rPr>
                <w:rStyle w:val="HTMLCode"/>
                <w:rFonts w:eastAsiaTheme="majorEastAsia"/>
                <w:color w:val="007000"/>
                <w:bdr w:val="none" w:sz="0" w:space="0" w:color="auto" w:frame="1"/>
              </w:rPr>
              <w:t>scope</w:t>
            </w:r>
          </w:p>
        </w:tc>
        <w:tc>
          <w:tcPr>
            <w:tcW w:w="3057" w:type="pct"/>
            <w:tcBorders>
              <w:top w:val="single" w:sz="6" w:space="0" w:color="BBBBBB"/>
              <w:left w:val="single" w:sz="6" w:space="0" w:color="BBBBBB"/>
              <w:bottom w:val="single" w:sz="6" w:space="0" w:color="BBBBBB"/>
              <w:right w:val="single" w:sz="6" w:space="0" w:color="BBBBBB"/>
            </w:tcBorders>
            <w:shd w:val="clear" w:color="auto" w:fill="FFFFFF"/>
            <w:tcMar>
              <w:top w:w="90" w:type="dxa"/>
              <w:left w:w="150" w:type="dxa"/>
              <w:bottom w:w="90" w:type="dxa"/>
              <w:right w:w="150" w:type="dxa"/>
            </w:tcMar>
            <w:hideMark/>
          </w:tcPr>
          <w:p w:rsidR="00714675" w:rsidRDefault="00714675">
            <w:pPr>
              <w:spacing w:line="326" w:lineRule="atLeast"/>
              <w:rPr>
                <w:rFonts w:ascii="inherit" w:hAnsi="inherit" w:cs="Arial"/>
                <w:color w:val="222222"/>
                <w:sz w:val="20"/>
                <w:szCs w:val="20"/>
              </w:rPr>
            </w:pPr>
            <w:r>
              <w:rPr>
                <w:rFonts w:ascii="inherit" w:hAnsi="inherit" w:cs="Arial"/>
                <w:color w:val="222222"/>
                <w:sz w:val="20"/>
                <w:szCs w:val="20"/>
              </w:rPr>
              <w:t>A space-delimited list of the permissions that the application requests. For T2K Create authentication, the scope will hold the following value:</w:t>
            </w:r>
          </w:p>
          <w:p w:rsidR="00714675" w:rsidRDefault="00B37DC2" w:rsidP="00B83A74">
            <w:pPr>
              <w:spacing w:line="326" w:lineRule="atLeast"/>
              <w:rPr>
                <w:rStyle w:val="HTMLCode"/>
                <w:rFonts w:eastAsiaTheme="majorEastAsia"/>
                <w:color w:val="007000"/>
                <w:bdr w:val="none" w:sz="0" w:space="0" w:color="auto" w:frame="1"/>
              </w:rPr>
            </w:pPr>
            <w:hyperlink r:id="rId18" w:history="1">
              <w:r w:rsidR="00714675" w:rsidRPr="00C07B4F">
                <w:rPr>
                  <w:rStyle w:val="Hyperlink"/>
                  <w:rFonts w:ascii="Courier New" w:eastAsiaTheme="majorEastAsia" w:hAnsi="Courier New" w:cs="Courier New"/>
                  <w:sz w:val="20"/>
                  <w:szCs w:val="20"/>
                  <w:bdr w:val="none" w:sz="0" w:space="0" w:color="auto" w:frame="1"/>
                </w:rPr>
                <w:t>https://cgs</w:t>
              </w:r>
              <w:r w:rsidR="00714675" w:rsidRPr="00C07B4F">
                <w:rPr>
                  <w:rStyle w:val="Hyperlink"/>
                  <w:rFonts w:ascii="Courier New" w:eastAsiaTheme="majorEastAsia" w:hAnsi="Courier New" w:cs="Courier New"/>
                  <w:sz w:val="20"/>
                  <w:szCs w:val="20"/>
                </w:rPr>
                <w:t>.timetoknow.com/cgs/auth/login/${ROLE}</w:t>
              </w:r>
            </w:hyperlink>
          </w:p>
          <w:p w:rsidR="00714675" w:rsidRDefault="00714675" w:rsidP="00B83A74">
            <w:pPr>
              <w:spacing w:line="326" w:lineRule="atLeast"/>
              <w:rPr>
                <w:rFonts w:ascii="inherit" w:hAnsi="inherit" w:cs="Arial"/>
                <w:color w:val="222222"/>
                <w:sz w:val="20"/>
                <w:szCs w:val="20"/>
              </w:rPr>
            </w:pPr>
            <w:r>
              <w:rPr>
                <w:rFonts w:ascii="inherit" w:hAnsi="inherit" w:cs="Arial"/>
                <w:color w:val="222222"/>
                <w:sz w:val="20"/>
                <w:szCs w:val="20"/>
              </w:rPr>
              <w:t>Where role can have the following values:</w:t>
            </w:r>
          </w:p>
          <w:p w:rsidR="00714675" w:rsidRDefault="00714675" w:rsidP="00B83A74">
            <w:pPr>
              <w:pStyle w:val="ListParagraph"/>
              <w:numPr>
                <w:ilvl w:val="0"/>
                <w:numId w:val="31"/>
              </w:numPr>
              <w:spacing w:line="326" w:lineRule="atLeast"/>
              <w:rPr>
                <w:rFonts w:ascii="inherit" w:hAnsi="inherit" w:cs="Arial"/>
                <w:color w:val="222222"/>
                <w:sz w:val="20"/>
                <w:szCs w:val="20"/>
              </w:rPr>
            </w:pPr>
            <w:r>
              <w:rPr>
                <w:rFonts w:ascii="inherit" w:hAnsi="inherit" w:cs="Arial"/>
                <w:color w:val="222222"/>
                <w:sz w:val="20"/>
                <w:szCs w:val="20"/>
              </w:rPr>
              <w:t>EDITOR</w:t>
            </w:r>
          </w:p>
          <w:p w:rsidR="00714675" w:rsidRPr="00B83A74" w:rsidRDefault="00714675" w:rsidP="00B83A74">
            <w:pPr>
              <w:pStyle w:val="ListParagraph"/>
              <w:numPr>
                <w:ilvl w:val="0"/>
                <w:numId w:val="31"/>
              </w:numPr>
              <w:spacing w:line="326" w:lineRule="atLeast"/>
              <w:rPr>
                <w:rFonts w:ascii="inherit" w:hAnsi="inherit" w:cs="Arial"/>
                <w:color w:val="222222"/>
                <w:sz w:val="20"/>
                <w:szCs w:val="20"/>
              </w:rPr>
            </w:pPr>
            <w:r>
              <w:rPr>
                <w:rFonts w:ascii="inherit" w:hAnsi="inherit" w:cs="Arial"/>
                <w:color w:val="222222"/>
                <w:sz w:val="20"/>
                <w:szCs w:val="20"/>
              </w:rPr>
              <w:t>AUTHOR</w:t>
            </w:r>
          </w:p>
        </w:tc>
        <w:tc>
          <w:tcPr>
            <w:tcW w:w="607" w:type="pct"/>
            <w:tcBorders>
              <w:top w:val="single" w:sz="6" w:space="0" w:color="BBBBBB"/>
              <w:left w:val="single" w:sz="6" w:space="0" w:color="BBBBBB"/>
              <w:bottom w:val="single" w:sz="6" w:space="0" w:color="BBBBBB"/>
              <w:right w:val="single" w:sz="6" w:space="0" w:color="BBBBBB"/>
            </w:tcBorders>
            <w:shd w:val="clear" w:color="auto" w:fill="FFFFFF"/>
          </w:tcPr>
          <w:p w:rsidR="00714675" w:rsidRDefault="00714675">
            <w:pPr>
              <w:spacing w:line="326" w:lineRule="atLeast"/>
              <w:rPr>
                <w:rFonts w:ascii="inherit" w:hAnsi="inherit" w:cs="Arial"/>
                <w:color w:val="222222"/>
                <w:sz w:val="20"/>
                <w:szCs w:val="20"/>
              </w:rPr>
            </w:pPr>
            <w:r>
              <w:rPr>
                <w:rFonts w:ascii="inherit" w:hAnsi="inherit" w:cs="Arial"/>
                <w:color w:val="222222"/>
                <w:sz w:val="20"/>
                <w:szCs w:val="20"/>
              </w:rPr>
              <w:t>String</w:t>
            </w:r>
          </w:p>
        </w:tc>
      </w:tr>
      <w:tr w:rsidR="00714675" w:rsidTr="007E7D1F">
        <w:tc>
          <w:tcPr>
            <w:tcW w:w="1336" w:type="pct"/>
            <w:tcBorders>
              <w:top w:val="single" w:sz="6" w:space="0" w:color="BBBBBB"/>
              <w:left w:val="single" w:sz="6" w:space="0" w:color="BBBBBB"/>
              <w:bottom w:val="single" w:sz="6" w:space="0" w:color="BBBBBB"/>
              <w:right w:val="single" w:sz="6" w:space="0" w:color="BBBBBB"/>
            </w:tcBorders>
            <w:shd w:val="clear" w:color="auto" w:fill="FFFFFF"/>
            <w:tcMar>
              <w:top w:w="90" w:type="dxa"/>
              <w:left w:w="150" w:type="dxa"/>
              <w:bottom w:w="90" w:type="dxa"/>
              <w:right w:w="150" w:type="dxa"/>
            </w:tcMar>
            <w:hideMark/>
          </w:tcPr>
          <w:p w:rsidR="00714675" w:rsidRDefault="00714675">
            <w:pPr>
              <w:spacing w:line="326" w:lineRule="atLeast"/>
              <w:rPr>
                <w:rFonts w:ascii="inherit" w:hAnsi="inherit" w:cs="Arial"/>
                <w:color w:val="222222"/>
                <w:sz w:val="20"/>
                <w:szCs w:val="20"/>
              </w:rPr>
            </w:pPr>
            <w:r>
              <w:rPr>
                <w:rStyle w:val="HTMLCode"/>
                <w:rFonts w:eastAsiaTheme="majorEastAsia"/>
                <w:color w:val="007000"/>
                <w:bdr w:val="none" w:sz="0" w:space="0" w:color="auto" w:frame="1"/>
              </w:rPr>
              <w:t>aud</w:t>
            </w:r>
          </w:p>
        </w:tc>
        <w:tc>
          <w:tcPr>
            <w:tcW w:w="3057" w:type="pct"/>
            <w:tcBorders>
              <w:top w:val="single" w:sz="6" w:space="0" w:color="BBBBBB"/>
              <w:left w:val="single" w:sz="6" w:space="0" w:color="BBBBBB"/>
              <w:bottom w:val="single" w:sz="6" w:space="0" w:color="BBBBBB"/>
              <w:right w:val="single" w:sz="6" w:space="0" w:color="BBBBBB"/>
            </w:tcBorders>
            <w:shd w:val="clear" w:color="auto" w:fill="FFFFFF"/>
            <w:tcMar>
              <w:top w:w="90" w:type="dxa"/>
              <w:left w:w="150" w:type="dxa"/>
              <w:bottom w:w="90" w:type="dxa"/>
              <w:right w:w="150" w:type="dxa"/>
            </w:tcMar>
            <w:hideMark/>
          </w:tcPr>
          <w:p w:rsidR="00714675" w:rsidRDefault="00714675" w:rsidP="00410B87">
            <w:pPr>
              <w:spacing w:line="326" w:lineRule="atLeast"/>
              <w:rPr>
                <w:rFonts w:ascii="inherit" w:hAnsi="inherit" w:cs="Arial"/>
                <w:color w:val="222222"/>
                <w:sz w:val="20"/>
                <w:szCs w:val="20"/>
              </w:rPr>
            </w:pPr>
            <w:r>
              <w:rPr>
                <w:rFonts w:ascii="inherit" w:hAnsi="inherit" w:cs="Arial"/>
                <w:color w:val="222222"/>
                <w:sz w:val="20"/>
                <w:szCs w:val="20"/>
              </w:rPr>
              <w:t xml:space="preserve">A descriptor of the intended target of the assertion. When making an access token request this value is </w:t>
            </w:r>
            <w:hyperlink w:history="1">
              <w:r w:rsidRPr="00150D20">
                <w:rPr>
                  <w:rStyle w:val="HTMLCode"/>
                  <w:rFonts w:eastAsiaTheme="majorEastAsia"/>
                  <w:color w:val="007000"/>
                </w:rPr>
                <w:t>https://${t2k</w:t>
              </w:r>
            </w:hyperlink>
            <w:r>
              <w:rPr>
                <w:rStyle w:val="HTMLCode"/>
                <w:rFonts w:eastAsiaTheme="majorEastAsia"/>
                <w:color w:val="007000"/>
                <w:bdr w:val="none" w:sz="0" w:space="0" w:color="auto" w:frame="1"/>
              </w:rPr>
              <w:t xml:space="preserve"> create </w:t>
            </w:r>
            <w:r w:rsidRPr="00150D20">
              <w:rPr>
                <w:rStyle w:val="HTMLCode"/>
                <w:rFonts w:eastAsiaTheme="majorEastAsia"/>
                <w:color w:val="007000"/>
                <w:bdr w:val="none" w:sz="0" w:space="0" w:color="auto" w:frame="1"/>
              </w:rPr>
              <w:t>subdomain}.timetoknow.com/</w:t>
            </w:r>
            <w:r>
              <w:rPr>
                <w:rStyle w:val="HTMLCode"/>
                <w:rFonts w:eastAsiaTheme="majorEastAsia"/>
                <w:color w:val="007000"/>
                <w:bdr w:val="none" w:sz="0" w:space="0" w:color="auto" w:frame="1"/>
              </w:rPr>
              <w:t>cgs/auth/</w:t>
            </w:r>
            <w:r w:rsidRPr="00150D20">
              <w:rPr>
                <w:rStyle w:val="HTMLCode"/>
                <w:rFonts w:eastAsiaTheme="majorEastAsia"/>
                <w:color w:val="007000"/>
                <w:bdr w:val="none" w:sz="0" w:space="0" w:color="auto" w:frame="1"/>
              </w:rPr>
              <w:t>login</w:t>
            </w:r>
            <w:r>
              <w:rPr>
                <w:rStyle w:val="HTMLCode"/>
                <w:rFonts w:eastAsiaTheme="majorEastAsia"/>
                <w:color w:val="007000"/>
                <w:bdr w:val="none" w:sz="0" w:space="0" w:color="auto" w:frame="1"/>
              </w:rPr>
              <w:t>-</w:t>
            </w:r>
            <w:r w:rsidRPr="00150D20">
              <w:rPr>
                <w:rStyle w:val="HTMLCode"/>
                <w:rFonts w:eastAsiaTheme="majorEastAsia"/>
                <w:color w:val="007000"/>
                <w:bdr w:val="none" w:sz="0" w:space="0" w:color="auto" w:frame="1"/>
              </w:rPr>
              <w:t>oauth2</w:t>
            </w:r>
          </w:p>
        </w:tc>
        <w:tc>
          <w:tcPr>
            <w:tcW w:w="607" w:type="pct"/>
            <w:tcBorders>
              <w:top w:val="single" w:sz="6" w:space="0" w:color="BBBBBB"/>
              <w:left w:val="single" w:sz="6" w:space="0" w:color="BBBBBB"/>
              <w:bottom w:val="single" w:sz="6" w:space="0" w:color="BBBBBB"/>
              <w:right w:val="single" w:sz="6" w:space="0" w:color="BBBBBB"/>
            </w:tcBorders>
            <w:shd w:val="clear" w:color="auto" w:fill="FFFFFF"/>
          </w:tcPr>
          <w:p w:rsidR="00714675" w:rsidRDefault="00714675" w:rsidP="00410B87">
            <w:pPr>
              <w:spacing w:line="326" w:lineRule="atLeast"/>
              <w:rPr>
                <w:rFonts w:ascii="inherit" w:hAnsi="inherit" w:cs="Arial"/>
                <w:color w:val="222222"/>
                <w:sz w:val="20"/>
                <w:szCs w:val="20"/>
              </w:rPr>
            </w:pPr>
            <w:r>
              <w:rPr>
                <w:rFonts w:ascii="inherit" w:hAnsi="inherit" w:cs="Arial"/>
                <w:color w:val="222222"/>
                <w:sz w:val="20"/>
                <w:szCs w:val="20"/>
              </w:rPr>
              <w:t>String</w:t>
            </w:r>
          </w:p>
        </w:tc>
      </w:tr>
      <w:tr w:rsidR="00714675" w:rsidTr="007E7D1F">
        <w:tc>
          <w:tcPr>
            <w:tcW w:w="1336" w:type="pct"/>
            <w:tcBorders>
              <w:top w:val="single" w:sz="6" w:space="0" w:color="BBBBBB"/>
              <w:left w:val="single" w:sz="6" w:space="0" w:color="BBBBBB"/>
              <w:bottom w:val="single" w:sz="6" w:space="0" w:color="BBBBBB"/>
              <w:right w:val="single" w:sz="6" w:space="0" w:color="BBBBBB"/>
            </w:tcBorders>
            <w:shd w:val="clear" w:color="auto" w:fill="FFFFFF"/>
            <w:tcMar>
              <w:top w:w="90" w:type="dxa"/>
              <w:left w:w="150" w:type="dxa"/>
              <w:bottom w:w="90" w:type="dxa"/>
              <w:right w:w="150" w:type="dxa"/>
            </w:tcMar>
            <w:hideMark/>
          </w:tcPr>
          <w:p w:rsidR="00714675" w:rsidRDefault="00714675">
            <w:pPr>
              <w:spacing w:line="326" w:lineRule="atLeast"/>
              <w:rPr>
                <w:rFonts w:ascii="inherit" w:hAnsi="inherit" w:cs="Arial"/>
                <w:color w:val="222222"/>
                <w:sz w:val="20"/>
                <w:szCs w:val="20"/>
              </w:rPr>
            </w:pPr>
            <w:r>
              <w:rPr>
                <w:rStyle w:val="HTMLCode"/>
                <w:rFonts w:eastAsiaTheme="majorEastAsia"/>
                <w:color w:val="007000"/>
                <w:bdr w:val="none" w:sz="0" w:space="0" w:color="auto" w:frame="1"/>
              </w:rPr>
              <w:t>exp</w:t>
            </w:r>
          </w:p>
        </w:tc>
        <w:tc>
          <w:tcPr>
            <w:tcW w:w="3057" w:type="pct"/>
            <w:tcBorders>
              <w:top w:val="single" w:sz="6" w:space="0" w:color="BBBBBB"/>
              <w:left w:val="single" w:sz="6" w:space="0" w:color="BBBBBB"/>
              <w:bottom w:val="single" w:sz="6" w:space="0" w:color="BBBBBB"/>
              <w:right w:val="single" w:sz="6" w:space="0" w:color="BBBBBB"/>
            </w:tcBorders>
            <w:shd w:val="clear" w:color="auto" w:fill="FFFFFF"/>
            <w:tcMar>
              <w:top w:w="90" w:type="dxa"/>
              <w:left w:w="150" w:type="dxa"/>
              <w:bottom w:w="90" w:type="dxa"/>
              <w:right w:w="150" w:type="dxa"/>
            </w:tcMar>
            <w:hideMark/>
          </w:tcPr>
          <w:p w:rsidR="00714675" w:rsidRDefault="00714675">
            <w:pPr>
              <w:spacing w:line="326" w:lineRule="atLeast"/>
              <w:rPr>
                <w:rFonts w:ascii="inherit" w:hAnsi="inherit" w:cs="Arial"/>
                <w:color w:val="222222"/>
                <w:sz w:val="20"/>
                <w:szCs w:val="20"/>
              </w:rPr>
            </w:pPr>
            <w:r>
              <w:rPr>
                <w:rFonts w:ascii="inherit" w:hAnsi="inherit" w:cs="Arial"/>
                <w:color w:val="222222"/>
                <w:sz w:val="20"/>
                <w:szCs w:val="20"/>
              </w:rPr>
              <w:t>The expiration time of the assertion, measured in seconds since 00:00:00 UTC, January 1, 1970. This value has a maximum of 1 hour from the issued time.</w:t>
            </w:r>
          </w:p>
        </w:tc>
        <w:tc>
          <w:tcPr>
            <w:tcW w:w="607" w:type="pct"/>
            <w:tcBorders>
              <w:top w:val="single" w:sz="6" w:space="0" w:color="BBBBBB"/>
              <w:left w:val="single" w:sz="6" w:space="0" w:color="BBBBBB"/>
              <w:bottom w:val="single" w:sz="6" w:space="0" w:color="BBBBBB"/>
              <w:right w:val="single" w:sz="6" w:space="0" w:color="BBBBBB"/>
            </w:tcBorders>
            <w:shd w:val="clear" w:color="auto" w:fill="FFFFFF"/>
          </w:tcPr>
          <w:p w:rsidR="00714675" w:rsidRDefault="00714675">
            <w:pPr>
              <w:spacing w:line="326" w:lineRule="atLeast"/>
              <w:rPr>
                <w:rFonts w:ascii="inherit" w:hAnsi="inherit" w:cs="Arial"/>
                <w:color w:val="222222"/>
                <w:sz w:val="20"/>
                <w:szCs w:val="20"/>
              </w:rPr>
            </w:pPr>
            <w:r>
              <w:rPr>
                <w:rFonts w:ascii="inherit" w:hAnsi="inherit" w:cs="Arial"/>
                <w:color w:val="222222"/>
                <w:sz w:val="20"/>
                <w:szCs w:val="20"/>
              </w:rPr>
              <w:t>Int (long)</w:t>
            </w:r>
          </w:p>
        </w:tc>
      </w:tr>
      <w:tr w:rsidR="00714675" w:rsidTr="007E7D1F">
        <w:tc>
          <w:tcPr>
            <w:tcW w:w="1336" w:type="pct"/>
            <w:tcBorders>
              <w:top w:val="single" w:sz="6" w:space="0" w:color="BBBBBB"/>
              <w:left w:val="single" w:sz="6" w:space="0" w:color="BBBBBB"/>
              <w:bottom w:val="single" w:sz="6" w:space="0" w:color="BBBBBB"/>
              <w:right w:val="single" w:sz="6" w:space="0" w:color="BBBBBB"/>
            </w:tcBorders>
            <w:shd w:val="clear" w:color="auto" w:fill="FFFFFF"/>
            <w:tcMar>
              <w:top w:w="90" w:type="dxa"/>
              <w:left w:w="150" w:type="dxa"/>
              <w:bottom w:w="90" w:type="dxa"/>
              <w:right w:w="150" w:type="dxa"/>
            </w:tcMar>
            <w:hideMark/>
          </w:tcPr>
          <w:p w:rsidR="00714675" w:rsidRDefault="00714675">
            <w:pPr>
              <w:spacing w:line="326" w:lineRule="atLeast"/>
              <w:rPr>
                <w:rFonts w:ascii="inherit" w:hAnsi="inherit" w:cs="Arial"/>
                <w:color w:val="222222"/>
                <w:sz w:val="20"/>
                <w:szCs w:val="20"/>
              </w:rPr>
            </w:pPr>
            <w:r>
              <w:rPr>
                <w:rStyle w:val="HTMLCode"/>
                <w:rFonts w:eastAsiaTheme="majorEastAsia"/>
                <w:color w:val="007000"/>
                <w:bdr w:val="none" w:sz="0" w:space="0" w:color="auto" w:frame="1"/>
              </w:rPr>
              <w:t>iat</w:t>
            </w:r>
          </w:p>
        </w:tc>
        <w:tc>
          <w:tcPr>
            <w:tcW w:w="3057" w:type="pct"/>
            <w:tcBorders>
              <w:top w:val="single" w:sz="6" w:space="0" w:color="BBBBBB"/>
              <w:left w:val="single" w:sz="6" w:space="0" w:color="BBBBBB"/>
              <w:bottom w:val="single" w:sz="6" w:space="0" w:color="BBBBBB"/>
              <w:right w:val="single" w:sz="6" w:space="0" w:color="BBBBBB"/>
            </w:tcBorders>
            <w:shd w:val="clear" w:color="auto" w:fill="FFFFFF"/>
            <w:tcMar>
              <w:top w:w="90" w:type="dxa"/>
              <w:left w:w="150" w:type="dxa"/>
              <w:bottom w:w="90" w:type="dxa"/>
              <w:right w:w="150" w:type="dxa"/>
            </w:tcMar>
            <w:hideMark/>
          </w:tcPr>
          <w:p w:rsidR="00714675" w:rsidRDefault="00714675">
            <w:pPr>
              <w:spacing w:line="326" w:lineRule="atLeast"/>
              <w:rPr>
                <w:rFonts w:ascii="inherit" w:hAnsi="inherit" w:cs="Arial"/>
                <w:color w:val="222222"/>
                <w:sz w:val="20"/>
                <w:szCs w:val="20"/>
              </w:rPr>
            </w:pPr>
            <w:r>
              <w:rPr>
                <w:rFonts w:ascii="inherit" w:hAnsi="inherit" w:cs="Arial"/>
                <w:color w:val="222222"/>
                <w:sz w:val="20"/>
                <w:szCs w:val="20"/>
              </w:rPr>
              <w:t>The time the assertion was issued, measured in seconds since 00:00:00 UTC, January 1, 1970.</w:t>
            </w:r>
          </w:p>
        </w:tc>
        <w:tc>
          <w:tcPr>
            <w:tcW w:w="607" w:type="pct"/>
            <w:tcBorders>
              <w:top w:val="single" w:sz="6" w:space="0" w:color="BBBBBB"/>
              <w:left w:val="single" w:sz="6" w:space="0" w:color="BBBBBB"/>
              <w:bottom w:val="single" w:sz="6" w:space="0" w:color="BBBBBB"/>
              <w:right w:val="single" w:sz="6" w:space="0" w:color="BBBBBB"/>
            </w:tcBorders>
            <w:shd w:val="clear" w:color="auto" w:fill="FFFFFF"/>
          </w:tcPr>
          <w:p w:rsidR="00714675" w:rsidRDefault="00714675">
            <w:pPr>
              <w:spacing w:line="326" w:lineRule="atLeast"/>
              <w:rPr>
                <w:rFonts w:ascii="inherit" w:hAnsi="inherit" w:cs="Arial"/>
                <w:color w:val="222222"/>
                <w:sz w:val="20"/>
                <w:szCs w:val="20"/>
              </w:rPr>
            </w:pPr>
            <w:r>
              <w:rPr>
                <w:rFonts w:ascii="inherit" w:hAnsi="inherit" w:cs="Arial"/>
                <w:color w:val="222222"/>
                <w:sz w:val="20"/>
                <w:szCs w:val="20"/>
              </w:rPr>
              <w:t>Int (long)</w:t>
            </w:r>
          </w:p>
        </w:tc>
      </w:tr>
      <w:tr w:rsidR="00714675" w:rsidTr="007E7D1F">
        <w:tc>
          <w:tcPr>
            <w:tcW w:w="1336" w:type="pct"/>
            <w:tcBorders>
              <w:top w:val="single" w:sz="6" w:space="0" w:color="BBBBBB"/>
              <w:left w:val="single" w:sz="6" w:space="0" w:color="BBBBBB"/>
              <w:bottom w:val="single" w:sz="6" w:space="0" w:color="BBBBBB"/>
              <w:right w:val="single" w:sz="6" w:space="0" w:color="BBBBBB"/>
            </w:tcBorders>
            <w:shd w:val="clear" w:color="auto" w:fill="FFFFFF"/>
            <w:tcMar>
              <w:top w:w="90" w:type="dxa"/>
              <w:left w:w="150" w:type="dxa"/>
              <w:bottom w:w="90" w:type="dxa"/>
              <w:right w:w="150" w:type="dxa"/>
            </w:tcMar>
          </w:tcPr>
          <w:p w:rsidR="00714675" w:rsidRDefault="00714675">
            <w:pPr>
              <w:spacing w:line="326" w:lineRule="atLeast"/>
              <w:rPr>
                <w:rStyle w:val="HTMLCode"/>
                <w:rFonts w:eastAsiaTheme="majorEastAsia"/>
                <w:color w:val="007000"/>
                <w:bdr w:val="none" w:sz="0" w:space="0" w:color="auto" w:frame="1"/>
              </w:rPr>
            </w:pPr>
            <w:r>
              <w:rPr>
                <w:rStyle w:val="HTMLCode"/>
                <w:rFonts w:eastAsiaTheme="majorEastAsia"/>
                <w:color w:val="007000"/>
                <w:bdr w:val="none" w:sz="0" w:space="0" w:color="auto" w:frame="1"/>
              </w:rPr>
              <w:t>sub</w:t>
            </w:r>
          </w:p>
        </w:tc>
        <w:tc>
          <w:tcPr>
            <w:tcW w:w="3057" w:type="pct"/>
            <w:tcBorders>
              <w:top w:val="single" w:sz="6" w:space="0" w:color="BBBBBB"/>
              <w:left w:val="single" w:sz="6" w:space="0" w:color="BBBBBB"/>
              <w:bottom w:val="single" w:sz="6" w:space="0" w:color="BBBBBB"/>
              <w:right w:val="single" w:sz="6" w:space="0" w:color="BBBBBB"/>
            </w:tcBorders>
            <w:shd w:val="clear" w:color="auto" w:fill="FFFFFF"/>
            <w:tcMar>
              <w:top w:w="90" w:type="dxa"/>
              <w:left w:w="150" w:type="dxa"/>
              <w:bottom w:w="90" w:type="dxa"/>
              <w:right w:w="150" w:type="dxa"/>
            </w:tcMar>
          </w:tcPr>
          <w:p w:rsidR="00714675" w:rsidRDefault="00714675" w:rsidP="00AE54AB">
            <w:pPr>
              <w:spacing w:line="326" w:lineRule="atLeast"/>
              <w:rPr>
                <w:rFonts w:ascii="inherit" w:hAnsi="inherit" w:cs="Arial"/>
                <w:color w:val="222222"/>
                <w:sz w:val="20"/>
                <w:szCs w:val="20"/>
              </w:rPr>
            </w:pPr>
            <w:r>
              <w:rPr>
                <w:rFonts w:ascii="inherit" w:hAnsi="inherit" w:cs="Arial"/>
                <w:color w:val="222222"/>
                <w:sz w:val="20"/>
                <w:szCs w:val="20"/>
              </w:rPr>
              <w:t xml:space="preserve">The </w:t>
            </w:r>
            <w:r w:rsidRPr="0021153F">
              <w:rPr>
                <w:rFonts w:ascii="inherit" w:hAnsi="inherit" w:cs="Arial"/>
                <w:b/>
                <w:bCs/>
                <w:color w:val="222222"/>
                <w:sz w:val="20"/>
                <w:szCs w:val="20"/>
              </w:rPr>
              <w:t>unique</w:t>
            </w:r>
            <w:r>
              <w:rPr>
                <w:rFonts w:ascii="inherit" w:hAnsi="inherit" w:cs="Arial"/>
                <w:color w:val="222222"/>
                <w:sz w:val="20"/>
                <w:szCs w:val="20"/>
              </w:rPr>
              <w:t xml:space="preserve"> id of the user attempting to login </w:t>
            </w:r>
          </w:p>
        </w:tc>
        <w:tc>
          <w:tcPr>
            <w:tcW w:w="607" w:type="pct"/>
            <w:tcBorders>
              <w:top w:val="single" w:sz="6" w:space="0" w:color="BBBBBB"/>
              <w:left w:val="single" w:sz="6" w:space="0" w:color="BBBBBB"/>
              <w:bottom w:val="single" w:sz="6" w:space="0" w:color="BBBBBB"/>
              <w:right w:val="single" w:sz="6" w:space="0" w:color="BBBBBB"/>
            </w:tcBorders>
            <w:shd w:val="clear" w:color="auto" w:fill="FFFFFF"/>
          </w:tcPr>
          <w:p w:rsidR="00714675" w:rsidRDefault="00714675" w:rsidP="00AE54AB">
            <w:pPr>
              <w:spacing w:line="326" w:lineRule="atLeast"/>
              <w:rPr>
                <w:rFonts w:ascii="inherit" w:hAnsi="inherit" w:cs="Arial"/>
                <w:color w:val="222222"/>
                <w:sz w:val="20"/>
                <w:szCs w:val="20"/>
              </w:rPr>
            </w:pPr>
            <w:r>
              <w:rPr>
                <w:rFonts w:ascii="inherit" w:hAnsi="inherit" w:cs="Arial"/>
                <w:color w:val="222222"/>
                <w:sz w:val="20"/>
                <w:szCs w:val="20"/>
              </w:rPr>
              <w:t>String</w:t>
            </w:r>
          </w:p>
        </w:tc>
      </w:tr>
      <w:tr w:rsidR="00714675" w:rsidTr="007E7D1F">
        <w:tc>
          <w:tcPr>
            <w:tcW w:w="1336" w:type="pct"/>
            <w:tcBorders>
              <w:top w:val="single" w:sz="6" w:space="0" w:color="BBBBBB"/>
              <w:left w:val="single" w:sz="6" w:space="0" w:color="BBBBBB"/>
              <w:bottom w:val="single" w:sz="6" w:space="0" w:color="BBBBBB"/>
              <w:right w:val="single" w:sz="6" w:space="0" w:color="BBBBBB"/>
            </w:tcBorders>
            <w:shd w:val="clear" w:color="auto" w:fill="FFFFFF"/>
            <w:tcMar>
              <w:top w:w="90" w:type="dxa"/>
              <w:left w:w="150" w:type="dxa"/>
              <w:bottom w:w="90" w:type="dxa"/>
              <w:right w:w="150" w:type="dxa"/>
            </w:tcMar>
          </w:tcPr>
          <w:p w:rsidR="00714675" w:rsidRDefault="00714675">
            <w:pPr>
              <w:spacing w:line="326" w:lineRule="atLeast"/>
              <w:rPr>
                <w:rStyle w:val="HTMLCode"/>
                <w:rFonts w:eastAsiaTheme="majorEastAsia"/>
                <w:color w:val="007000"/>
                <w:bdr w:val="none" w:sz="0" w:space="0" w:color="auto" w:frame="1"/>
              </w:rPr>
            </w:pPr>
            <w:r>
              <w:rPr>
                <w:rStyle w:val="HTMLCode"/>
                <w:rFonts w:eastAsiaTheme="majorEastAsia"/>
                <w:color w:val="007000"/>
                <w:bdr w:val="none" w:sz="0" w:space="0" w:color="auto" w:frame="1"/>
              </w:rPr>
              <w:t>username</w:t>
            </w:r>
          </w:p>
        </w:tc>
        <w:tc>
          <w:tcPr>
            <w:tcW w:w="3057" w:type="pct"/>
            <w:tcBorders>
              <w:top w:val="single" w:sz="6" w:space="0" w:color="BBBBBB"/>
              <w:left w:val="single" w:sz="6" w:space="0" w:color="BBBBBB"/>
              <w:bottom w:val="single" w:sz="6" w:space="0" w:color="BBBBBB"/>
              <w:right w:val="single" w:sz="6" w:space="0" w:color="BBBBBB"/>
            </w:tcBorders>
            <w:shd w:val="clear" w:color="auto" w:fill="FFFFFF"/>
            <w:tcMar>
              <w:top w:w="90" w:type="dxa"/>
              <w:left w:w="150" w:type="dxa"/>
              <w:bottom w:w="90" w:type="dxa"/>
              <w:right w:w="150" w:type="dxa"/>
            </w:tcMar>
          </w:tcPr>
          <w:p w:rsidR="00714675" w:rsidRDefault="00714675" w:rsidP="00AE54AB">
            <w:pPr>
              <w:spacing w:line="326" w:lineRule="atLeast"/>
              <w:rPr>
                <w:rFonts w:ascii="inherit" w:hAnsi="inherit" w:cs="Arial"/>
                <w:color w:val="222222"/>
                <w:sz w:val="20"/>
                <w:szCs w:val="20"/>
              </w:rPr>
            </w:pPr>
            <w:r>
              <w:rPr>
                <w:rFonts w:ascii="inherit" w:hAnsi="inherit" w:cs="Arial"/>
                <w:color w:val="222222"/>
                <w:sz w:val="20"/>
                <w:szCs w:val="20"/>
              </w:rPr>
              <w:t xml:space="preserve">The </w:t>
            </w:r>
            <w:r w:rsidR="006001ED" w:rsidRPr="0021153F">
              <w:rPr>
                <w:rFonts w:ascii="inherit" w:hAnsi="inherit" w:cs="Arial"/>
                <w:b/>
                <w:bCs/>
                <w:color w:val="222222"/>
                <w:sz w:val="20"/>
                <w:szCs w:val="20"/>
              </w:rPr>
              <w:t>unique</w:t>
            </w:r>
            <w:r w:rsidR="006001ED">
              <w:rPr>
                <w:rFonts w:ascii="inherit" w:hAnsi="inherit" w:cs="Arial"/>
                <w:color w:val="222222"/>
                <w:sz w:val="20"/>
                <w:szCs w:val="20"/>
              </w:rPr>
              <w:t xml:space="preserve"> </w:t>
            </w:r>
            <w:r>
              <w:rPr>
                <w:rFonts w:ascii="inherit" w:hAnsi="inherit" w:cs="Arial"/>
                <w:color w:val="222222"/>
                <w:sz w:val="20"/>
                <w:szCs w:val="20"/>
              </w:rPr>
              <w:t>username of the user attempting to login</w:t>
            </w:r>
            <w:r w:rsidR="006001ED">
              <w:rPr>
                <w:rFonts w:ascii="inherit" w:hAnsi="inherit" w:cs="Arial"/>
                <w:color w:val="222222"/>
                <w:sz w:val="20"/>
                <w:szCs w:val="20"/>
              </w:rPr>
              <w:t xml:space="preserve"> (without white spaces)</w:t>
            </w:r>
          </w:p>
        </w:tc>
        <w:tc>
          <w:tcPr>
            <w:tcW w:w="607" w:type="pct"/>
            <w:tcBorders>
              <w:top w:val="single" w:sz="6" w:space="0" w:color="BBBBBB"/>
              <w:left w:val="single" w:sz="6" w:space="0" w:color="BBBBBB"/>
              <w:bottom w:val="single" w:sz="6" w:space="0" w:color="BBBBBB"/>
              <w:right w:val="single" w:sz="6" w:space="0" w:color="BBBBBB"/>
            </w:tcBorders>
            <w:shd w:val="clear" w:color="auto" w:fill="FFFFFF"/>
          </w:tcPr>
          <w:p w:rsidR="00714675" w:rsidRDefault="00714675" w:rsidP="00AE54AB">
            <w:pPr>
              <w:spacing w:line="326" w:lineRule="atLeast"/>
              <w:rPr>
                <w:rFonts w:ascii="inherit" w:hAnsi="inherit" w:cs="Arial"/>
                <w:color w:val="222222"/>
                <w:sz w:val="20"/>
                <w:szCs w:val="20"/>
              </w:rPr>
            </w:pPr>
            <w:r>
              <w:rPr>
                <w:rFonts w:ascii="inherit" w:hAnsi="inherit" w:cs="Arial"/>
                <w:color w:val="222222"/>
                <w:sz w:val="20"/>
                <w:szCs w:val="20"/>
              </w:rPr>
              <w:t>String</w:t>
            </w:r>
          </w:p>
        </w:tc>
      </w:tr>
      <w:tr w:rsidR="007E7D1F" w:rsidTr="007E7D1F">
        <w:tc>
          <w:tcPr>
            <w:tcW w:w="1336" w:type="pct"/>
            <w:tcBorders>
              <w:top w:val="single" w:sz="6" w:space="0" w:color="BBBBBB"/>
              <w:left w:val="single" w:sz="6" w:space="0" w:color="BBBBBB"/>
              <w:bottom w:val="single" w:sz="6" w:space="0" w:color="BBBBBB"/>
              <w:right w:val="single" w:sz="6" w:space="0" w:color="BBBBBB"/>
            </w:tcBorders>
            <w:shd w:val="clear" w:color="auto" w:fill="FFFFFF"/>
            <w:tcMar>
              <w:top w:w="90" w:type="dxa"/>
              <w:left w:w="150" w:type="dxa"/>
              <w:bottom w:w="90" w:type="dxa"/>
              <w:right w:w="150" w:type="dxa"/>
            </w:tcMar>
          </w:tcPr>
          <w:p w:rsidR="007E7D1F" w:rsidRDefault="007E7D1F">
            <w:pPr>
              <w:spacing w:line="326" w:lineRule="atLeast"/>
              <w:rPr>
                <w:rStyle w:val="HTMLCode"/>
                <w:rFonts w:eastAsiaTheme="majorEastAsia"/>
                <w:color w:val="007000"/>
                <w:bdr w:val="none" w:sz="0" w:space="0" w:color="auto" w:frame="1"/>
              </w:rPr>
            </w:pPr>
            <w:r w:rsidRPr="007E7D1F">
              <w:rPr>
                <w:rStyle w:val="HTMLCode"/>
                <w:rFonts w:eastAsiaTheme="majorEastAsia"/>
                <w:color w:val="007000"/>
                <w:bdr w:val="none" w:sz="0" w:space="0" w:color="auto" w:frame="1"/>
              </w:rPr>
              <w:t>first_name</w:t>
            </w:r>
          </w:p>
        </w:tc>
        <w:tc>
          <w:tcPr>
            <w:tcW w:w="3057" w:type="pct"/>
            <w:tcBorders>
              <w:top w:val="single" w:sz="6" w:space="0" w:color="BBBBBB"/>
              <w:left w:val="single" w:sz="6" w:space="0" w:color="BBBBBB"/>
              <w:bottom w:val="single" w:sz="6" w:space="0" w:color="BBBBBB"/>
              <w:right w:val="single" w:sz="6" w:space="0" w:color="BBBBBB"/>
            </w:tcBorders>
            <w:shd w:val="clear" w:color="auto" w:fill="FFFFFF"/>
            <w:tcMar>
              <w:top w:w="90" w:type="dxa"/>
              <w:left w:w="150" w:type="dxa"/>
              <w:bottom w:w="90" w:type="dxa"/>
              <w:right w:w="150" w:type="dxa"/>
            </w:tcMar>
          </w:tcPr>
          <w:p w:rsidR="007E7D1F" w:rsidRDefault="007E7D1F" w:rsidP="007E7D1F">
            <w:pPr>
              <w:spacing w:line="326" w:lineRule="atLeast"/>
              <w:rPr>
                <w:rFonts w:ascii="inherit" w:hAnsi="inherit" w:cs="Arial"/>
                <w:color w:val="222222"/>
                <w:sz w:val="20"/>
                <w:szCs w:val="20"/>
              </w:rPr>
            </w:pPr>
            <w:r>
              <w:rPr>
                <w:rFonts w:ascii="inherit" w:hAnsi="inherit" w:cs="Arial"/>
                <w:color w:val="222222"/>
                <w:sz w:val="20"/>
                <w:szCs w:val="20"/>
              </w:rPr>
              <w:t>The first name of the user attempting to login</w:t>
            </w:r>
          </w:p>
        </w:tc>
        <w:tc>
          <w:tcPr>
            <w:tcW w:w="607" w:type="pct"/>
            <w:tcBorders>
              <w:top w:val="single" w:sz="6" w:space="0" w:color="BBBBBB"/>
              <w:left w:val="single" w:sz="6" w:space="0" w:color="BBBBBB"/>
              <w:bottom w:val="single" w:sz="6" w:space="0" w:color="BBBBBB"/>
              <w:right w:val="single" w:sz="6" w:space="0" w:color="BBBBBB"/>
            </w:tcBorders>
            <w:shd w:val="clear" w:color="auto" w:fill="FFFFFF"/>
          </w:tcPr>
          <w:p w:rsidR="007E7D1F" w:rsidRDefault="007E7D1F" w:rsidP="00AE54AB">
            <w:pPr>
              <w:spacing w:line="326" w:lineRule="atLeast"/>
              <w:rPr>
                <w:rFonts w:ascii="inherit" w:hAnsi="inherit" w:cs="Arial"/>
                <w:color w:val="222222"/>
                <w:sz w:val="20"/>
                <w:szCs w:val="20"/>
              </w:rPr>
            </w:pPr>
          </w:p>
        </w:tc>
      </w:tr>
      <w:tr w:rsidR="007E7D1F" w:rsidTr="007E7D1F">
        <w:tc>
          <w:tcPr>
            <w:tcW w:w="1336" w:type="pct"/>
            <w:tcBorders>
              <w:top w:val="single" w:sz="6" w:space="0" w:color="BBBBBB"/>
              <w:left w:val="single" w:sz="6" w:space="0" w:color="BBBBBB"/>
              <w:bottom w:val="single" w:sz="6" w:space="0" w:color="BBBBBB"/>
              <w:right w:val="single" w:sz="6" w:space="0" w:color="BBBBBB"/>
            </w:tcBorders>
            <w:shd w:val="clear" w:color="auto" w:fill="FFFFFF"/>
            <w:tcMar>
              <w:top w:w="90" w:type="dxa"/>
              <w:left w:w="150" w:type="dxa"/>
              <w:bottom w:w="90" w:type="dxa"/>
              <w:right w:w="150" w:type="dxa"/>
            </w:tcMar>
          </w:tcPr>
          <w:p w:rsidR="007E7D1F" w:rsidRDefault="007E7D1F" w:rsidP="006237A1">
            <w:pPr>
              <w:spacing w:line="326" w:lineRule="atLeast"/>
              <w:rPr>
                <w:rStyle w:val="HTMLCode"/>
                <w:rFonts w:eastAsiaTheme="majorEastAsia"/>
                <w:color w:val="007000"/>
                <w:bdr w:val="none" w:sz="0" w:space="0" w:color="auto" w:frame="1"/>
              </w:rPr>
            </w:pPr>
            <w:r w:rsidRPr="007E7D1F">
              <w:rPr>
                <w:rStyle w:val="HTMLCode"/>
                <w:rFonts w:eastAsiaTheme="majorEastAsia"/>
                <w:color w:val="007000"/>
                <w:bdr w:val="none" w:sz="0" w:space="0" w:color="auto" w:frame="1"/>
              </w:rPr>
              <w:t>last_name</w:t>
            </w:r>
          </w:p>
        </w:tc>
        <w:tc>
          <w:tcPr>
            <w:tcW w:w="3057" w:type="pct"/>
            <w:tcBorders>
              <w:top w:val="single" w:sz="6" w:space="0" w:color="BBBBBB"/>
              <w:left w:val="single" w:sz="6" w:space="0" w:color="BBBBBB"/>
              <w:bottom w:val="single" w:sz="6" w:space="0" w:color="BBBBBB"/>
              <w:right w:val="single" w:sz="6" w:space="0" w:color="BBBBBB"/>
            </w:tcBorders>
            <w:shd w:val="clear" w:color="auto" w:fill="FFFFFF"/>
            <w:tcMar>
              <w:top w:w="90" w:type="dxa"/>
              <w:left w:w="150" w:type="dxa"/>
              <w:bottom w:w="90" w:type="dxa"/>
              <w:right w:w="150" w:type="dxa"/>
            </w:tcMar>
          </w:tcPr>
          <w:p w:rsidR="007E7D1F" w:rsidRDefault="007E7D1F" w:rsidP="007E7D1F">
            <w:pPr>
              <w:spacing w:line="326" w:lineRule="atLeast"/>
              <w:rPr>
                <w:rFonts w:ascii="inherit" w:hAnsi="inherit" w:cs="Arial"/>
                <w:color w:val="222222"/>
                <w:sz w:val="20"/>
                <w:szCs w:val="20"/>
              </w:rPr>
            </w:pPr>
            <w:r>
              <w:rPr>
                <w:rFonts w:ascii="inherit" w:hAnsi="inherit" w:cs="Arial"/>
                <w:color w:val="222222"/>
                <w:sz w:val="20"/>
                <w:szCs w:val="20"/>
              </w:rPr>
              <w:t>The last name of the user attempting to login</w:t>
            </w:r>
          </w:p>
        </w:tc>
        <w:tc>
          <w:tcPr>
            <w:tcW w:w="607" w:type="pct"/>
            <w:tcBorders>
              <w:top w:val="single" w:sz="6" w:space="0" w:color="BBBBBB"/>
              <w:left w:val="single" w:sz="6" w:space="0" w:color="BBBBBB"/>
              <w:bottom w:val="single" w:sz="6" w:space="0" w:color="BBBBBB"/>
              <w:right w:val="single" w:sz="6" w:space="0" w:color="BBBBBB"/>
            </w:tcBorders>
            <w:shd w:val="clear" w:color="auto" w:fill="FFFFFF"/>
          </w:tcPr>
          <w:p w:rsidR="007E7D1F" w:rsidRDefault="007E7D1F" w:rsidP="00AE54AB">
            <w:pPr>
              <w:spacing w:line="326" w:lineRule="atLeast"/>
              <w:rPr>
                <w:rFonts w:ascii="inherit" w:hAnsi="inherit" w:cs="Arial"/>
                <w:color w:val="222222"/>
                <w:sz w:val="20"/>
                <w:szCs w:val="20"/>
              </w:rPr>
            </w:pPr>
          </w:p>
        </w:tc>
      </w:tr>
      <w:tr w:rsidR="007E7D1F" w:rsidTr="007E7D1F">
        <w:tc>
          <w:tcPr>
            <w:tcW w:w="1336" w:type="pct"/>
            <w:tcBorders>
              <w:top w:val="single" w:sz="6" w:space="0" w:color="BBBBBB"/>
              <w:left w:val="single" w:sz="6" w:space="0" w:color="BBBBBB"/>
              <w:bottom w:val="single" w:sz="6" w:space="0" w:color="BBBBBB"/>
              <w:right w:val="single" w:sz="6" w:space="0" w:color="BBBBBB"/>
            </w:tcBorders>
            <w:shd w:val="clear" w:color="auto" w:fill="FFFFFF"/>
            <w:tcMar>
              <w:top w:w="90" w:type="dxa"/>
              <w:left w:w="150" w:type="dxa"/>
              <w:bottom w:w="90" w:type="dxa"/>
              <w:right w:w="150" w:type="dxa"/>
            </w:tcMar>
          </w:tcPr>
          <w:p w:rsidR="007E7D1F" w:rsidRDefault="007E7D1F">
            <w:pPr>
              <w:spacing w:line="326" w:lineRule="atLeast"/>
              <w:rPr>
                <w:rStyle w:val="HTMLCode"/>
                <w:rFonts w:eastAsiaTheme="majorEastAsia"/>
                <w:color w:val="007000"/>
                <w:bdr w:val="none" w:sz="0" w:space="0" w:color="auto" w:frame="1"/>
              </w:rPr>
            </w:pPr>
            <w:r>
              <w:rPr>
                <w:rStyle w:val="HTMLCode"/>
                <w:rFonts w:eastAsiaTheme="majorEastAsia"/>
                <w:color w:val="007000"/>
                <w:bdr w:val="none" w:sz="0" w:space="0" w:color="auto" w:frame="1"/>
              </w:rPr>
              <w:lastRenderedPageBreak/>
              <w:t>t2k.ext.catalog.url</w:t>
            </w:r>
          </w:p>
        </w:tc>
        <w:tc>
          <w:tcPr>
            <w:tcW w:w="3057" w:type="pct"/>
            <w:tcBorders>
              <w:top w:val="single" w:sz="6" w:space="0" w:color="BBBBBB"/>
              <w:left w:val="single" w:sz="6" w:space="0" w:color="BBBBBB"/>
              <w:bottom w:val="single" w:sz="6" w:space="0" w:color="BBBBBB"/>
              <w:right w:val="single" w:sz="6" w:space="0" w:color="BBBBBB"/>
            </w:tcBorders>
            <w:shd w:val="clear" w:color="auto" w:fill="FFFFFF"/>
            <w:tcMar>
              <w:top w:w="90" w:type="dxa"/>
              <w:left w:w="150" w:type="dxa"/>
              <w:bottom w:w="90" w:type="dxa"/>
              <w:right w:w="150" w:type="dxa"/>
            </w:tcMar>
          </w:tcPr>
          <w:p w:rsidR="007E7D1F" w:rsidRDefault="007E7D1F" w:rsidP="00AE54AB">
            <w:pPr>
              <w:spacing w:line="326" w:lineRule="atLeast"/>
              <w:rPr>
                <w:rFonts w:ascii="inherit" w:hAnsi="inherit" w:cs="Arial"/>
                <w:color w:val="222222"/>
                <w:sz w:val="20"/>
                <w:szCs w:val="20"/>
              </w:rPr>
            </w:pPr>
            <w:r>
              <w:rPr>
                <w:rFonts w:ascii="inherit" w:hAnsi="inherit" w:cs="Arial"/>
                <w:color w:val="222222"/>
                <w:sz w:val="20"/>
                <w:szCs w:val="20"/>
              </w:rPr>
              <w:t>(Optional) The URL of  an external catalog to which the user can publish his content</w:t>
            </w:r>
          </w:p>
        </w:tc>
        <w:tc>
          <w:tcPr>
            <w:tcW w:w="607" w:type="pct"/>
            <w:tcBorders>
              <w:top w:val="single" w:sz="6" w:space="0" w:color="BBBBBB"/>
              <w:left w:val="single" w:sz="6" w:space="0" w:color="BBBBBB"/>
              <w:bottom w:val="single" w:sz="6" w:space="0" w:color="BBBBBB"/>
              <w:right w:val="single" w:sz="6" w:space="0" w:color="BBBBBB"/>
            </w:tcBorders>
            <w:shd w:val="clear" w:color="auto" w:fill="FFFFFF"/>
          </w:tcPr>
          <w:p w:rsidR="007E7D1F" w:rsidRDefault="007E7D1F" w:rsidP="00AE54AB">
            <w:pPr>
              <w:spacing w:line="326" w:lineRule="atLeast"/>
              <w:rPr>
                <w:rFonts w:ascii="inherit" w:hAnsi="inherit" w:cs="Arial"/>
                <w:color w:val="222222"/>
                <w:sz w:val="20"/>
                <w:szCs w:val="20"/>
              </w:rPr>
            </w:pPr>
            <w:r>
              <w:rPr>
                <w:rFonts w:ascii="inherit" w:hAnsi="inherit" w:cs="Arial"/>
                <w:color w:val="222222"/>
                <w:sz w:val="20"/>
                <w:szCs w:val="20"/>
              </w:rPr>
              <w:t>String</w:t>
            </w:r>
          </w:p>
        </w:tc>
      </w:tr>
      <w:tr w:rsidR="007E7D1F" w:rsidTr="007E7D1F">
        <w:tc>
          <w:tcPr>
            <w:tcW w:w="1336" w:type="pct"/>
            <w:tcBorders>
              <w:top w:val="single" w:sz="6" w:space="0" w:color="BBBBBB"/>
              <w:left w:val="single" w:sz="6" w:space="0" w:color="BBBBBB"/>
              <w:bottom w:val="single" w:sz="6" w:space="0" w:color="BBBBBB"/>
              <w:right w:val="single" w:sz="6" w:space="0" w:color="BBBBBB"/>
            </w:tcBorders>
            <w:shd w:val="clear" w:color="auto" w:fill="FFFFFF"/>
            <w:tcMar>
              <w:top w:w="90" w:type="dxa"/>
              <w:left w:w="150" w:type="dxa"/>
              <w:bottom w:w="90" w:type="dxa"/>
              <w:right w:w="150" w:type="dxa"/>
            </w:tcMar>
          </w:tcPr>
          <w:p w:rsidR="007E7D1F" w:rsidRDefault="007E7D1F">
            <w:pPr>
              <w:spacing w:line="326" w:lineRule="atLeast"/>
              <w:rPr>
                <w:rStyle w:val="HTMLCode"/>
                <w:rFonts w:eastAsiaTheme="majorEastAsia"/>
                <w:color w:val="007000"/>
                <w:bdr w:val="none" w:sz="0" w:space="0" w:color="auto" w:frame="1"/>
              </w:rPr>
            </w:pPr>
            <w:r>
              <w:rPr>
                <w:rStyle w:val="HTMLCode"/>
                <w:rFonts w:eastAsiaTheme="majorEastAsia"/>
                <w:color w:val="007000"/>
                <w:bdr w:val="none" w:sz="0" w:space="0" w:color="auto" w:frame="1"/>
              </w:rPr>
              <w:t>t2k.ext.catalog.type</w:t>
            </w:r>
          </w:p>
        </w:tc>
        <w:tc>
          <w:tcPr>
            <w:tcW w:w="3057" w:type="pct"/>
            <w:tcBorders>
              <w:top w:val="single" w:sz="6" w:space="0" w:color="BBBBBB"/>
              <w:left w:val="single" w:sz="6" w:space="0" w:color="BBBBBB"/>
              <w:bottom w:val="single" w:sz="6" w:space="0" w:color="BBBBBB"/>
              <w:right w:val="single" w:sz="6" w:space="0" w:color="BBBBBB"/>
            </w:tcBorders>
            <w:shd w:val="clear" w:color="auto" w:fill="FFFFFF"/>
            <w:tcMar>
              <w:top w:w="90" w:type="dxa"/>
              <w:left w:w="150" w:type="dxa"/>
              <w:bottom w:w="90" w:type="dxa"/>
              <w:right w:w="150" w:type="dxa"/>
            </w:tcMar>
          </w:tcPr>
          <w:p w:rsidR="007E7D1F" w:rsidRDefault="007E7D1F" w:rsidP="00AE54AB">
            <w:pPr>
              <w:spacing w:line="326" w:lineRule="atLeast"/>
              <w:rPr>
                <w:rFonts w:ascii="inherit" w:hAnsi="inherit" w:cs="Arial"/>
                <w:color w:val="222222"/>
                <w:sz w:val="20"/>
                <w:szCs w:val="20"/>
              </w:rPr>
            </w:pPr>
            <w:r>
              <w:rPr>
                <w:rFonts w:ascii="inherit" w:hAnsi="inherit" w:cs="Arial"/>
                <w:color w:val="222222"/>
                <w:sz w:val="20"/>
                <w:szCs w:val="20"/>
              </w:rPr>
              <w:t xml:space="preserve">(Optional)  The external catalog type. Currently Create only supports: </w:t>
            </w:r>
            <w:r w:rsidRPr="00F26D93">
              <w:rPr>
                <w:rStyle w:val="HTMLCode"/>
                <w:rFonts w:eastAsiaTheme="majorEastAsia"/>
                <w:color w:val="007000"/>
                <w:bdr w:val="none" w:sz="0" w:space="0" w:color="auto" w:frame="1"/>
              </w:rPr>
              <w:t>blossom</w:t>
            </w:r>
            <w:r>
              <w:rPr>
                <w:rFonts w:ascii="inherit" w:hAnsi="inherit" w:cs="Arial"/>
                <w:color w:val="222222"/>
                <w:sz w:val="20"/>
                <w:szCs w:val="20"/>
              </w:rPr>
              <w:t xml:space="preserve"> type</w:t>
            </w:r>
          </w:p>
        </w:tc>
        <w:tc>
          <w:tcPr>
            <w:tcW w:w="607" w:type="pct"/>
            <w:tcBorders>
              <w:top w:val="single" w:sz="6" w:space="0" w:color="BBBBBB"/>
              <w:left w:val="single" w:sz="6" w:space="0" w:color="BBBBBB"/>
              <w:bottom w:val="single" w:sz="6" w:space="0" w:color="BBBBBB"/>
              <w:right w:val="single" w:sz="6" w:space="0" w:color="BBBBBB"/>
            </w:tcBorders>
            <w:shd w:val="clear" w:color="auto" w:fill="FFFFFF"/>
          </w:tcPr>
          <w:p w:rsidR="007E7D1F" w:rsidRDefault="007E7D1F" w:rsidP="00AE54AB">
            <w:pPr>
              <w:spacing w:line="326" w:lineRule="atLeast"/>
              <w:rPr>
                <w:rFonts w:ascii="inherit" w:hAnsi="inherit" w:cs="Arial"/>
                <w:color w:val="222222"/>
                <w:sz w:val="20"/>
                <w:szCs w:val="20"/>
              </w:rPr>
            </w:pPr>
            <w:r>
              <w:rPr>
                <w:rFonts w:ascii="inherit" w:hAnsi="inherit" w:cs="Arial"/>
                <w:color w:val="222222"/>
                <w:sz w:val="20"/>
                <w:szCs w:val="20"/>
              </w:rPr>
              <w:t>String</w:t>
            </w:r>
          </w:p>
        </w:tc>
      </w:tr>
    </w:tbl>
    <w:p w:rsidR="00026ABE" w:rsidRDefault="00026ABE" w:rsidP="00023A2F">
      <w:pPr>
        <w:pStyle w:val="NormalWeb"/>
        <w:shd w:val="clear" w:color="auto" w:fill="FFFFFF"/>
        <w:spacing w:before="0" w:beforeAutospacing="0" w:after="360" w:afterAutospacing="0" w:line="326" w:lineRule="atLeast"/>
        <w:textAlignment w:val="baseline"/>
        <w:rPr>
          <w:rFonts w:ascii="Arial" w:hAnsi="Arial" w:cs="Arial"/>
          <w:color w:val="222222"/>
          <w:sz w:val="20"/>
          <w:szCs w:val="20"/>
        </w:rPr>
      </w:pPr>
    </w:p>
    <w:p w:rsidR="00026ABE" w:rsidRDefault="00026ABE">
      <w:pPr>
        <w:spacing w:after="200" w:line="276" w:lineRule="auto"/>
        <w:rPr>
          <w:rFonts w:ascii="Arial" w:eastAsiaTheme="minorEastAsia" w:hAnsi="Arial" w:cs="Arial"/>
          <w:snapToGrid/>
          <w:color w:val="222222"/>
          <w:sz w:val="20"/>
          <w:szCs w:val="20"/>
        </w:rPr>
      </w:pPr>
      <w:r>
        <w:rPr>
          <w:rFonts w:ascii="Arial" w:hAnsi="Arial" w:cs="Arial"/>
          <w:color w:val="222222"/>
          <w:sz w:val="20"/>
          <w:szCs w:val="20"/>
        </w:rPr>
        <w:br w:type="page"/>
      </w:r>
    </w:p>
    <w:p w:rsidR="00023A2F" w:rsidRPr="00885FB9" w:rsidRDefault="00782244" w:rsidP="00023A2F">
      <w:pPr>
        <w:pStyle w:val="NormalWeb"/>
        <w:shd w:val="clear" w:color="auto" w:fill="FFFFFF"/>
        <w:spacing w:before="0" w:beforeAutospacing="0" w:after="360" w:afterAutospacing="0" w:line="326" w:lineRule="atLeast"/>
        <w:textAlignment w:val="baseline"/>
        <w:rPr>
          <w:rFonts w:asciiTheme="minorHAnsi" w:eastAsiaTheme="minorHAnsi" w:hAnsiTheme="minorHAnsi" w:cstheme="minorBidi"/>
          <w:snapToGrid w:val="0"/>
          <w:color w:val="595959" w:themeColor="text1" w:themeTint="A6"/>
          <w:szCs w:val="22"/>
        </w:rPr>
      </w:pPr>
      <w:r w:rsidRPr="00885FB9">
        <w:rPr>
          <w:rFonts w:asciiTheme="minorHAnsi" w:eastAsiaTheme="minorHAnsi" w:hAnsiTheme="minorHAnsi" w:cstheme="minorBidi"/>
          <w:snapToGrid w:val="0"/>
          <w:color w:val="595959" w:themeColor="text1" w:themeTint="A6"/>
          <w:szCs w:val="22"/>
        </w:rPr>
        <w:lastRenderedPageBreak/>
        <w:t>An example</w:t>
      </w:r>
      <w:r w:rsidR="00023A2F" w:rsidRPr="00885FB9">
        <w:rPr>
          <w:rFonts w:asciiTheme="minorHAnsi" w:eastAsiaTheme="minorHAnsi" w:hAnsiTheme="minorHAnsi" w:cstheme="minorBidi"/>
          <w:snapToGrid w:val="0"/>
          <w:color w:val="595959" w:themeColor="text1" w:themeTint="A6"/>
          <w:szCs w:val="22"/>
        </w:rPr>
        <w:t xml:space="preserve"> JSON representation of the required fields in a JWT claim set is shown below:</w:t>
      </w:r>
    </w:p>
    <w:p w:rsidR="00023A2F" w:rsidRDefault="00023A2F" w:rsidP="00023A2F">
      <w:pPr>
        <w:pStyle w:val="HTMLPreformatted"/>
        <w:pBdr>
          <w:top w:val="single" w:sz="6" w:space="5" w:color="BBBBBB"/>
          <w:left w:val="single" w:sz="6" w:space="8" w:color="BBBBBB"/>
          <w:bottom w:val="single" w:sz="6" w:space="5" w:color="BBBBBB"/>
          <w:right w:val="single" w:sz="6" w:space="8" w:color="BBBBBB"/>
        </w:pBdr>
        <w:shd w:val="clear" w:color="auto" w:fill="FAFAFA"/>
        <w:spacing w:before="360" w:after="360"/>
        <w:textAlignment w:val="baseline"/>
        <w:rPr>
          <w:color w:val="007000"/>
        </w:rPr>
      </w:pPr>
      <w:r>
        <w:rPr>
          <w:color w:val="007000"/>
        </w:rPr>
        <w:t>{</w:t>
      </w:r>
    </w:p>
    <w:p w:rsidR="00023A2F" w:rsidRDefault="00023A2F" w:rsidP="00D1297B">
      <w:pPr>
        <w:pStyle w:val="HTMLPreformatted"/>
        <w:pBdr>
          <w:top w:val="single" w:sz="6" w:space="5" w:color="BBBBBB"/>
          <w:left w:val="single" w:sz="6" w:space="8" w:color="BBBBBB"/>
          <w:bottom w:val="single" w:sz="6" w:space="5" w:color="BBBBBB"/>
          <w:right w:val="single" w:sz="6" w:space="8" w:color="BBBBBB"/>
        </w:pBdr>
        <w:shd w:val="clear" w:color="auto" w:fill="FAFAFA"/>
        <w:spacing w:before="360" w:after="360"/>
        <w:textAlignment w:val="baseline"/>
        <w:rPr>
          <w:color w:val="007000"/>
        </w:rPr>
      </w:pPr>
      <w:r>
        <w:rPr>
          <w:color w:val="007000"/>
        </w:rPr>
        <w:t xml:space="preserve">   "iss":"</w:t>
      </w:r>
      <w:r w:rsidR="00D1297B">
        <w:rPr>
          <w:color w:val="007000"/>
        </w:rPr>
        <w:t>2</w:t>
      </w:r>
      <w:r>
        <w:rPr>
          <w:color w:val="007000"/>
        </w:rPr>
        <w:t>",</w:t>
      </w:r>
    </w:p>
    <w:p w:rsidR="00023A2F" w:rsidRDefault="00023A2F" w:rsidP="00B148FF">
      <w:pPr>
        <w:pStyle w:val="HTMLPreformatted"/>
        <w:pBdr>
          <w:top w:val="single" w:sz="6" w:space="5" w:color="BBBBBB"/>
          <w:left w:val="single" w:sz="6" w:space="8" w:color="BBBBBB"/>
          <w:bottom w:val="single" w:sz="6" w:space="5" w:color="BBBBBB"/>
          <w:right w:val="single" w:sz="6" w:space="8" w:color="BBBBBB"/>
        </w:pBdr>
        <w:shd w:val="clear" w:color="auto" w:fill="FAFAFA"/>
        <w:spacing w:before="360" w:after="360"/>
        <w:textAlignment w:val="baseline"/>
        <w:rPr>
          <w:color w:val="007000"/>
        </w:rPr>
      </w:pPr>
      <w:r>
        <w:rPr>
          <w:color w:val="007000"/>
        </w:rPr>
        <w:t xml:space="preserve">   "scope":"</w:t>
      </w:r>
      <w:r w:rsidR="00A267A3" w:rsidRPr="00A267A3">
        <w:rPr>
          <w:color w:val="007000"/>
        </w:rPr>
        <w:t>https://</w:t>
      </w:r>
      <w:r w:rsidR="00A267A3" w:rsidRPr="00A267A3">
        <w:rPr>
          <w:rFonts w:eastAsiaTheme="majorEastAsia"/>
          <w:color w:val="007000"/>
        </w:rPr>
        <w:t>cgs</w:t>
      </w:r>
      <w:r w:rsidR="00A267A3" w:rsidRPr="00A267A3">
        <w:rPr>
          <w:color w:val="007000"/>
        </w:rPr>
        <w:t>.timetoknow.com/</w:t>
      </w:r>
      <w:r w:rsidR="00AE0026">
        <w:rPr>
          <w:color w:val="007000"/>
        </w:rPr>
        <w:t>cgs/</w:t>
      </w:r>
      <w:r w:rsidR="00A267A3" w:rsidRPr="00A267A3">
        <w:rPr>
          <w:color w:val="007000"/>
        </w:rPr>
        <w:t>login</w:t>
      </w:r>
      <w:r w:rsidR="00A267A3" w:rsidRPr="00A267A3">
        <w:rPr>
          <w:rFonts w:eastAsiaTheme="majorEastAsia"/>
          <w:color w:val="007000"/>
        </w:rPr>
        <w:t>/</w:t>
      </w:r>
      <w:r w:rsidR="00A267A3">
        <w:rPr>
          <w:rFonts w:eastAsiaTheme="majorEastAsia"/>
          <w:color w:val="007000"/>
        </w:rPr>
        <w:t>EDITOR</w:t>
      </w:r>
      <w:r>
        <w:rPr>
          <w:color w:val="007000"/>
        </w:rPr>
        <w:t>",</w:t>
      </w:r>
    </w:p>
    <w:p w:rsidR="00023A2F" w:rsidRDefault="00023A2F" w:rsidP="00A267A3">
      <w:pPr>
        <w:pStyle w:val="HTMLPreformatted"/>
        <w:pBdr>
          <w:top w:val="single" w:sz="6" w:space="5" w:color="BBBBBB"/>
          <w:left w:val="single" w:sz="6" w:space="8" w:color="BBBBBB"/>
          <w:bottom w:val="single" w:sz="6" w:space="5" w:color="BBBBBB"/>
          <w:right w:val="single" w:sz="6" w:space="8" w:color="BBBBBB"/>
        </w:pBdr>
        <w:shd w:val="clear" w:color="auto" w:fill="FAFAFA"/>
        <w:spacing w:before="360" w:after="360"/>
        <w:textAlignment w:val="baseline"/>
        <w:rPr>
          <w:color w:val="007000"/>
        </w:rPr>
      </w:pPr>
      <w:r>
        <w:rPr>
          <w:color w:val="007000"/>
        </w:rPr>
        <w:t xml:space="preserve">   "aud":"https://</w:t>
      </w:r>
      <w:r w:rsidR="00A267A3">
        <w:rPr>
          <w:color w:val="007000"/>
        </w:rPr>
        <w:t>cgs-demo.timetoknow.com</w:t>
      </w:r>
      <w:r>
        <w:rPr>
          <w:color w:val="007000"/>
        </w:rPr>
        <w:t>/</w:t>
      </w:r>
      <w:r w:rsidR="00771195">
        <w:rPr>
          <w:color w:val="007000"/>
        </w:rPr>
        <w:t>cgs/</w:t>
      </w:r>
      <w:r w:rsidR="004A47D2">
        <w:rPr>
          <w:color w:val="007000"/>
        </w:rPr>
        <w:t>auth/</w:t>
      </w:r>
      <w:r>
        <w:rPr>
          <w:color w:val="007000"/>
        </w:rPr>
        <w:t>oauth2/</w:t>
      </w:r>
      <w:r w:rsidR="00A267A3">
        <w:rPr>
          <w:color w:val="007000"/>
        </w:rPr>
        <w:t>login</w:t>
      </w:r>
      <w:r>
        <w:rPr>
          <w:color w:val="007000"/>
        </w:rPr>
        <w:t>",</w:t>
      </w:r>
    </w:p>
    <w:p w:rsidR="00023A2F" w:rsidRDefault="00023A2F" w:rsidP="00023A2F">
      <w:pPr>
        <w:pStyle w:val="HTMLPreformatted"/>
        <w:pBdr>
          <w:top w:val="single" w:sz="6" w:space="5" w:color="BBBBBB"/>
          <w:left w:val="single" w:sz="6" w:space="8" w:color="BBBBBB"/>
          <w:bottom w:val="single" w:sz="6" w:space="5" w:color="BBBBBB"/>
          <w:right w:val="single" w:sz="6" w:space="8" w:color="BBBBBB"/>
        </w:pBdr>
        <w:shd w:val="clear" w:color="auto" w:fill="FAFAFA"/>
        <w:spacing w:before="360" w:after="360"/>
        <w:textAlignment w:val="baseline"/>
        <w:rPr>
          <w:color w:val="007000"/>
        </w:rPr>
      </w:pPr>
      <w:r>
        <w:rPr>
          <w:color w:val="007000"/>
        </w:rPr>
        <w:t xml:space="preserve">   "exp":1328554385,</w:t>
      </w:r>
    </w:p>
    <w:p w:rsidR="00023A2F" w:rsidRDefault="00023A2F" w:rsidP="00023A2F">
      <w:pPr>
        <w:pStyle w:val="HTMLPreformatted"/>
        <w:pBdr>
          <w:top w:val="single" w:sz="6" w:space="5" w:color="BBBBBB"/>
          <w:left w:val="single" w:sz="6" w:space="8" w:color="BBBBBB"/>
          <w:bottom w:val="single" w:sz="6" w:space="5" w:color="BBBBBB"/>
          <w:right w:val="single" w:sz="6" w:space="8" w:color="BBBBBB"/>
        </w:pBdr>
        <w:shd w:val="clear" w:color="auto" w:fill="FAFAFA"/>
        <w:spacing w:before="360" w:after="360"/>
        <w:textAlignment w:val="baseline"/>
        <w:rPr>
          <w:color w:val="007000"/>
        </w:rPr>
      </w:pPr>
      <w:r>
        <w:rPr>
          <w:color w:val="007000"/>
        </w:rPr>
        <w:t xml:space="preserve">   "iat":1328550785</w:t>
      </w:r>
      <w:r w:rsidR="00026ABE">
        <w:rPr>
          <w:color w:val="007000"/>
        </w:rPr>
        <w:t>,</w:t>
      </w:r>
    </w:p>
    <w:p w:rsidR="00026ABE" w:rsidRDefault="00026ABE" w:rsidP="00AE54AB">
      <w:pPr>
        <w:pStyle w:val="HTMLPreformatted"/>
        <w:pBdr>
          <w:top w:val="single" w:sz="6" w:space="5" w:color="BBBBBB"/>
          <w:left w:val="single" w:sz="6" w:space="8" w:color="BBBBBB"/>
          <w:bottom w:val="single" w:sz="6" w:space="5" w:color="BBBBBB"/>
          <w:right w:val="single" w:sz="6" w:space="8" w:color="BBBBBB"/>
        </w:pBdr>
        <w:shd w:val="clear" w:color="auto" w:fill="FAFAFA"/>
        <w:spacing w:before="360" w:after="360"/>
        <w:textAlignment w:val="baseline"/>
        <w:rPr>
          <w:color w:val="007000"/>
        </w:rPr>
      </w:pPr>
      <w:r>
        <w:rPr>
          <w:color w:val="007000"/>
        </w:rPr>
        <w:t xml:space="preserve">   "sub":"</w:t>
      </w:r>
      <w:r w:rsidR="00AE54AB">
        <w:rPr>
          <w:color w:val="007000"/>
        </w:rPr>
        <w:t>1234</w:t>
      </w:r>
      <w:r>
        <w:rPr>
          <w:color w:val="007000"/>
        </w:rPr>
        <w:t>"</w:t>
      </w:r>
      <w:r w:rsidR="00AE54AB">
        <w:rPr>
          <w:color w:val="007000"/>
        </w:rPr>
        <w:t>,</w:t>
      </w:r>
    </w:p>
    <w:p w:rsidR="00AE54AB" w:rsidRDefault="00AE54AB" w:rsidP="00AE54AB">
      <w:pPr>
        <w:pStyle w:val="HTMLPreformatted"/>
        <w:pBdr>
          <w:top w:val="single" w:sz="6" w:space="5" w:color="BBBBBB"/>
          <w:left w:val="single" w:sz="6" w:space="8" w:color="BBBBBB"/>
          <w:bottom w:val="single" w:sz="6" w:space="5" w:color="BBBBBB"/>
          <w:right w:val="single" w:sz="6" w:space="8" w:color="BBBBBB"/>
        </w:pBdr>
        <w:shd w:val="clear" w:color="auto" w:fill="FAFAFA"/>
        <w:spacing w:before="360" w:after="360"/>
        <w:textAlignment w:val="baseline"/>
        <w:rPr>
          <w:color w:val="007000"/>
        </w:rPr>
      </w:pPr>
      <w:r>
        <w:rPr>
          <w:color w:val="007000"/>
        </w:rPr>
        <w:t xml:space="preserve">   "user</w:t>
      </w:r>
      <w:r w:rsidR="00377102">
        <w:rPr>
          <w:color w:val="007000"/>
        </w:rPr>
        <w:t>n</w:t>
      </w:r>
      <w:r>
        <w:rPr>
          <w:color w:val="007000"/>
        </w:rPr>
        <w:t>ame":"john.smith"</w:t>
      </w:r>
      <w:r w:rsidR="00F75657">
        <w:rPr>
          <w:color w:val="007000"/>
        </w:rPr>
        <w:t>,</w:t>
      </w:r>
    </w:p>
    <w:p w:rsidR="007E7D1F" w:rsidRDefault="007E7D1F" w:rsidP="00AE54AB">
      <w:pPr>
        <w:pStyle w:val="HTMLPreformatted"/>
        <w:pBdr>
          <w:top w:val="single" w:sz="6" w:space="5" w:color="BBBBBB"/>
          <w:left w:val="single" w:sz="6" w:space="8" w:color="BBBBBB"/>
          <w:bottom w:val="single" w:sz="6" w:space="5" w:color="BBBBBB"/>
          <w:right w:val="single" w:sz="6" w:space="8" w:color="BBBBBB"/>
        </w:pBdr>
        <w:shd w:val="clear" w:color="auto" w:fill="FAFAFA"/>
        <w:spacing w:before="360" w:after="360"/>
        <w:textAlignment w:val="baseline"/>
        <w:rPr>
          <w:color w:val="007000"/>
        </w:rPr>
      </w:pPr>
      <w:r>
        <w:rPr>
          <w:color w:val="007000"/>
        </w:rPr>
        <w:t xml:space="preserve">   </w:t>
      </w:r>
      <w:r>
        <w:rPr>
          <w:color w:val="007000"/>
        </w:rPr>
        <w:t>"first_name":"john",</w:t>
      </w:r>
    </w:p>
    <w:p w:rsidR="007E7D1F" w:rsidRDefault="007E7D1F" w:rsidP="00AE54AB">
      <w:pPr>
        <w:pStyle w:val="HTMLPreformatted"/>
        <w:pBdr>
          <w:top w:val="single" w:sz="6" w:space="5" w:color="BBBBBB"/>
          <w:left w:val="single" w:sz="6" w:space="8" w:color="BBBBBB"/>
          <w:bottom w:val="single" w:sz="6" w:space="5" w:color="BBBBBB"/>
          <w:right w:val="single" w:sz="6" w:space="8" w:color="BBBBBB"/>
        </w:pBdr>
        <w:shd w:val="clear" w:color="auto" w:fill="FAFAFA"/>
        <w:spacing w:before="360" w:after="360"/>
        <w:textAlignment w:val="baseline"/>
        <w:rPr>
          <w:color w:val="007000"/>
        </w:rPr>
      </w:pPr>
      <w:r>
        <w:rPr>
          <w:color w:val="007000"/>
        </w:rPr>
        <w:t xml:space="preserve">   </w:t>
      </w:r>
      <w:r>
        <w:rPr>
          <w:color w:val="007000"/>
        </w:rPr>
        <w:t>"last_name":"smith",</w:t>
      </w:r>
    </w:p>
    <w:p w:rsidR="00F75657" w:rsidRDefault="007E7D1F" w:rsidP="00F75657">
      <w:pPr>
        <w:pStyle w:val="HTMLPreformatted"/>
        <w:pBdr>
          <w:top w:val="single" w:sz="6" w:space="5" w:color="BBBBBB"/>
          <w:left w:val="single" w:sz="6" w:space="8" w:color="BBBBBB"/>
          <w:bottom w:val="single" w:sz="6" w:space="5" w:color="BBBBBB"/>
          <w:right w:val="single" w:sz="6" w:space="8" w:color="BBBBBB"/>
        </w:pBdr>
        <w:shd w:val="clear" w:color="auto" w:fill="FAFAFA"/>
        <w:spacing w:before="360" w:after="360"/>
        <w:textAlignment w:val="baseline"/>
        <w:rPr>
          <w:rStyle w:val="HTMLCode"/>
          <w:rFonts w:eastAsiaTheme="majorEastAsia"/>
          <w:color w:val="007000"/>
          <w:bdr w:val="none" w:sz="0" w:space="0" w:color="auto" w:frame="1"/>
        </w:rPr>
      </w:pPr>
      <w:r>
        <w:rPr>
          <w:color w:val="007000"/>
        </w:rPr>
        <w:t xml:space="preserve">   </w:t>
      </w:r>
      <w:r w:rsidR="00F75657">
        <w:rPr>
          <w:rStyle w:val="HTMLCode"/>
          <w:rFonts w:eastAsiaTheme="majorEastAsia"/>
          <w:color w:val="007000"/>
          <w:bdr w:val="none" w:sz="0" w:space="0" w:color="auto" w:frame="1"/>
        </w:rPr>
        <w:t>"</w:t>
      </w:r>
      <w:r w:rsidR="00F75657">
        <w:rPr>
          <w:rStyle w:val="HTMLCode"/>
          <w:rFonts w:eastAsiaTheme="majorEastAsia"/>
          <w:color w:val="007000"/>
          <w:bdr w:val="none" w:sz="0" w:space="0" w:color="auto" w:frame="1"/>
        </w:rPr>
        <w:t>t2k.ext.catalog.url</w:t>
      </w:r>
      <w:r w:rsidR="00F75657">
        <w:rPr>
          <w:rStyle w:val="HTMLCode"/>
          <w:rFonts w:eastAsiaTheme="majorEastAsia"/>
          <w:color w:val="007000"/>
          <w:bdr w:val="none" w:sz="0" w:space="0" w:color="auto" w:frame="1"/>
        </w:rPr>
        <w:t>":"</w:t>
      </w:r>
      <w:r w:rsidR="00F75657" w:rsidRPr="00F75657">
        <w:rPr>
          <w:rStyle w:val="HTMLCode"/>
          <w:rFonts w:eastAsiaTheme="majorEastAsia"/>
          <w:color w:val="007000"/>
          <w:bdr w:val="none" w:sz="0" w:space="0" w:color="auto" w:frame="1"/>
        </w:rPr>
        <w:t>http://lms-brazil.timetoknow.com/WebServices/content</w:t>
      </w:r>
      <w:r w:rsidR="00CF3646">
        <w:rPr>
          <w:rStyle w:val="HTMLCode"/>
          <w:rFonts w:eastAsiaTheme="majorEastAsia"/>
          <w:color w:val="007000"/>
          <w:bdr w:val="none" w:sz="0" w:space="0" w:color="auto" w:frame="1"/>
        </w:rPr>
        <w:t>/</w:t>
      </w:r>
      <w:r w:rsidR="00CF3646" w:rsidRPr="00CF3646">
        <w:rPr>
          <w:rStyle w:val="HTMLCode"/>
          <w:rFonts w:eastAsiaTheme="majorEastAsia"/>
          <w:color w:val="007000"/>
          <w:bdr w:val="none" w:sz="0" w:space="0" w:color="auto" w:frame="1"/>
        </w:rPr>
        <w:t>Upload_ExtID/</w:t>
      </w:r>
      <w:r w:rsidR="00F75657">
        <w:rPr>
          <w:rStyle w:val="HTMLCode"/>
          <w:rFonts w:eastAsiaTheme="majorEastAsia"/>
          <w:color w:val="007000"/>
          <w:bdr w:val="none" w:sz="0" w:space="0" w:color="auto" w:frame="1"/>
        </w:rPr>
        <w:t>",</w:t>
      </w:r>
    </w:p>
    <w:p w:rsidR="00F75657" w:rsidRDefault="007E7D1F" w:rsidP="00AE54AB">
      <w:pPr>
        <w:pStyle w:val="HTMLPreformatted"/>
        <w:pBdr>
          <w:top w:val="single" w:sz="6" w:space="5" w:color="BBBBBB"/>
          <w:left w:val="single" w:sz="6" w:space="8" w:color="BBBBBB"/>
          <w:bottom w:val="single" w:sz="6" w:space="5" w:color="BBBBBB"/>
          <w:right w:val="single" w:sz="6" w:space="8" w:color="BBBBBB"/>
        </w:pBdr>
        <w:shd w:val="clear" w:color="auto" w:fill="FAFAFA"/>
        <w:spacing w:before="360" w:after="360"/>
        <w:textAlignment w:val="baseline"/>
        <w:rPr>
          <w:rStyle w:val="HTMLCode"/>
          <w:rFonts w:eastAsiaTheme="majorEastAsia"/>
          <w:color w:val="007000"/>
          <w:bdr w:val="none" w:sz="0" w:space="0" w:color="auto" w:frame="1"/>
        </w:rPr>
      </w:pPr>
      <w:r>
        <w:rPr>
          <w:color w:val="007000"/>
        </w:rPr>
        <w:t xml:space="preserve">   </w:t>
      </w:r>
      <w:r w:rsidR="00F75657">
        <w:rPr>
          <w:rStyle w:val="HTMLCode"/>
          <w:rFonts w:eastAsiaTheme="majorEastAsia"/>
          <w:color w:val="007000"/>
          <w:bdr w:val="none" w:sz="0" w:space="0" w:color="auto" w:frame="1"/>
        </w:rPr>
        <w:t>"</w:t>
      </w:r>
      <w:r w:rsidR="00F75657">
        <w:rPr>
          <w:rStyle w:val="HTMLCode"/>
          <w:rFonts w:eastAsiaTheme="majorEastAsia"/>
          <w:color w:val="007000"/>
          <w:bdr w:val="none" w:sz="0" w:space="0" w:color="auto" w:frame="1"/>
        </w:rPr>
        <w:t>t2k.ext.catalog.type</w:t>
      </w:r>
      <w:r w:rsidR="00F75657">
        <w:rPr>
          <w:rStyle w:val="HTMLCode"/>
          <w:rFonts w:eastAsiaTheme="majorEastAsia"/>
          <w:color w:val="007000"/>
          <w:bdr w:val="none" w:sz="0" w:space="0" w:color="auto" w:frame="1"/>
        </w:rPr>
        <w:t>":"blossom"</w:t>
      </w:r>
    </w:p>
    <w:p w:rsidR="00023A2F" w:rsidRDefault="00023A2F" w:rsidP="00023A2F">
      <w:pPr>
        <w:pStyle w:val="HTMLPreformatted"/>
        <w:pBdr>
          <w:top w:val="single" w:sz="6" w:space="5" w:color="BBBBBB"/>
          <w:left w:val="single" w:sz="6" w:space="8" w:color="BBBBBB"/>
          <w:bottom w:val="single" w:sz="6" w:space="5" w:color="BBBBBB"/>
          <w:right w:val="single" w:sz="6" w:space="8" w:color="BBBBBB"/>
        </w:pBdr>
        <w:shd w:val="clear" w:color="auto" w:fill="FAFAFA"/>
        <w:spacing w:before="360" w:after="360"/>
        <w:textAlignment w:val="baseline"/>
        <w:rPr>
          <w:color w:val="007000"/>
        </w:rPr>
      </w:pPr>
      <w:r>
        <w:rPr>
          <w:color w:val="007000"/>
        </w:rPr>
        <w:t>}</w:t>
      </w:r>
    </w:p>
    <w:p w:rsidR="00023A2F" w:rsidRPr="00023A2F" w:rsidRDefault="00023A2F" w:rsidP="00023A2F"/>
    <w:p w:rsidR="00FD66B2" w:rsidRDefault="00885FB9" w:rsidP="00885FB9">
      <w:pPr>
        <w:pStyle w:val="Heading2"/>
      </w:pPr>
      <w:bookmarkStart w:id="9" w:name="_Toc387227268"/>
      <w:r>
        <w:t>Computing the Signature</w:t>
      </w:r>
      <w:bookmarkEnd w:id="9"/>
    </w:p>
    <w:p w:rsidR="00885FB9" w:rsidRPr="00885FB9" w:rsidRDefault="00885FB9" w:rsidP="00885FB9">
      <w:pPr>
        <w:pStyle w:val="NormalWeb"/>
        <w:spacing w:before="0" w:beforeAutospacing="0" w:after="360" w:afterAutospacing="0"/>
        <w:textAlignment w:val="baseline"/>
        <w:rPr>
          <w:rFonts w:asciiTheme="minorHAnsi" w:eastAsiaTheme="minorHAnsi" w:hAnsiTheme="minorHAnsi" w:cstheme="minorBidi"/>
          <w:snapToGrid w:val="0"/>
          <w:color w:val="595959" w:themeColor="text1" w:themeTint="A6"/>
          <w:szCs w:val="22"/>
        </w:rPr>
      </w:pPr>
      <w:r w:rsidRPr="00885FB9">
        <w:rPr>
          <w:rFonts w:asciiTheme="minorHAnsi" w:eastAsiaTheme="minorHAnsi" w:hAnsiTheme="minorHAnsi" w:cstheme="minorBidi"/>
          <w:snapToGrid w:val="0"/>
          <w:color w:val="595959" w:themeColor="text1" w:themeTint="A6"/>
          <w:szCs w:val="22"/>
        </w:rPr>
        <w:t xml:space="preserve">JSON Web Signature (JWS) is the specification that guides the mechanics of generating the signature for the JWT. The </w:t>
      </w:r>
      <w:r w:rsidRPr="00476F58">
        <w:rPr>
          <w:rFonts w:asciiTheme="minorHAnsi" w:eastAsiaTheme="minorHAnsi" w:hAnsiTheme="minorHAnsi" w:cstheme="minorBidi"/>
          <w:i/>
          <w:iCs/>
          <w:snapToGrid w:val="0"/>
          <w:color w:val="595959" w:themeColor="text1" w:themeTint="A6"/>
          <w:szCs w:val="22"/>
        </w:rPr>
        <w:t>input</w:t>
      </w:r>
      <w:r w:rsidRPr="00885FB9">
        <w:rPr>
          <w:rFonts w:asciiTheme="minorHAnsi" w:eastAsiaTheme="minorHAnsi" w:hAnsiTheme="minorHAnsi" w:cstheme="minorBidi"/>
          <w:snapToGrid w:val="0"/>
          <w:color w:val="595959" w:themeColor="text1" w:themeTint="A6"/>
          <w:szCs w:val="22"/>
        </w:rPr>
        <w:t xml:space="preserve"> for the signature is the byte array of the following content:</w:t>
      </w:r>
    </w:p>
    <w:p w:rsidR="00885FB9" w:rsidRDefault="00885FB9" w:rsidP="00885FB9">
      <w:pPr>
        <w:pStyle w:val="HTMLPreformatted"/>
        <w:pBdr>
          <w:top w:val="single" w:sz="6" w:space="5" w:color="BBBBBB"/>
          <w:left w:val="single" w:sz="6" w:space="8" w:color="BBBBBB"/>
          <w:bottom w:val="single" w:sz="6" w:space="5" w:color="BBBBBB"/>
          <w:right w:val="single" w:sz="6" w:space="8" w:color="BBBBBB"/>
        </w:pBdr>
        <w:shd w:val="clear" w:color="auto" w:fill="FAFAFA"/>
        <w:spacing w:before="360" w:after="360"/>
        <w:textAlignment w:val="baseline"/>
        <w:rPr>
          <w:color w:val="007000"/>
          <w:sz w:val="24"/>
          <w:szCs w:val="24"/>
        </w:rPr>
      </w:pPr>
      <w:r>
        <w:rPr>
          <w:color w:val="007000"/>
          <w:sz w:val="24"/>
          <w:szCs w:val="24"/>
        </w:rPr>
        <w:t>{Base64url encoded header}.{Base64url encoded claim set}</w:t>
      </w:r>
    </w:p>
    <w:p w:rsidR="00885FB9" w:rsidRPr="00885FB9" w:rsidRDefault="00885FB9" w:rsidP="00564502">
      <w:pPr>
        <w:pStyle w:val="NormalWeb"/>
        <w:spacing w:before="0" w:beforeAutospacing="0" w:after="0" w:afterAutospacing="0"/>
        <w:textAlignment w:val="baseline"/>
        <w:rPr>
          <w:rFonts w:asciiTheme="minorHAnsi" w:eastAsiaTheme="minorHAnsi" w:hAnsiTheme="minorHAnsi" w:cstheme="minorBidi"/>
          <w:snapToGrid w:val="0"/>
          <w:color w:val="595959" w:themeColor="text1" w:themeTint="A6"/>
          <w:szCs w:val="22"/>
        </w:rPr>
      </w:pPr>
      <w:r w:rsidRPr="00885FB9">
        <w:rPr>
          <w:rFonts w:asciiTheme="minorHAnsi" w:eastAsiaTheme="minorHAnsi" w:hAnsiTheme="minorHAnsi" w:cstheme="minorBidi"/>
          <w:snapToGrid w:val="0"/>
          <w:color w:val="595959" w:themeColor="text1" w:themeTint="A6"/>
          <w:szCs w:val="22"/>
        </w:rPr>
        <w:t xml:space="preserve">The signing algorithm in the JWT header must be used when computing the signature. The only signing algorithm supported by </w:t>
      </w:r>
      <w:r w:rsidR="007F44A9">
        <w:rPr>
          <w:rFonts w:asciiTheme="minorHAnsi" w:eastAsiaTheme="minorHAnsi" w:hAnsiTheme="minorHAnsi" w:cstheme="minorBidi"/>
          <w:snapToGrid w:val="0"/>
          <w:color w:val="595959" w:themeColor="text1" w:themeTint="A6"/>
          <w:szCs w:val="22"/>
        </w:rPr>
        <w:t>T2K Create</w:t>
      </w:r>
      <w:r w:rsidRPr="00885FB9">
        <w:rPr>
          <w:rFonts w:asciiTheme="minorHAnsi" w:eastAsiaTheme="minorHAnsi" w:hAnsiTheme="minorHAnsi" w:cstheme="minorBidi"/>
          <w:snapToGrid w:val="0"/>
          <w:color w:val="595959" w:themeColor="text1" w:themeTint="A6"/>
          <w:szCs w:val="22"/>
        </w:rPr>
        <w:t xml:space="preserve"> is </w:t>
      </w:r>
      <w:r w:rsidR="007F44A9">
        <w:rPr>
          <w:rFonts w:asciiTheme="minorHAnsi" w:eastAsiaTheme="minorHAnsi" w:hAnsiTheme="minorHAnsi" w:cstheme="minorBidi"/>
          <w:snapToGrid w:val="0"/>
          <w:color w:val="595959" w:themeColor="text1" w:themeTint="A6"/>
          <w:szCs w:val="22"/>
        </w:rPr>
        <w:t>HMAC</w:t>
      </w:r>
      <w:r w:rsidRPr="00885FB9">
        <w:rPr>
          <w:rFonts w:asciiTheme="minorHAnsi" w:eastAsiaTheme="minorHAnsi" w:hAnsiTheme="minorHAnsi" w:cstheme="minorBidi"/>
          <w:snapToGrid w:val="0"/>
          <w:color w:val="595959" w:themeColor="text1" w:themeTint="A6"/>
          <w:szCs w:val="22"/>
        </w:rPr>
        <w:t xml:space="preserve"> using SHA</w:t>
      </w:r>
      <w:r w:rsidR="00395AC6">
        <w:rPr>
          <w:rFonts w:asciiTheme="minorHAnsi" w:eastAsiaTheme="minorHAnsi" w:hAnsiTheme="minorHAnsi" w:cstheme="minorBidi"/>
          <w:snapToGrid w:val="0"/>
          <w:color w:val="595959" w:themeColor="text1" w:themeTint="A6"/>
          <w:szCs w:val="22"/>
        </w:rPr>
        <w:t>256</w:t>
      </w:r>
      <w:r w:rsidRPr="00885FB9">
        <w:rPr>
          <w:rFonts w:asciiTheme="minorHAnsi" w:eastAsiaTheme="minorHAnsi" w:hAnsiTheme="minorHAnsi" w:cstheme="minorBidi"/>
          <w:snapToGrid w:val="0"/>
          <w:color w:val="595959" w:themeColor="text1" w:themeTint="A6"/>
          <w:szCs w:val="22"/>
        </w:rPr>
        <w:t xml:space="preserve"> hashing algorithm. </w:t>
      </w:r>
    </w:p>
    <w:p w:rsidR="00476F58" w:rsidRDefault="00476F58" w:rsidP="00BD4D35">
      <w:pPr>
        <w:pStyle w:val="NormalWeb"/>
        <w:spacing w:before="0" w:beforeAutospacing="0" w:after="0" w:afterAutospacing="0"/>
        <w:textAlignment w:val="baseline"/>
        <w:rPr>
          <w:rFonts w:asciiTheme="minorHAnsi" w:eastAsiaTheme="minorHAnsi" w:hAnsiTheme="minorHAnsi" w:cstheme="minorBidi"/>
          <w:snapToGrid w:val="0"/>
          <w:color w:val="595959" w:themeColor="text1" w:themeTint="A6"/>
          <w:szCs w:val="22"/>
        </w:rPr>
      </w:pPr>
    </w:p>
    <w:p w:rsidR="004840B3" w:rsidRDefault="00885FB9" w:rsidP="00D1383D">
      <w:pPr>
        <w:pStyle w:val="NormalWeb"/>
        <w:spacing w:before="0" w:beforeAutospacing="0" w:after="0" w:afterAutospacing="0"/>
        <w:textAlignment w:val="baseline"/>
        <w:rPr>
          <w:color w:val="007000"/>
        </w:rPr>
      </w:pPr>
      <w:r w:rsidRPr="00885FB9">
        <w:rPr>
          <w:rFonts w:asciiTheme="minorHAnsi" w:eastAsiaTheme="minorHAnsi" w:hAnsiTheme="minorHAnsi" w:cstheme="minorBidi"/>
          <w:snapToGrid w:val="0"/>
          <w:color w:val="595959" w:themeColor="text1" w:themeTint="A6"/>
          <w:szCs w:val="22"/>
        </w:rPr>
        <w:t xml:space="preserve">Sign the UTF-8 representation of the </w:t>
      </w:r>
      <w:r w:rsidRPr="00476F58">
        <w:rPr>
          <w:rFonts w:asciiTheme="minorHAnsi" w:eastAsiaTheme="minorHAnsi" w:hAnsiTheme="minorHAnsi" w:cstheme="minorBidi"/>
          <w:i/>
          <w:iCs/>
          <w:snapToGrid w:val="0"/>
          <w:color w:val="595959" w:themeColor="text1" w:themeTint="A6"/>
          <w:szCs w:val="22"/>
        </w:rPr>
        <w:t>input</w:t>
      </w:r>
      <w:r w:rsidRPr="00885FB9">
        <w:rPr>
          <w:rFonts w:asciiTheme="minorHAnsi" w:eastAsiaTheme="minorHAnsi" w:hAnsiTheme="minorHAnsi" w:cstheme="minorBidi"/>
          <w:snapToGrid w:val="0"/>
          <w:color w:val="595959" w:themeColor="text1" w:themeTint="A6"/>
          <w:szCs w:val="22"/>
        </w:rPr>
        <w:t xml:space="preserve"> </w:t>
      </w:r>
      <w:r w:rsidR="00E25F71">
        <w:rPr>
          <w:rFonts w:asciiTheme="minorHAnsi" w:eastAsiaTheme="minorHAnsi" w:hAnsiTheme="minorHAnsi" w:cstheme="minorBidi"/>
          <w:snapToGrid w:val="0"/>
          <w:color w:val="595959" w:themeColor="text1" w:themeTint="A6"/>
          <w:szCs w:val="22"/>
        </w:rPr>
        <w:t>with</w:t>
      </w:r>
      <w:r w:rsidR="00D04424">
        <w:rPr>
          <w:rFonts w:asciiTheme="minorHAnsi" w:eastAsiaTheme="minorHAnsi" w:hAnsiTheme="minorHAnsi" w:cstheme="minorBidi"/>
          <w:snapToGrid w:val="0"/>
          <w:color w:val="595959" w:themeColor="text1" w:themeTint="A6"/>
          <w:szCs w:val="22"/>
        </w:rPr>
        <w:t xml:space="preserve"> </w:t>
      </w:r>
      <w:r w:rsidR="00D04424" w:rsidRPr="00885FB9">
        <w:rPr>
          <w:rFonts w:asciiTheme="minorHAnsi" w:eastAsiaTheme="minorHAnsi" w:hAnsiTheme="minorHAnsi" w:cstheme="minorBidi"/>
          <w:snapToGrid w:val="0"/>
          <w:color w:val="595959" w:themeColor="text1" w:themeTint="A6"/>
          <w:szCs w:val="22"/>
        </w:rPr>
        <w:t xml:space="preserve">the </w:t>
      </w:r>
      <w:r w:rsidR="00D04424">
        <w:rPr>
          <w:rFonts w:asciiTheme="minorHAnsi" w:eastAsiaTheme="minorHAnsi" w:hAnsiTheme="minorHAnsi" w:cstheme="minorBidi"/>
          <w:snapToGrid w:val="0"/>
          <w:color w:val="595959" w:themeColor="text1" w:themeTint="A6"/>
          <w:szCs w:val="22"/>
        </w:rPr>
        <w:t xml:space="preserve">shared secret </w:t>
      </w:r>
      <w:r w:rsidR="00E25F71">
        <w:rPr>
          <w:rFonts w:asciiTheme="minorHAnsi" w:eastAsiaTheme="minorHAnsi" w:hAnsiTheme="minorHAnsi" w:cstheme="minorBidi"/>
          <w:snapToGrid w:val="0"/>
          <w:color w:val="595959" w:themeColor="text1" w:themeTint="A6"/>
          <w:szCs w:val="22"/>
        </w:rPr>
        <w:t xml:space="preserve">key </w:t>
      </w:r>
      <w:r w:rsidRPr="00885FB9">
        <w:rPr>
          <w:rFonts w:asciiTheme="minorHAnsi" w:eastAsiaTheme="minorHAnsi" w:hAnsiTheme="minorHAnsi" w:cstheme="minorBidi"/>
          <w:snapToGrid w:val="0"/>
          <w:color w:val="595959" w:themeColor="text1" w:themeTint="A6"/>
          <w:szCs w:val="22"/>
        </w:rPr>
        <w:t xml:space="preserve">using </w:t>
      </w:r>
      <w:r w:rsidR="006853EF">
        <w:rPr>
          <w:rFonts w:asciiTheme="minorHAnsi" w:eastAsiaTheme="minorHAnsi" w:hAnsiTheme="minorHAnsi" w:cstheme="minorBidi"/>
          <w:snapToGrid w:val="0"/>
          <w:color w:val="595959" w:themeColor="text1" w:themeTint="A6"/>
          <w:szCs w:val="22"/>
        </w:rPr>
        <w:t>HMAC-SHA256</w:t>
      </w:r>
    </w:p>
    <w:p w:rsidR="00E25F71" w:rsidRDefault="00BF6E9F" w:rsidP="00E25F71">
      <w:pPr>
        <w:pStyle w:val="NormalWeb"/>
        <w:spacing w:before="0" w:beforeAutospacing="0" w:after="0" w:afterAutospacing="0"/>
        <w:textAlignment w:val="baseline"/>
        <w:rPr>
          <w:rFonts w:asciiTheme="minorHAnsi" w:eastAsiaTheme="minorHAnsi" w:hAnsiTheme="minorHAnsi" w:cstheme="minorBidi"/>
          <w:snapToGrid w:val="0"/>
          <w:color w:val="595959" w:themeColor="text1" w:themeTint="A6"/>
          <w:szCs w:val="22"/>
        </w:rPr>
      </w:pPr>
      <w:r>
        <w:rPr>
          <w:rFonts w:asciiTheme="minorHAnsi" w:eastAsiaTheme="minorHAnsi" w:hAnsiTheme="minorHAnsi" w:cstheme="minorBidi"/>
          <w:snapToGrid w:val="0"/>
          <w:color w:val="595959" w:themeColor="text1" w:themeTint="A6"/>
          <w:szCs w:val="22"/>
        </w:rPr>
        <w:br/>
        <w:t>You can read more about HMAC-SHA</w:t>
      </w:r>
      <w:r w:rsidR="00E25F71">
        <w:rPr>
          <w:rFonts w:asciiTheme="minorHAnsi" w:eastAsiaTheme="minorHAnsi" w:hAnsiTheme="minorHAnsi" w:cstheme="minorBidi"/>
          <w:snapToGrid w:val="0"/>
          <w:color w:val="595959" w:themeColor="text1" w:themeTint="A6"/>
          <w:szCs w:val="22"/>
        </w:rPr>
        <w:t>256</w:t>
      </w:r>
      <w:r>
        <w:rPr>
          <w:rFonts w:asciiTheme="minorHAnsi" w:eastAsiaTheme="minorHAnsi" w:hAnsiTheme="minorHAnsi" w:cstheme="minorBidi"/>
          <w:snapToGrid w:val="0"/>
          <w:color w:val="595959" w:themeColor="text1" w:themeTint="A6"/>
          <w:szCs w:val="22"/>
        </w:rPr>
        <w:t xml:space="preserve"> specification at:</w:t>
      </w:r>
    </w:p>
    <w:p w:rsidR="00885FB9" w:rsidRDefault="00BF6E9F" w:rsidP="00E25F71">
      <w:pPr>
        <w:pStyle w:val="NormalWeb"/>
        <w:numPr>
          <w:ilvl w:val="0"/>
          <w:numId w:val="31"/>
        </w:numPr>
        <w:spacing w:before="0" w:beforeAutospacing="0" w:after="0" w:afterAutospacing="0"/>
        <w:textAlignment w:val="baseline"/>
        <w:rPr>
          <w:rFonts w:asciiTheme="minorHAnsi" w:eastAsiaTheme="minorHAnsi" w:hAnsiTheme="minorHAnsi" w:cstheme="minorBidi"/>
          <w:snapToGrid w:val="0"/>
          <w:color w:val="595959" w:themeColor="text1" w:themeTint="A6"/>
          <w:szCs w:val="22"/>
        </w:rPr>
      </w:pPr>
      <w:r>
        <w:rPr>
          <w:rFonts w:asciiTheme="minorHAnsi" w:eastAsiaTheme="minorHAnsi" w:hAnsiTheme="minorHAnsi" w:cstheme="minorBidi"/>
          <w:snapToGrid w:val="0"/>
          <w:color w:val="595959" w:themeColor="text1" w:themeTint="A6"/>
          <w:szCs w:val="22"/>
        </w:rPr>
        <w:t xml:space="preserve"> </w:t>
      </w:r>
      <w:hyperlink r:id="rId19" w:history="1">
        <w:r w:rsidRPr="004932F9">
          <w:rPr>
            <w:rStyle w:val="Hyperlink"/>
            <w:rFonts w:asciiTheme="minorHAnsi" w:eastAsiaTheme="minorHAnsi" w:hAnsiTheme="minorHAnsi" w:cstheme="minorBidi"/>
            <w:snapToGrid w:val="0"/>
            <w:szCs w:val="22"/>
          </w:rPr>
          <w:t>http://www.ietf.org/rfc/rfc2104.txt</w:t>
        </w:r>
      </w:hyperlink>
    </w:p>
    <w:p w:rsidR="00E25F71" w:rsidRDefault="00B37DC2" w:rsidP="00E25F71">
      <w:pPr>
        <w:pStyle w:val="NormalWeb"/>
        <w:numPr>
          <w:ilvl w:val="0"/>
          <w:numId w:val="31"/>
        </w:numPr>
        <w:spacing w:before="0" w:beforeAutospacing="0" w:after="0" w:afterAutospacing="0"/>
        <w:textAlignment w:val="baseline"/>
        <w:rPr>
          <w:rFonts w:asciiTheme="minorHAnsi" w:eastAsiaTheme="minorHAnsi" w:hAnsiTheme="minorHAnsi" w:cstheme="minorBidi"/>
          <w:snapToGrid w:val="0"/>
          <w:color w:val="595959" w:themeColor="text1" w:themeTint="A6"/>
          <w:szCs w:val="22"/>
        </w:rPr>
      </w:pPr>
      <w:hyperlink r:id="rId20" w:history="1">
        <w:r w:rsidR="00E25F71" w:rsidRPr="004932F9">
          <w:rPr>
            <w:rStyle w:val="Hyperlink"/>
            <w:rFonts w:asciiTheme="minorHAnsi" w:eastAsiaTheme="minorHAnsi" w:hAnsiTheme="minorHAnsi" w:cstheme="minorBidi"/>
            <w:snapToGrid w:val="0"/>
            <w:szCs w:val="22"/>
          </w:rPr>
          <w:t>http://self-issued.info/docs/draft-ietf-oauth-json-web-token.html</w:t>
        </w:r>
      </w:hyperlink>
    </w:p>
    <w:p w:rsidR="00E25F71" w:rsidRDefault="00E25F71" w:rsidP="00E25F71">
      <w:pPr>
        <w:pStyle w:val="NormalWeb"/>
        <w:spacing w:before="0" w:beforeAutospacing="0" w:after="0" w:afterAutospacing="0"/>
        <w:ind w:left="360"/>
        <w:textAlignment w:val="baseline"/>
        <w:rPr>
          <w:rFonts w:asciiTheme="minorHAnsi" w:eastAsiaTheme="minorHAnsi" w:hAnsiTheme="minorHAnsi" w:cstheme="minorBidi"/>
          <w:snapToGrid w:val="0"/>
          <w:color w:val="595959" w:themeColor="text1" w:themeTint="A6"/>
          <w:szCs w:val="22"/>
        </w:rPr>
      </w:pPr>
    </w:p>
    <w:p w:rsidR="004840B3" w:rsidRPr="00885FB9" w:rsidRDefault="004840B3" w:rsidP="004840B3">
      <w:pPr>
        <w:pStyle w:val="NormalWeb"/>
        <w:spacing w:before="0" w:beforeAutospacing="0" w:after="0" w:afterAutospacing="0"/>
        <w:textAlignment w:val="baseline"/>
        <w:rPr>
          <w:rFonts w:asciiTheme="minorHAnsi" w:eastAsiaTheme="minorHAnsi" w:hAnsiTheme="minorHAnsi" w:cstheme="minorBidi"/>
          <w:snapToGrid w:val="0"/>
          <w:color w:val="595959" w:themeColor="text1" w:themeTint="A6"/>
          <w:szCs w:val="22"/>
        </w:rPr>
      </w:pPr>
    </w:p>
    <w:p w:rsidR="00A47EB2" w:rsidRDefault="00885FB9" w:rsidP="00885FB9">
      <w:pPr>
        <w:pStyle w:val="NormalWeb"/>
        <w:spacing w:before="0" w:beforeAutospacing="0" w:after="360" w:afterAutospacing="0"/>
        <w:textAlignment w:val="baseline"/>
        <w:rPr>
          <w:rFonts w:asciiTheme="minorHAnsi" w:eastAsiaTheme="minorHAnsi" w:hAnsiTheme="minorHAnsi" w:cstheme="minorBidi"/>
          <w:snapToGrid w:val="0"/>
          <w:color w:val="595959" w:themeColor="text1" w:themeTint="A6"/>
          <w:szCs w:val="22"/>
        </w:rPr>
      </w:pPr>
      <w:r w:rsidRPr="00885FB9">
        <w:rPr>
          <w:rFonts w:asciiTheme="minorHAnsi" w:eastAsiaTheme="minorHAnsi" w:hAnsiTheme="minorHAnsi" w:cstheme="minorBidi"/>
          <w:snapToGrid w:val="0"/>
          <w:color w:val="595959" w:themeColor="text1" w:themeTint="A6"/>
          <w:szCs w:val="22"/>
        </w:rPr>
        <w:t xml:space="preserve">The signature must then be Base64url encoded. The signature is then concatenated with a ‘.’ character to the end of the Base64url representation of the input string. The result is the JWT. </w:t>
      </w:r>
    </w:p>
    <w:p w:rsidR="00A47EB2" w:rsidRDefault="00A47EB2" w:rsidP="00885FB9">
      <w:pPr>
        <w:pStyle w:val="NormalWeb"/>
        <w:spacing w:before="0" w:beforeAutospacing="0" w:after="360" w:afterAutospacing="0"/>
        <w:textAlignment w:val="baseline"/>
        <w:rPr>
          <w:rFonts w:asciiTheme="minorHAnsi" w:eastAsiaTheme="minorHAnsi" w:hAnsiTheme="minorHAnsi" w:cstheme="minorBidi"/>
          <w:snapToGrid w:val="0"/>
          <w:color w:val="595959" w:themeColor="text1" w:themeTint="A6"/>
          <w:szCs w:val="22"/>
        </w:rPr>
      </w:pPr>
    </w:p>
    <w:p w:rsidR="00510A52" w:rsidRDefault="00510A52" w:rsidP="00885FB9">
      <w:pPr>
        <w:pStyle w:val="NormalWeb"/>
        <w:spacing w:before="0" w:beforeAutospacing="0" w:after="360" w:afterAutospacing="0"/>
        <w:textAlignment w:val="baseline"/>
        <w:rPr>
          <w:rFonts w:asciiTheme="minorHAnsi" w:eastAsiaTheme="minorHAnsi" w:hAnsiTheme="minorHAnsi" w:cstheme="minorBidi"/>
          <w:snapToGrid w:val="0"/>
          <w:color w:val="595959" w:themeColor="text1" w:themeTint="A6"/>
          <w:szCs w:val="22"/>
        </w:rPr>
      </w:pPr>
    </w:p>
    <w:p w:rsidR="00885FB9" w:rsidRPr="00885FB9" w:rsidRDefault="00885FB9" w:rsidP="00885FB9">
      <w:pPr>
        <w:pStyle w:val="NormalWeb"/>
        <w:spacing w:before="0" w:beforeAutospacing="0" w:after="360" w:afterAutospacing="0"/>
        <w:textAlignment w:val="baseline"/>
        <w:rPr>
          <w:rFonts w:asciiTheme="minorHAnsi" w:eastAsiaTheme="minorHAnsi" w:hAnsiTheme="minorHAnsi" w:cstheme="minorBidi"/>
          <w:snapToGrid w:val="0"/>
          <w:color w:val="595959" w:themeColor="text1" w:themeTint="A6"/>
          <w:szCs w:val="22"/>
        </w:rPr>
      </w:pPr>
      <w:r w:rsidRPr="00885FB9">
        <w:rPr>
          <w:rFonts w:asciiTheme="minorHAnsi" w:eastAsiaTheme="minorHAnsi" w:hAnsiTheme="minorHAnsi" w:cstheme="minorBidi"/>
          <w:snapToGrid w:val="0"/>
          <w:color w:val="595959" w:themeColor="text1" w:themeTint="A6"/>
          <w:szCs w:val="22"/>
        </w:rPr>
        <w:t>It should be the following (line breaks added for clarity):</w:t>
      </w:r>
    </w:p>
    <w:p w:rsidR="00885FB9" w:rsidRDefault="00885FB9" w:rsidP="00885FB9">
      <w:pPr>
        <w:pStyle w:val="HTMLPreformatted"/>
        <w:pBdr>
          <w:top w:val="single" w:sz="6" w:space="5" w:color="BBBBBB"/>
          <w:left w:val="single" w:sz="6" w:space="8" w:color="BBBBBB"/>
          <w:bottom w:val="single" w:sz="6" w:space="5" w:color="BBBBBB"/>
          <w:right w:val="single" w:sz="6" w:space="8" w:color="BBBBBB"/>
        </w:pBdr>
        <w:shd w:val="clear" w:color="auto" w:fill="FAFAFA"/>
        <w:spacing w:before="360" w:after="360"/>
        <w:textAlignment w:val="baseline"/>
        <w:rPr>
          <w:color w:val="007000"/>
          <w:sz w:val="24"/>
          <w:szCs w:val="24"/>
        </w:rPr>
      </w:pPr>
      <w:r>
        <w:rPr>
          <w:color w:val="007000"/>
          <w:sz w:val="24"/>
          <w:szCs w:val="24"/>
        </w:rPr>
        <w:t>{Base64url encoded header}.</w:t>
      </w:r>
    </w:p>
    <w:p w:rsidR="00885FB9" w:rsidRDefault="00885FB9" w:rsidP="00885FB9">
      <w:pPr>
        <w:pStyle w:val="HTMLPreformatted"/>
        <w:pBdr>
          <w:top w:val="single" w:sz="6" w:space="5" w:color="BBBBBB"/>
          <w:left w:val="single" w:sz="6" w:space="8" w:color="BBBBBB"/>
          <w:bottom w:val="single" w:sz="6" w:space="5" w:color="BBBBBB"/>
          <w:right w:val="single" w:sz="6" w:space="8" w:color="BBBBBB"/>
        </w:pBdr>
        <w:shd w:val="clear" w:color="auto" w:fill="FAFAFA"/>
        <w:spacing w:before="360" w:after="360"/>
        <w:textAlignment w:val="baseline"/>
        <w:rPr>
          <w:color w:val="007000"/>
          <w:sz w:val="24"/>
          <w:szCs w:val="24"/>
        </w:rPr>
      </w:pPr>
      <w:r>
        <w:rPr>
          <w:color w:val="007000"/>
          <w:sz w:val="24"/>
          <w:szCs w:val="24"/>
        </w:rPr>
        <w:t>{Base64url encoded claim set}.</w:t>
      </w:r>
    </w:p>
    <w:p w:rsidR="00885FB9" w:rsidRDefault="00885FB9" w:rsidP="00885FB9">
      <w:pPr>
        <w:pStyle w:val="HTMLPreformatted"/>
        <w:pBdr>
          <w:top w:val="single" w:sz="6" w:space="5" w:color="BBBBBB"/>
          <w:left w:val="single" w:sz="6" w:space="8" w:color="BBBBBB"/>
          <w:bottom w:val="single" w:sz="6" w:space="5" w:color="BBBBBB"/>
          <w:right w:val="single" w:sz="6" w:space="8" w:color="BBBBBB"/>
        </w:pBdr>
        <w:shd w:val="clear" w:color="auto" w:fill="FAFAFA"/>
        <w:spacing w:before="360" w:after="360"/>
        <w:textAlignment w:val="baseline"/>
        <w:rPr>
          <w:color w:val="007000"/>
          <w:sz w:val="24"/>
          <w:szCs w:val="24"/>
        </w:rPr>
      </w:pPr>
      <w:r>
        <w:rPr>
          <w:color w:val="007000"/>
          <w:sz w:val="24"/>
          <w:szCs w:val="24"/>
        </w:rPr>
        <w:t>{Base64url encoded signature}</w:t>
      </w:r>
    </w:p>
    <w:p w:rsidR="00885FB9" w:rsidRPr="00885FB9" w:rsidRDefault="00885FB9" w:rsidP="00885FB9">
      <w:pPr>
        <w:pStyle w:val="NormalWeb"/>
        <w:spacing w:before="0" w:beforeAutospacing="0" w:after="360" w:afterAutospacing="0"/>
        <w:textAlignment w:val="baseline"/>
        <w:rPr>
          <w:rFonts w:asciiTheme="minorHAnsi" w:eastAsiaTheme="minorHAnsi" w:hAnsiTheme="minorHAnsi" w:cstheme="minorBidi"/>
          <w:snapToGrid w:val="0"/>
          <w:color w:val="595959" w:themeColor="text1" w:themeTint="A6"/>
          <w:szCs w:val="22"/>
        </w:rPr>
      </w:pPr>
      <w:r w:rsidRPr="00885FB9">
        <w:rPr>
          <w:rFonts w:asciiTheme="minorHAnsi" w:eastAsiaTheme="minorHAnsi" w:hAnsiTheme="minorHAnsi" w:cstheme="minorBidi"/>
          <w:snapToGrid w:val="0"/>
          <w:color w:val="595959" w:themeColor="text1" w:themeTint="A6"/>
          <w:szCs w:val="22"/>
        </w:rPr>
        <w:t>Below is an example of a JWT before Base64url encoding:</w:t>
      </w:r>
    </w:p>
    <w:p w:rsidR="00885FB9" w:rsidRDefault="00885FB9" w:rsidP="00E25F71">
      <w:pPr>
        <w:pStyle w:val="HTMLPreformatted"/>
        <w:pBdr>
          <w:top w:val="single" w:sz="6" w:space="5" w:color="BBBBBB"/>
          <w:left w:val="single" w:sz="6" w:space="8" w:color="BBBBBB"/>
          <w:bottom w:val="single" w:sz="6" w:space="5" w:color="BBBBBB"/>
          <w:right w:val="single" w:sz="6" w:space="8" w:color="BBBBBB"/>
        </w:pBdr>
        <w:shd w:val="clear" w:color="auto" w:fill="FAFAFA"/>
        <w:spacing w:before="360" w:after="360"/>
        <w:textAlignment w:val="baseline"/>
        <w:rPr>
          <w:color w:val="007000"/>
          <w:sz w:val="24"/>
          <w:szCs w:val="24"/>
        </w:rPr>
      </w:pPr>
      <w:r>
        <w:rPr>
          <w:color w:val="007000"/>
          <w:sz w:val="24"/>
          <w:szCs w:val="24"/>
        </w:rPr>
        <w:t>{"alg":"</w:t>
      </w:r>
      <w:r w:rsidR="00E25F71" w:rsidRPr="00E25F71">
        <w:rPr>
          <w:color w:val="007000"/>
        </w:rPr>
        <w:t>HS256</w:t>
      </w:r>
      <w:r>
        <w:rPr>
          <w:color w:val="007000"/>
          <w:sz w:val="24"/>
          <w:szCs w:val="24"/>
        </w:rPr>
        <w:t>","typ":"JWT"}.</w:t>
      </w:r>
    </w:p>
    <w:p w:rsidR="00476F58" w:rsidRDefault="00476F58" w:rsidP="00476F58">
      <w:pPr>
        <w:pStyle w:val="HTMLPreformatted"/>
        <w:pBdr>
          <w:top w:val="single" w:sz="6" w:space="5" w:color="BBBBBB"/>
          <w:left w:val="single" w:sz="6" w:space="8" w:color="BBBBBB"/>
          <w:bottom w:val="single" w:sz="6" w:space="5" w:color="BBBBBB"/>
          <w:right w:val="single" w:sz="6" w:space="8" w:color="BBBBBB"/>
        </w:pBdr>
        <w:shd w:val="clear" w:color="auto" w:fill="FAFAFA"/>
        <w:spacing w:before="360" w:after="360"/>
        <w:textAlignment w:val="baseline"/>
        <w:rPr>
          <w:color w:val="007000"/>
        </w:rPr>
      </w:pPr>
      <w:r>
        <w:rPr>
          <w:color w:val="007000"/>
        </w:rPr>
        <w:t>{</w:t>
      </w:r>
    </w:p>
    <w:p w:rsidR="00476F58" w:rsidRDefault="00476F58" w:rsidP="00476F58">
      <w:pPr>
        <w:pStyle w:val="HTMLPreformatted"/>
        <w:pBdr>
          <w:top w:val="single" w:sz="6" w:space="5" w:color="BBBBBB"/>
          <w:left w:val="single" w:sz="6" w:space="8" w:color="BBBBBB"/>
          <w:bottom w:val="single" w:sz="6" w:space="5" w:color="BBBBBB"/>
          <w:right w:val="single" w:sz="6" w:space="8" w:color="BBBBBB"/>
        </w:pBdr>
        <w:shd w:val="clear" w:color="auto" w:fill="FAFAFA"/>
        <w:spacing w:before="360" w:after="360"/>
        <w:textAlignment w:val="baseline"/>
        <w:rPr>
          <w:color w:val="007000"/>
        </w:rPr>
      </w:pPr>
      <w:r>
        <w:rPr>
          <w:color w:val="007000"/>
        </w:rPr>
        <w:t xml:space="preserve">   "iss":"2",</w:t>
      </w:r>
    </w:p>
    <w:p w:rsidR="00476F58" w:rsidRDefault="00476F58" w:rsidP="00D11600">
      <w:pPr>
        <w:pStyle w:val="HTMLPreformatted"/>
        <w:pBdr>
          <w:top w:val="single" w:sz="6" w:space="5" w:color="BBBBBB"/>
          <w:left w:val="single" w:sz="6" w:space="8" w:color="BBBBBB"/>
          <w:bottom w:val="single" w:sz="6" w:space="5" w:color="BBBBBB"/>
          <w:right w:val="single" w:sz="6" w:space="8" w:color="BBBBBB"/>
        </w:pBdr>
        <w:shd w:val="clear" w:color="auto" w:fill="FAFAFA"/>
        <w:spacing w:before="360" w:after="360"/>
        <w:textAlignment w:val="baseline"/>
        <w:rPr>
          <w:color w:val="007000"/>
        </w:rPr>
      </w:pPr>
      <w:r>
        <w:rPr>
          <w:color w:val="007000"/>
        </w:rPr>
        <w:t xml:space="preserve">   "scope":"</w:t>
      </w:r>
      <w:r w:rsidRPr="00A267A3">
        <w:rPr>
          <w:color w:val="007000"/>
        </w:rPr>
        <w:t>https://</w:t>
      </w:r>
      <w:r w:rsidRPr="00A267A3">
        <w:rPr>
          <w:rFonts w:eastAsiaTheme="majorEastAsia"/>
          <w:color w:val="007000"/>
        </w:rPr>
        <w:t>cgs</w:t>
      </w:r>
      <w:r w:rsidRPr="00A267A3">
        <w:rPr>
          <w:color w:val="007000"/>
        </w:rPr>
        <w:t>.timetoknow.com/</w:t>
      </w:r>
      <w:r w:rsidR="00E04073">
        <w:rPr>
          <w:color w:val="007000"/>
        </w:rPr>
        <w:t>cgs/</w:t>
      </w:r>
      <w:r w:rsidRPr="00A267A3">
        <w:rPr>
          <w:color w:val="007000"/>
        </w:rPr>
        <w:t>login</w:t>
      </w:r>
      <w:r w:rsidRPr="00A267A3">
        <w:rPr>
          <w:rFonts w:eastAsiaTheme="majorEastAsia"/>
          <w:color w:val="007000"/>
        </w:rPr>
        <w:t>/</w:t>
      </w:r>
      <w:r>
        <w:rPr>
          <w:rFonts w:eastAsiaTheme="majorEastAsia"/>
          <w:color w:val="007000"/>
        </w:rPr>
        <w:t>EDITOR</w:t>
      </w:r>
      <w:r>
        <w:rPr>
          <w:color w:val="007000"/>
        </w:rPr>
        <w:t>",</w:t>
      </w:r>
    </w:p>
    <w:p w:rsidR="00476F58" w:rsidRDefault="00476F58" w:rsidP="00476F58">
      <w:pPr>
        <w:pStyle w:val="HTMLPreformatted"/>
        <w:pBdr>
          <w:top w:val="single" w:sz="6" w:space="5" w:color="BBBBBB"/>
          <w:left w:val="single" w:sz="6" w:space="8" w:color="BBBBBB"/>
          <w:bottom w:val="single" w:sz="6" w:space="5" w:color="BBBBBB"/>
          <w:right w:val="single" w:sz="6" w:space="8" w:color="BBBBBB"/>
        </w:pBdr>
        <w:shd w:val="clear" w:color="auto" w:fill="FAFAFA"/>
        <w:spacing w:before="360" w:after="360"/>
        <w:textAlignment w:val="baseline"/>
        <w:rPr>
          <w:color w:val="007000"/>
        </w:rPr>
      </w:pPr>
      <w:r>
        <w:rPr>
          <w:color w:val="007000"/>
        </w:rPr>
        <w:t xml:space="preserve">   "aud":"https://cgs-demo.timetoknow.com/</w:t>
      </w:r>
      <w:r w:rsidR="00F103DF">
        <w:rPr>
          <w:color w:val="007000"/>
        </w:rPr>
        <w:t>cgs/</w:t>
      </w:r>
      <w:r w:rsidR="00D11600">
        <w:rPr>
          <w:color w:val="007000"/>
        </w:rPr>
        <w:t>auth/</w:t>
      </w:r>
      <w:r>
        <w:rPr>
          <w:color w:val="007000"/>
        </w:rPr>
        <w:t>oauth2/login",</w:t>
      </w:r>
    </w:p>
    <w:p w:rsidR="00476F58" w:rsidRDefault="00476F58" w:rsidP="00476F58">
      <w:pPr>
        <w:pStyle w:val="HTMLPreformatted"/>
        <w:pBdr>
          <w:top w:val="single" w:sz="6" w:space="5" w:color="BBBBBB"/>
          <w:left w:val="single" w:sz="6" w:space="8" w:color="BBBBBB"/>
          <w:bottom w:val="single" w:sz="6" w:space="5" w:color="BBBBBB"/>
          <w:right w:val="single" w:sz="6" w:space="8" w:color="BBBBBB"/>
        </w:pBdr>
        <w:shd w:val="clear" w:color="auto" w:fill="FAFAFA"/>
        <w:spacing w:before="360" w:after="360"/>
        <w:textAlignment w:val="baseline"/>
        <w:rPr>
          <w:color w:val="007000"/>
        </w:rPr>
      </w:pPr>
      <w:r>
        <w:rPr>
          <w:color w:val="007000"/>
        </w:rPr>
        <w:t xml:space="preserve">   "exp":1328554385,</w:t>
      </w:r>
    </w:p>
    <w:p w:rsidR="00476F58" w:rsidRDefault="00476F58" w:rsidP="00476F58">
      <w:pPr>
        <w:pStyle w:val="HTMLPreformatted"/>
        <w:pBdr>
          <w:top w:val="single" w:sz="6" w:space="5" w:color="BBBBBB"/>
          <w:left w:val="single" w:sz="6" w:space="8" w:color="BBBBBB"/>
          <w:bottom w:val="single" w:sz="6" w:space="5" w:color="BBBBBB"/>
          <w:right w:val="single" w:sz="6" w:space="8" w:color="BBBBBB"/>
        </w:pBdr>
        <w:shd w:val="clear" w:color="auto" w:fill="FAFAFA"/>
        <w:spacing w:before="360" w:after="360"/>
        <w:textAlignment w:val="baseline"/>
        <w:rPr>
          <w:color w:val="007000"/>
        </w:rPr>
      </w:pPr>
      <w:r>
        <w:rPr>
          <w:color w:val="007000"/>
        </w:rPr>
        <w:t xml:space="preserve">   "iat":1328550785,</w:t>
      </w:r>
    </w:p>
    <w:p w:rsidR="00AE54AB" w:rsidRDefault="00476F58" w:rsidP="00AE54AB">
      <w:pPr>
        <w:pStyle w:val="HTMLPreformatted"/>
        <w:pBdr>
          <w:top w:val="single" w:sz="6" w:space="5" w:color="BBBBBB"/>
          <w:left w:val="single" w:sz="6" w:space="8" w:color="BBBBBB"/>
          <w:bottom w:val="single" w:sz="6" w:space="5" w:color="BBBBBB"/>
          <w:right w:val="single" w:sz="6" w:space="8" w:color="BBBBBB"/>
        </w:pBdr>
        <w:shd w:val="clear" w:color="auto" w:fill="FAFAFA"/>
        <w:spacing w:before="360" w:after="360"/>
        <w:textAlignment w:val="baseline"/>
        <w:rPr>
          <w:color w:val="007000"/>
        </w:rPr>
      </w:pPr>
      <w:r>
        <w:rPr>
          <w:color w:val="007000"/>
        </w:rPr>
        <w:t xml:space="preserve">   "sub":"</w:t>
      </w:r>
      <w:r w:rsidR="00AE54AB">
        <w:rPr>
          <w:color w:val="007000"/>
        </w:rPr>
        <w:t>1234</w:t>
      </w:r>
      <w:r>
        <w:rPr>
          <w:color w:val="007000"/>
        </w:rPr>
        <w:t>"</w:t>
      </w:r>
      <w:r w:rsidR="00AE54AB">
        <w:rPr>
          <w:color w:val="007000"/>
        </w:rPr>
        <w:t>,</w:t>
      </w:r>
    </w:p>
    <w:p w:rsidR="00476F58" w:rsidRDefault="00AE54AB" w:rsidP="00AE54AB">
      <w:pPr>
        <w:pStyle w:val="HTMLPreformatted"/>
        <w:pBdr>
          <w:top w:val="single" w:sz="6" w:space="5" w:color="BBBBBB"/>
          <w:left w:val="single" w:sz="6" w:space="8" w:color="BBBBBB"/>
          <w:bottom w:val="single" w:sz="6" w:space="5" w:color="BBBBBB"/>
          <w:right w:val="single" w:sz="6" w:space="8" w:color="BBBBBB"/>
        </w:pBdr>
        <w:shd w:val="clear" w:color="auto" w:fill="FAFAFA"/>
        <w:spacing w:before="360" w:after="360"/>
        <w:textAlignment w:val="baseline"/>
        <w:rPr>
          <w:color w:val="007000"/>
        </w:rPr>
      </w:pPr>
      <w:r>
        <w:rPr>
          <w:color w:val="007000"/>
        </w:rPr>
        <w:t xml:space="preserve">   "user</w:t>
      </w:r>
      <w:r w:rsidR="00D11600">
        <w:rPr>
          <w:color w:val="007000"/>
        </w:rPr>
        <w:t>n</w:t>
      </w:r>
      <w:r>
        <w:rPr>
          <w:color w:val="007000"/>
        </w:rPr>
        <w:t>ame":"john.smith"</w:t>
      </w:r>
    </w:p>
    <w:p w:rsidR="00885FB9" w:rsidRDefault="00476F58" w:rsidP="00476F58">
      <w:pPr>
        <w:pStyle w:val="HTMLPreformatted"/>
        <w:pBdr>
          <w:top w:val="single" w:sz="6" w:space="5" w:color="BBBBBB"/>
          <w:left w:val="single" w:sz="6" w:space="8" w:color="BBBBBB"/>
          <w:bottom w:val="single" w:sz="6" w:space="5" w:color="BBBBBB"/>
          <w:right w:val="single" w:sz="6" w:space="8" w:color="BBBBBB"/>
        </w:pBdr>
        <w:shd w:val="clear" w:color="auto" w:fill="FAFAFA"/>
        <w:spacing w:before="360" w:after="360"/>
        <w:textAlignment w:val="baseline"/>
        <w:rPr>
          <w:color w:val="007000"/>
          <w:sz w:val="24"/>
          <w:szCs w:val="24"/>
        </w:rPr>
      </w:pPr>
      <w:r>
        <w:rPr>
          <w:color w:val="007000"/>
        </w:rPr>
        <w:t>}</w:t>
      </w:r>
      <w:r w:rsidR="00885FB9">
        <w:rPr>
          <w:color w:val="007000"/>
          <w:sz w:val="24"/>
          <w:szCs w:val="24"/>
        </w:rPr>
        <w:t>.</w:t>
      </w:r>
    </w:p>
    <w:p w:rsidR="00885FB9" w:rsidRDefault="00885FB9" w:rsidP="00885FB9">
      <w:pPr>
        <w:pStyle w:val="HTMLPreformatted"/>
        <w:pBdr>
          <w:top w:val="single" w:sz="6" w:space="5" w:color="BBBBBB"/>
          <w:left w:val="single" w:sz="6" w:space="8" w:color="BBBBBB"/>
          <w:bottom w:val="single" w:sz="6" w:space="5" w:color="BBBBBB"/>
          <w:right w:val="single" w:sz="6" w:space="8" w:color="BBBBBB"/>
        </w:pBdr>
        <w:shd w:val="clear" w:color="auto" w:fill="FAFAFA"/>
        <w:spacing w:before="360" w:after="360"/>
        <w:textAlignment w:val="baseline"/>
        <w:rPr>
          <w:color w:val="007000"/>
          <w:sz w:val="24"/>
          <w:szCs w:val="24"/>
        </w:rPr>
      </w:pPr>
      <w:r>
        <w:rPr>
          <w:color w:val="007000"/>
          <w:sz w:val="24"/>
          <w:szCs w:val="24"/>
        </w:rPr>
        <w:t>[signature bytes]</w:t>
      </w:r>
    </w:p>
    <w:p w:rsidR="00885FB9" w:rsidRPr="00885FB9" w:rsidRDefault="00885FB9" w:rsidP="00885FB9">
      <w:pPr>
        <w:pStyle w:val="NormalWeb"/>
        <w:spacing w:before="0" w:beforeAutospacing="0" w:after="360" w:afterAutospacing="0"/>
        <w:textAlignment w:val="baseline"/>
        <w:rPr>
          <w:rFonts w:asciiTheme="minorHAnsi" w:eastAsiaTheme="minorHAnsi" w:hAnsiTheme="minorHAnsi" w:cstheme="minorBidi"/>
          <w:snapToGrid w:val="0"/>
          <w:color w:val="595959" w:themeColor="text1" w:themeTint="A6"/>
          <w:szCs w:val="22"/>
        </w:rPr>
      </w:pPr>
      <w:r w:rsidRPr="00885FB9">
        <w:rPr>
          <w:rFonts w:asciiTheme="minorHAnsi" w:eastAsiaTheme="minorHAnsi" w:hAnsiTheme="minorHAnsi" w:cstheme="minorBidi"/>
          <w:snapToGrid w:val="0"/>
          <w:color w:val="595959" w:themeColor="text1" w:themeTint="A6"/>
          <w:szCs w:val="22"/>
        </w:rPr>
        <w:lastRenderedPageBreak/>
        <w:t>Below is an example of a JWT that has been signed and is ready for transmission</w:t>
      </w:r>
      <w:r w:rsidR="00E931F2">
        <w:rPr>
          <w:rFonts w:asciiTheme="minorHAnsi" w:eastAsiaTheme="minorHAnsi" w:hAnsiTheme="minorHAnsi" w:cstheme="minorBidi"/>
          <w:snapToGrid w:val="0"/>
          <w:color w:val="595959" w:themeColor="text1" w:themeTint="A6"/>
          <w:szCs w:val="22"/>
        </w:rPr>
        <w:t xml:space="preserve"> (The message was signed with the shared secret key: </w:t>
      </w:r>
      <w:r w:rsidR="00E931F2" w:rsidRPr="00E931F2">
        <w:rPr>
          <w:rFonts w:asciiTheme="minorHAnsi" w:eastAsiaTheme="minorHAnsi" w:hAnsiTheme="minorHAnsi" w:cstheme="minorBidi"/>
          <w:i/>
          <w:iCs/>
          <w:snapToGrid w:val="0"/>
          <w:color w:val="595959" w:themeColor="text1" w:themeTint="A6"/>
          <w:szCs w:val="22"/>
        </w:rPr>
        <w:t>secret</w:t>
      </w:r>
      <w:r w:rsidR="00E931F2">
        <w:rPr>
          <w:rFonts w:asciiTheme="minorHAnsi" w:eastAsiaTheme="minorHAnsi" w:hAnsiTheme="minorHAnsi" w:cstheme="minorBidi"/>
          <w:snapToGrid w:val="0"/>
          <w:color w:val="595959" w:themeColor="text1" w:themeTint="A6"/>
          <w:szCs w:val="22"/>
        </w:rPr>
        <w:t>)</w:t>
      </w:r>
      <w:r w:rsidRPr="00885FB9">
        <w:rPr>
          <w:rFonts w:asciiTheme="minorHAnsi" w:eastAsiaTheme="minorHAnsi" w:hAnsiTheme="minorHAnsi" w:cstheme="minorBidi"/>
          <w:snapToGrid w:val="0"/>
          <w:color w:val="595959" w:themeColor="text1" w:themeTint="A6"/>
          <w:szCs w:val="22"/>
        </w:rPr>
        <w:t>:</w:t>
      </w:r>
    </w:p>
    <w:p w:rsidR="00885FB9" w:rsidRDefault="001C078C" w:rsidP="00D1509F">
      <w:pPr>
        <w:pStyle w:val="HTMLPreformatted"/>
        <w:pBdr>
          <w:top w:val="single" w:sz="6" w:space="5" w:color="BBBBBB"/>
          <w:left w:val="single" w:sz="6" w:space="8" w:color="BBBBBB"/>
          <w:bottom w:val="single" w:sz="6" w:space="5" w:color="BBBBBB"/>
          <w:right w:val="single" w:sz="6" w:space="8" w:color="BBBBBB"/>
        </w:pBdr>
        <w:shd w:val="clear" w:color="auto" w:fill="FAFAFA"/>
        <w:spacing w:before="360" w:after="360"/>
        <w:textAlignment w:val="baseline"/>
        <w:rPr>
          <w:color w:val="007000"/>
          <w:sz w:val="24"/>
          <w:szCs w:val="24"/>
        </w:rPr>
      </w:pPr>
      <w:r w:rsidRPr="001C078C">
        <w:rPr>
          <w:color w:val="007000"/>
          <w:sz w:val="24"/>
          <w:szCs w:val="24"/>
        </w:rPr>
        <w:t>eyJhb</w:t>
      </w:r>
      <w:r w:rsidR="008F606C">
        <w:rPr>
          <w:color w:val="007000"/>
          <w:sz w:val="24"/>
          <w:szCs w:val="24"/>
        </w:rPr>
        <w:t>GciOiJIUzI1NiIsInR5cCI6IkpXVCJ9.</w:t>
      </w:r>
      <w:r w:rsidR="008F606C" w:rsidRPr="008F606C">
        <w:rPr>
          <w:color w:val="007000"/>
          <w:sz w:val="24"/>
          <w:szCs w:val="24"/>
        </w:rPr>
        <w:t>eyJpc3MiOiIyIiwic2NvcGUiOiJodHRwczovL2Nncy50aW1ldG9rbm93LmNvbS9jZ3MvbG9naW4vRURJVE9SIiwiYXVkIjoiaHR0cHM6Ly9jZ3MtZGVtby50aW1ldG9rbm93LmNvbS9jZ3MvYXV0aC9vYXV0aDIvbG9naW4iLCJleHAiOjEzMjg1NTQzODUsImlhdCI6MTMyODU1MDc4NSwic3ViIjoiMTIzNCIsInVzZXJuYW1lIjoiam9obi5zbWl0aCJ9</w:t>
      </w:r>
      <w:r w:rsidRPr="001C078C">
        <w:rPr>
          <w:color w:val="007000"/>
          <w:sz w:val="24"/>
          <w:szCs w:val="24"/>
        </w:rPr>
        <w:t>.</w:t>
      </w:r>
      <w:r w:rsidR="00D1509F" w:rsidRPr="00D1509F">
        <w:rPr>
          <w:color w:val="007000"/>
          <w:sz w:val="24"/>
          <w:szCs w:val="24"/>
        </w:rPr>
        <w:t>ZI7mTlCYdwg1weeMJavWe5RVPDe8BcfwPZuirHoUkGs=</w:t>
      </w:r>
    </w:p>
    <w:p w:rsidR="00885FB9" w:rsidRPr="00885FB9" w:rsidRDefault="00885FB9" w:rsidP="00885FB9"/>
    <w:p w:rsidR="00A20004" w:rsidRPr="001B074C" w:rsidRDefault="00A20004" w:rsidP="00A20004"/>
    <w:p w:rsidR="004A6DAE" w:rsidRPr="00EA4842" w:rsidRDefault="004A6DAE" w:rsidP="00EA4842">
      <w:pPr>
        <w:spacing w:after="200" w:line="276" w:lineRule="auto"/>
        <w:rPr>
          <w:b/>
          <w:bCs/>
        </w:rPr>
      </w:pPr>
    </w:p>
    <w:p w:rsidR="006926D7" w:rsidRDefault="00832E74" w:rsidP="000366C0">
      <w:pPr>
        <w:pStyle w:val="Heading1"/>
      </w:pPr>
      <w:bookmarkStart w:id="10" w:name="_Toc387227269"/>
      <w:r>
        <w:t>Login to</w:t>
      </w:r>
      <w:r w:rsidR="00C619A5">
        <w:t xml:space="preserve"> T2K Create</w:t>
      </w:r>
      <w:bookmarkEnd w:id="10"/>
    </w:p>
    <w:p w:rsidR="00C619A5" w:rsidRPr="00C619A5" w:rsidRDefault="00C619A5" w:rsidP="00C619A5">
      <w:pPr>
        <w:rPr>
          <w:rFonts w:ascii="Arial" w:eastAsia="Times New Roman" w:hAnsi="Arial" w:cs="Arial"/>
          <w:snapToGrid/>
          <w:color w:val="222222"/>
          <w:sz w:val="20"/>
          <w:szCs w:val="20"/>
        </w:rPr>
      </w:pPr>
      <w:r>
        <w:t xml:space="preserve">After generating the JWT token an application may use it in order to login a user to the T2K Create. </w:t>
      </w:r>
      <w:r>
        <w:br/>
        <w:t xml:space="preserve">The application should peform the following </w:t>
      </w:r>
      <w:r w:rsidR="00993C62">
        <w:t xml:space="preserve">GET </w:t>
      </w:r>
      <w:r>
        <w:t>request</w:t>
      </w:r>
      <w:r w:rsidR="00D871C0">
        <w:t xml:space="preserve"> in the taget window/tab in which T2K Create will be opened.</w:t>
      </w:r>
    </w:p>
    <w:p w:rsidR="00714675" w:rsidRPr="00C619A5" w:rsidRDefault="00B37DC2" w:rsidP="00714675">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textAlignment w:val="baseline"/>
        <w:rPr>
          <w:rFonts w:ascii="Courier New" w:eastAsia="Times New Roman" w:hAnsi="Courier New" w:cs="Courier New"/>
          <w:snapToGrid/>
          <w:color w:val="007000"/>
          <w:sz w:val="20"/>
          <w:szCs w:val="20"/>
        </w:rPr>
      </w:pPr>
      <w:hyperlink w:history="1">
        <w:r w:rsidR="00993C62" w:rsidRPr="00993C62">
          <w:rPr>
            <w:rFonts w:ascii="Courier New" w:eastAsia="Times New Roman" w:hAnsi="Courier New" w:cs="Courier New"/>
            <w:snapToGrid/>
            <w:color w:val="007000"/>
            <w:sz w:val="20"/>
            <w:szCs w:val="20"/>
          </w:rPr>
          <w:t>https://${T2K</w:t>
        </w:r>
      </w:hyperlink>
      <w:r w:rsidR="00993C62">
        <w:rPr>
          <w:rFonts w:ascii="Courier New" w:eastAsia="Times New Roman" w:hAnsi="Courier New" w:cs="Courier New"/>
          <w:snapToGrid/>
          <w:color w:val="007000"/>
          <w:sz w:val="20"/>
          <w:szCs w:val="20"/>
        </w:rPr>
        <w:t xml:space="preserve"> Create subdomain}.timetoknow</w:t>
      </w:r>
      <w:r w:rsidR="00C619A5" w:rsidRPr="00C619A5">
        <w:rPr>
          <w:rFonts w:ascii="Courier New" w:eastAsia="Times New Roman" w:hAnsi="Courier New" w:cs="Courier New"/>
          <w:snapToGrid/>
          <w:color w:val="007000"/>
          <w:sz w:val="20"/>
          <w:szCs w:val="20"/>
        </w:rPr>
        <w:t>.com/</w:t>
      </w:r>
      <w:r w:rsidR="00FB4320">
        <w:rPr>
          <w:rFonts w:ascii="Courier New" w:eastAsia="Times New Roman" w:hAnsi="Courier New" w:cs="Courier New"/>
          <w:snapToGrid/>
          <w:color w:val="007000"/>
          <w:sz w:val="20"/>
          <w:szCs w:val="20"/>
        </w:rPr>
        <w:t>cgs/</w:t>
      </w:r>
      <w:r w:rsidR="0007317A">
        <w:rPr>
          <w:rFonts w:ascii="Courier New" w:eastAsia="Times New Roman" w:hAnsi="Courier New" w:cs="Courier New"/>
          <w:snapToGrid/>
          <w:color w:val="007000"/>
          <w:sz w:val="20"/>
          <w:szCs w:val="20"/>
        </w:rPr>
        <w:t>auth/</w:t>
      </w:r>
      <w:r w:rsidR="00361C99" w:rsidRPr="00361C99">
        <w:rPr>
          <w:rFonts w:ascii="Courier New" w:eastAsia="Times New Roman" w:hAnsi="Courier New" w:cs="Courier New"/>
          <w:snapToGrid/>
          <w:color w:val="007000"/>
          <w:sz w:val="20"/>
          <w:szCs w:val="20"/>
        </w:rPr>
        <w:t>login-oauth</w:t>
      </w:r>
      <w:r w:rsidR="00361C99">
        <w:rPr>
          <w:rFonts w:ascii="Courier New" w:eastAsia="Times New Roman" w:hAnsi="Courier New" w:cs="Courier New"/>
          <w:snapToGrid/>
          <w:color w:val="007000"/>
          <w:sz w:val="20"/>
          <w:szCs w:val="20"/>
        </w:rPr>
        <w:t>2</w:t>
      </w:r>
      <w:r w:rsidR="00993C62">
        <w:rPr>
          <w:rFonts w:ascii="Courier New" w:eastAsia="Times New Roman" w:hAnsi="Courier New" w:cs="Courier New"/>
          <w:snapToGrid/>
          <w:color w:val="007000"/>
          <w:sz w:val="20"/>
          <w:szCs w:val="20"/>
        </w:rPr>
        <w:t>?jwt=${JWT Token}</w:t>
      </w:r>
    </w:p>
    <w:p w:rsidR="00C619A5" w:rsidRDefault="00C619A5" w:rsidP="00C619A5">
      <w:r>
        <w:t xml:space="preserve"> </w:t>
      </w:r>
      <w:r w:rsidR="00714675">
        <w:t>For example:</w:t>
      </w:r>
    </w:p>
    <w:p w:rsidR="00714675" w:rsidRDefault="00714675" w:rsidP="00C619A5">
      <w:r>
        <w:t xml:space="preserve">The token above will be sent by the following request for the cgs on </w:t>
      </w:r>
      <w:r>
        <w:rPr>
          <w:rFonts w:ascii="Courier New" w:eastAsia="Times New Roman" w:hAnsi="Courier New" w:cs="Courier New"/>
          <w:snapToGrid/>
          <w:color w:val="007000"/>
          <w:sz w:val="20"/>
          <w:szCs w:val="20"/>
        </w:rPr>
        <w:t xml:space="preserve">cgs-production-qa </w:t>
      </w:r>
      <w:r w:rsidRPr="00714675">
        <w:t>server</w:t>
      </w:r>
      <w:r>
        <w:t xml:space="preserve"> (note the jwt query encoding)</w:t>
      </w:r>
    </w:p>
    <w:p w:rsidR="00714675" w:rsidRPr="00714675" w:rsidRDefault="00714675" w:rsidP="00714675">
      <w:pPr>
        <w:pBdr>
          <w:top w:val="single" w:sz="6" w:space="5" w:color="BBBBBB"/>
          <w:left w:val="single" w:sz="6" w:space="8" w:color="BBBBBB"/>
          <w:bottom w:val="single" w:sz="6" w:space="5" w:color="BBBBBB"/>
          <w:right w:val="single" w:sz="6" w:space="8" w:color="BBBBBB"/>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textAlignment w:val="baseline"/>
        <w:rPr>
          <w:rFonts w:ascii="Courier New" w:eastAsia="Times New Roman" w:hAnsi="Courier New" w:cs="Courier New"/>
          <w:snapToGrid/>
          <w:color w:val="007000"/>
          <w:sz w:val="20"/>
          <w:szCs w:val="20"/>
        </w:rPr>
      </w:pPr>
      <w:r w:rsidRPr="00714675">
        <w:rPr>
          <w:rFonts w:ascii="Courier New" w:eastAsia="Times New Roman" w:hAnsi="Courier New" w:cs="Courier New"/>
          <w:snapToGrid/>
          <w:color w:val="007000"/>
          <w:sz w:val="20"/>
          <w:szCs w:val="20"/>
        </w:rPr>
        <w:t>https://</w:t>
      </w:r>
      <w:r>
        <w:rPr>
          <w:rFonts w:ascii="Courier New" w:eastAsia="Times New Roman" w:hAnsi="Courier New" w:cs="Courier New"/>
          <w:snapToGrid/>
          <w:color w:val="007000"/>
          <w:sz w:val="20"/>
          <w:szCs w:val="20"/>
        </w:rPr>
        <w:t>cgs-production-qa</w:t>
      </w:r>
      <w:r w:rsidRPr="00714675">
        <w:rPr>
          <w:rFonts w:ascii="Courier New" w:eastAsia="Times New Roman" w:hAnsi="Courier New" w:cs="Courier New"/>
          <w:snapToGrid/>
          <w:color w:val="007000"/>
          <w:sz w:val="20"/>
          <w:szCs w:val="20"/>
        </w:rPr>
        <w:t>.timetoknow.com/cgs/auth/login-oauth2?jwt=eyJhbGciOiJIUzI1NiIsInR5cCI6IkpXVCJ9.eyJpc3MiOiIxIiwic2NvcGUiOiJodHRwczovL2Nncy50aW1ldG9rbm93LmNvbS9jZ3MvbG9naW4vRURJVE9SIiwiYXVkIjoiaHR0cHM6Ly8xMjMxMjMxMi50aW1ldG9rbm93LmNvbS9jZ3MvYXV0aC9vYXV0aDIvbG9naW4iLCJleHAiOjI5MTI3LCJpYXQiOjEzOTk4OTQwNDc1MDQsInN1YiI6InVuaXF1ZUlkIiwidXNlcm5hbWUiOiJ0ZXN0VXNlciJ9.WFpx7G9GvkTUlKwh46MbF6Kql1nADHVh9dJNVZOSYwQ%3D</w:t>
      </w:r>
    </w:p>
    <w:p w:rsidR="004A168F" w:rsidRDefault="006F6134" w:rsidP="004A168F">
      <w:pPr>
        <w:pStyle w:val="Heading1"/>
      </w:pPr>
      <w:bookmarkStart w:id="11" w:name="_Toc387227270"/>
      <w:r>
        <w:t xml:space="preserve">Integration </w:t>
      </w:r>
      <w:r w:rsidR="004A168F">
        <w:t>Prerequisites</w:t>
      </w:r>
      <w:bookmarkEnd w:id="11"/>
    </w:p>
    <w:p w:rsidR="00E659AC" w:rsidRDefault="009806EE" w:rsidP="009806EE">
      <w:r>
        <w:t>Contact T2K to get the shared secret and client ID parameter values</w:t>
      </w:r>
    </w:p>
    <w:p w:rsidR="00A13D53" w:rsidRPr="00855A92" w:rsidRDefault="00A13D53" w:rsidP="00855A92">
      <w:pPr>
        <w:spacing w:after="200" w:line="276" w:lineRule="auto"/>
        <w:rPr>
          <w:b/>
          <w:bCs/>
        </w:rPr>
      </w:pPr>
      <w:bookmarkStart w:id="12" w:name="_Register_the_Application"/>
      <w:bookmarkEnd w:id="12"/>
    </w:p>
    <w:sectPr w:rsidR="00A13D53" w:rsidRPr="00855A92" w:rsidSect="00EB3D19">
      <w:headerReference w:type="default" r:id="rId21"/>
      <w:footerReference w:type="default" r:id="rId22"/>
      <w:type w:val="continuous"/>
      <w:pgSz w:w="11907" w:h="16839" w:code="9"/>
      <w:pgMar w:top="-1712" w:right="1106" w:bottom="1440" w:left="992" w:header="567" w:footer="2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7DC2" w:rsidRDefault="00B37DC2" w:rsidP="00A426FA">
      <w:r>
        <w:separator/>
      </w:r>
    </w:p>
  </w:endnote>
  <w:endnote w:type="continuationSeparator" w:id="0">
    <w:p w:rsidR="00B37DC2" w:rsidRDefault="00B37DC2" w:rsidP="00A42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C7C" w:rsidRPr="0079637F" w:rsidRDefault="008D5C7C" w:rsidP="00A426FA">
    <w:pPr>
      <w:rPr>
        <w:sz w:val="20"/>
        <w:szCs w:val="20"/>
      </w:rPr>
    </w:pPr>
    <w:r w:rsidRPr="0079637F">
      <w:rPr>
        <w:sz w:val="20"/>
        <w:szCs w:val="20"/>
      </w:rPr>
      <w:t xml:space="preserve">Private and Confidential | Copyright © </w:t>
    </w:r>
    <w:r w:rsidRPr="0079637F">
      <w:rPr>
        <w:sz w:val="20"/>
        <w:szCs w:val="20"/>
      </w:rPr>
      <w:fldChar w:fldCharType="begin"/>
    </w:r>
    <w:r w:rsidRPr="0079637F">
      <w:rPr>
        <w:sz w:val="20"/>
        <w:szCs w:val="20"/>
      </w:rPr>
      <w:instrText xml:space="preserve"> DATE  \@ "yyyy"  \* MERGEFORMAT </w:instrText>
    </w:r>
    <w:r w:rsidRPr="0079637F">
      <w:rPr>
        <w:sz w:val="20"/>
        <w:szCs w:val="20"/>
      </w:rPr>
      <w:fldChar w:fldCharType="separate"/>
    </w:r>
    <w:r w:rsidR="006001ED">
      <w:rPr>
        <w:noProof/>
        <w:sz w:val="20"/>
        <w:szCs w:val="20"/>
      </w:rPr>
      <w:t>2015</w:t>
    </w:r>
    <w:r w:rsidRPr="0079637F">
      <w:rPr>
        <w:sz w:val="20"/>
        <w:szCs w:val="20"/>
      </w:rPr>
      <w:fldChar w:fldCharType="end"/>
    </w:r>
    <w:r w:rsidRPr="0079637F">
      <w:rPr>
        <w:sz w:val="20"/>
        <w:szCs w:val="20"/>
      </w:rPr>
      <w:t xml:space="preserve"> Time To Know, Ltd. All rights reserved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C7C" w:rsidRPr="000B0A4A" w:rsidRDefault="008D5C7C" w:rsidP="00D554D7">
    <w:pPr>
      <w:ind w:firstLine="720"/>
      <w:rPr>
        <w:sz w:val="18"/>
        <w:szCs w:val="18"/>
      </w:rPr>
    </w:pPr>
    <w:r w:rsidRPr="00997541">
      <w:rPr>
        <w:sz w:val="18"/>
        <w:szCs w:val="18"/>
      </w:rPr>
      <w:t xml:space="preserve">Copyright © </w:t>
    </w:r>
    <w:r w:rsidRPr="00997541">
      <w:rPr>
        <w:sz w:val="18"/>
        <w:szCs w:val="18"/>
      </w:rPr>
      <w:fldChar w:fldCharType="begin"/>
    </w:r>
    <w:r w:rsidRPr="00997541">
      <w:rPr>
        <w:sz w:val="18"/>
        <w:szCs w:val="18"/>
      </w:rPr>
      <w:instrText xml:space="preserve"> DATE  \@ "yyyy"  \* MERGEFORMAT </w:instrText>
    </w:r>
    <w:r w:rsidRPr="00997541">
      <w:rPr>
        <w:sz w:val="18"/>
        <w:szCs w:val="18"/>
      </w:rPr>
      <w:fldChar w:fldCharType="separate"/>
    </w:r>
    <w:r w:rsidR="006001ED">
      <w:rPr>
        <w:noProof/>
        <w:sz w:val="18"/>
        <w:szCs w:val="18"/>
      </w:rPr>
      <w:t>2015</w:t>
    </w:r>
    <w:r w:rsidRPr="00997541">
      <w:rPr>
        <w:sz w:val="18"/>
        <w:szCs w:val="18"/>
      </w:rPr>
      <w:fldChar w:fldCharType="end"/>
    </w:r>
    <w:r w:rsidRPr="00997541">
      <w:rPr>
        <w:sz w:val="18"/>
        <w:szCs w:val="18"/>
      </w:rPr>
      <w:t xml:space="preserve"> Time To Know, Ltd. All rights reserved</w:t>
    </w:r>
    <w:r>
      <w:rPr>
        <w:sz w:val="18"/>
        <w:szCs w:val="18"/>
      </w:rPr>
      <w:tab/>
    </w:r>
    <w:r>
      <w:rPr>
        <w:sz w:val="18"/>
        <w:szCs w:val="18"/>
      </w:rPr>
      <w:tab/>
    </w:r>
    <w:r>
      <w:rPr>
        <w:sz w:val="18"/>
        <w:szCs w:val="18"/>
      </w:rPr>
      <w:tab/>
    </w:r>
    <w:r>
      <w:rPr>
        <w:sz w:val="18"/>
        <w:szCs w:val="18"/>
      </w:rPr>
      <w:tab/>
    </w:r>
    <w:r>
      <w:rPr>
        <w:sz w:val="18"/>
        <w:szCs w:val="18"/>
      </w:rPr>
      <w:tab/>
    </w:r>
    <w:r>
      <w:rPr>
        <w:sz w:val="18"/>
        <w:szCs w:val="18"/>
      </w:rPr>
      <w:tab/>
    </w:r>
    <w:r w:rsidRPr="00997541">
      <w:rPr>
        <w:sz w:val="18"/>
        <w:szCs w:val="18"/>
      </w:rPr>
      <w:t>Page</w:t>
    </w:r>
    <w:r w:rsidRPr="00997541">
      <w:rPr>
        <w:spacing w:val="2"/>
        <w:sz w:val="18"/>
        <w:szCs w:val="18"/>
      </w:rPr>
      <w:t xml:space="preserve"> </w:t>
    </w:r>
    <w:r w:rsidRPr="00997541">
      <w:rPr>
        <w:spacing w:val="2"/>
        <w:sz w:val="18"/>
        <w:szCs w:val="18"/>
      </w:rPr>
      <w:fldChar w:fldCharType="begin"/>
    </w:r>
    <w:r w:rsidRPr="00997541">
      <w:rPr>
        <w:spacing w:val="2"/>
        <w:sz w:val="18"/>
        <w:szCs w:val="18"/>
      </w:rPr>
      <w:instrText xml:space="preserve"> PAGE   \* MERGEFORMAT </w:instrText>
    </w:r>
    <w:r w:rsidRPr="00997541">
      <w:rPr>
        <w:spacing w:val="2"/>
        <w:sz w:val="18"/>
        <w:szCs w:val="18"/>
      </w:rPr>
      <w:fldChar w:fldCharType="separate"/>
    </w:r>
    <w:r w:rsidR="00CD1C7F">
      <w:rPr>
        <w:noProof/>
        <w:spacing w:val="2"/>
        <w:sz w:val="18"/>
        <w:szCs w:val="18"/>
      </w:rPr>
      <w:t>2</w:t>
    </w:r>
    <w:r w:rsidRPr="00997541">
      <w:rPr>
        <w:spacing w:val="2"/>
        <w:sz w:val="18"/>
        <w:szCs w:val="18"/>
      </w:rPr>
      <w:fldChar w:fldCharType="end"/>
    </w:r>
    <w:r w:rsidRPr="00997541">
      <w:rPr>
        <w:spacing w:val="2"/>
        <w:sz w:val="18"/>
        <w:szCs w:val="18"/>
      </w:rPr>
      <w:t>/</w:t>
    </w:r>
    <w:fldSimple w:instr=" NUMPAGES   \* MERGEFORMAT ">
      <w:r w:rsidR="00CD1C7F" w:rsidRPr="00CD1C7F">
        <w:rPr>
          <w:noProof/>
          <w:spacing w:val="2"/>
          <w:sz w:val="18"/>
          <w:szCs w:val="18"/>
        </w:rPr>
        <w:t>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7DC2" w:rsidRDefault="00B37DC2" w:rsidP="00A426FA">
      <w:r>
        <w:separator/>
      </w:r>
    </w:p>
  </w:footnote>
  <w:footnote w:type="continuationSeparator" w:id="0">
    <w:p w:rsidR="00B37DC2" w:rsidRDefault="00B37DC2" w:rsidP="00A426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C7C" w:rsidRDefault="008D5C7C" w:rsidP="00A426FA"/>
  <w:p w:rsidR="008D5C7C" w:rsidRDefault="008D5C7C" w:rsidP="00A426FA">
    <w:r>
      <w:rPr>
        <w:noProof/>
      </w:rPr>
      <w:drawing>
        <wp:anchor distT="0" distB="0" distL="114300" distR="114300" simplePos="0" relativeHeight="251658240" behindDoc="0" locked="0" layoutInCell="1" allowOverlap="1" wp14:anchorId="50A31BF8" wp14:editId="1C74C6A6">
          <wp:simplePos x="0" y="0"/>
          <wp:positionH relativeFrom="column">
            <wp:posOffset>3982720</wp:posOffset>
          </wp:positionH>
          <wp:positionV relativeFrom="paragraph">
            <wp:posOffset>-1754950</wp:posOffset>
          </wp:positionV>
          <wp:extent cx="3898900" cy="3898900"/>
          <wp:effectExtent l="0" t="0" r="0" b="0"/>
          <wp:wrapNone/>
          <wp:docPr id="4" name="Picture 4" descr="3_circ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_circl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98900" cy="389890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46F581B5" wp14:editId="537DC775">
          <wp:simplePos x="0" y="0"/>
          <wp:positionH relativeFrom="column">
            <wp:posOffset>105793</wp:posOffset>
          </wp:positionH>
          <wp:positionV relativeFrom="paragraph">
            <wp:posOffset>45901</wp:posOffset>
          </wp:positionV>
          <wp:extent cx="986840" cy="1333500"/>
          <wp:effectExtent l="0" t="0" r="381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g_TM"/>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986840" cy="1333500"/>
                  </a:xfrm>
                  <a:prstGeom prst="rect">
                    <a:avLst/>
                  </a:prstGeom>
                  <a:noFill/>
                  <a:ln>
                    <a:noFill/>
                  </a:ln>
                </pic:spPr>
              </pic:pic>
            </a:graphicData>
          </a:graphic>
        </wp:anchor>
      </w:drawing>
    </w:r>
  </w:p>
  <w:p w:rsidR="008D5C7C" w:rsidRDefault="008D5C7C" w:rsidP="00A426F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5C7C" w:rsidRDefault="008D5C7C" w:rsidP="00A426FA">
    <w:r>
      <w:rPr>
        <w:noProof/>
        <w:snapToGrid/>
      </w:rPr>
      <w:drawing>
        <wp:anchor distT="0" distB="0" distL="114300" distR="114300" simplePos="0" relativeHeight="251662336" behindDoc="1" locked="0" layoutInCell="1" allowOverlap="1" wp14:anchorId="1B30E194" wp14:editId="3D4AAB34">
          <wp:simplePos x="0" y="0"/>
          <wp:positionH relativeFrom="column">
            <wp:posOffset>-39370</wp:posOffset>
          </wp:positionH>
          <wp:positionV relativeFrom="paragraph">
            <wp:posOffset>9583420</wp:posOffset>
          </wp:positionV>
          <wp:extent cx="403225" cy="450215"/>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een_Logo_En_Vertic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03225" cy="45021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432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0D02C0"/>
    <w:multiLevelType w:val="multilevel"/>
    <w:tmpl w:val="ACE2CCAE"/>
    <w:lvl w:ilvl="0">
      <w:start w:val="1"/>
      <w:numFmt w:val="bullet"/>
      <w:pStyle w:val="BulletLis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tentative="1">
      <w:start w:val="1"/>
      <w:numFmt w:val="bullet"/>
      <w:lvlText w:val=""/>
      <w:lvlJc w:val="left"/>
      <w:pPr>
        <w:tabs>
          <w:tab w:val="num" w:pos="3960"/>
        </w:tabs>
        <w:ind w:left="3960" w:hanging="360"/>
      </w:pPr>
      <w:rPr>
        <w:rFonts w:ascii="Symbol" w:hAnsi="Symbol" w:hint="default"/>
      </w:rPr>
    </w:lvl>
    <w:lvl w:ilvl="4" w:tentative="1">
      <w:start w:val="1"/>
      <w:numFmt w:val="bullet"/>
      <w:lvlText w:val="o"/>
      <w:lvlJc w:val="left"/>
      <w:pPr>
        <w:tabs>
          <w:tab w:val="num" w:pos="4680"/>
        </w:tabs>
        <w:ind w:left="4680" w:hanging="360"/>
      </w:pPr>
      <w:rPr>
        <w:rFonts w:ascii="Courier New" w:hAnsi="Courier New" w:hint="default"/>
      </w:rPr>
    </w:lvl>
    <w:lvl w:ilvl="5" w:tentative="1">
      <w:start w:val="1"/>
      <w:numFmt w:val="bullet"/>
      <w:lvlText w:val=""/>
      <w:lvlJc w:val="left"/>
      <w:pPr>
        <w:tabs>
          <w:tab w:val="num" w:pos="5400"/>
        </w:tabs>
        <w:ind w:left="5400" w:hanging="360"/>
      </w:pPr>
      <w:rPr>
        <w:rFonts w:ascii="Wingdings" w:hAnsi="Wingdings" w:hint="default"/>
      </w:rPr>
    </w:lvl>
    <w:lvl w:ilvl="6" w:tentative="1">
      <w:start w:val="1"/>
      <w:numFmt w:val="bullet"/>
      <w:lvlText w:val=""/>
      <w:lvlJc w:val="left"/>
      <w:pPr>
        <w:tabs>
          <w:tab w:val="num" w:pos="6120"/>
        </w:tabs>
        <w:ind w:left="6120" w:hanging="360"/>
      </w:pPr>
      <w:rPr>
        <w:rFonts w:ascii="Symbol" w:hAnsi="Symbol" w:hint="default"/>
      </w:rPr>
    </w:lvl>
    <w:lvl w:ilvl="7" w:tentative="1">
      <w:start w:val="1"/>
      <w:numFmt w:val="bullet"/>
      <w:lvlText w:val="o"/>
      <w:lvlJc w:val="left"/>
      <w:pPr>
        <w:tabs>
          <w:tab w:val="num" w:pos="6840"/>
        </w:tabs>
        <w:ind w:left="6840" w:hanging="360"/>
      </w:pPr>
      <w:rPr>
        <w:rFonts w:ascii="Courier New" w:hAnsi="Courier New" w:hint="default"/>
      </w:rPr>
    </w:lvl>
    <w:lvl w:ilvl="8" w:tentative="1">
      <w:start w:val="1"/>
      <w:numFmt w:val="bullet"/>
      <w:lvlText w:val=""/>
      <w:lvlJc w:val="left"/>
      <w:pPr>
        <w:tabs>
          <w:tab w:val="num" w:pos="7560"/>
        </w:tabs>
        <w:ind w:left="7560" w:hanging="360"/>
      </w:pPr>
      <w:rPr>
        <w:rFonts w:ascii="Wingdings" w:hAnsi="Wingdings" w:hint="default"/>
      </w:rPr>
    </w:lvl>
  </w:abstractNum>
  <w:abstractNum w:abstractNumId="2">
    <w:nsid w:val="11936930"/>
    <w:multiLevelType w:val="hybridMultilevel"/>
    <w:tmpl w:val="5B2C24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AE45122"/>
    <w:multiLevelType w:val="hybridMultilevel"/>
    <w:tmpl w:val="E3665D14"/>
    <w:lvl w:ilvl="0" w:tplc="4D1C9A5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027C4D"/>
    <w:multiLevelType w:val="hybridMultilevel"/>
    <w:tmpl w:val="BB4E1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76599F"/>
    <w:multiLevelType w:val="hybridMultilevel"/>
    <w:tmpl w:val="DA824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6E28AB"/>
    <w:multiLevelType w:val="hybridMultilevel"/>
    <w:tmpl w:val="70D2C4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6656A5"/>
    <w:multiLevelType w:val="hybridMultilevel"/>
    <w:tmpl w:val="95AED2AE"/>
    <w:lvl w:ilvl="0" w:tplc="08B8CB36">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D5215A"/>
    <w:multiLevelType w:val="hybridMultilevel"/>
    <w:tmpl w:val="32287E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F6C70B5"/>
    <w:multiLevelType w:val="hybridMultilevel"/>
    <w:tmpl w:val="ACC8F378"/>
    <w:lvl w:ilvl="0" w:tplc="235AB3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F72FF"/>
    <w:multiLevelType w:val="hybridMultilevel"/>
    <w:tmpl w:val="3F54EA4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3C3756D"/>
    <w:multiLevelType w:val="hybridMultilevel"/>
    <w:tmpl w:val="432A0C4A"/>
    <w:lvl w:ilvl="0" w:tplc="AA3A15F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3D824F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74D36ED"/>
    <w:multiLevelType w:val="singleLevel"/>
    <w:tmpl w:val="5C14FAE4"/>
    <w:lvl w:ilvl="0">
      <w:start w:val="1"/>
      <w:numFmt w:val="bullet"/>
      <w:pStyle w:val="ListBullet"/>
      <w:lvlText w:val=""/>
      <w:lvlJc w:val="left"/>
      <w:pPr>
        <w:tabs>
          <w:tab w:val="num" w:pos="360"/>
        </w:tabs>
        <w:ind w:left="360" w:hanging="360"/>
      </w:pPr>
      <w:rPr>
        <w:rFonts w:ascii="Symbol" w:hAnsi="Symbol" w:hint="default"/>
      </w:rPr>
    </w:lvl>
  </w:abstractNum>
  <w:abstractNum w:abstractNumId="14">
    <w:nsid w:val="394C607F"/>
    <w:multiLevelType w:val="hybridMultilevel"/>
    <w:tmpl w:val="F8789670"/>
    <w:lvl w:ilvl="0" w:tplc="ABB6E34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2E2E21"/>
    <w:multiLevelType w:val="hybridMultilevel"/>
    <w:tmpl w:val="D8CCA978"/>
    <w:lvl w:ilvl="0" w:tplc="51E2B240">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8217F4"/>
    <w:multiLevelType w:val="hybridMultilevel"/>
    <w:tmpl w:val="8F08B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C8E581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3E4F1571"/>
    <w:multiLevelType w:val="hybridMultilevel"/>
    <w:tmpl w:val="93DE59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723E50"/>
    <w:multiLevelType w:val="hybridMultilevel"/>
    <w:tmpl w:val="D2886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E27F9F"/>
    <w:multiLevelType w:val="hybridMultilevel"/>
    <w:tmpl w:val="77BA848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8A51DD3"/>
    <w:multiLevelType w:val="hybridMultilevel"/>
    <w:tmpl w:val="B6BAA7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F05325E"/>
    <w:multiLevelType w:val="hybridMultilevel"/>
    <w:tmpl w:val="F86A81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548E1CE0"/>
    <w:multiLevelType w:val="hybridMultilevel"/>
    <w:tmpl w:val="594AD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AF15E0"/>
    <w:multiLevelType w:val="hybridMultilevel"/>
    <w:tmpl w:val="CAA832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53C32A5"/>
    <w:multiLevelType w:val="hybridMultilevel"/>
    <w:tmpl w:val="C1AA2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6194233"/>
    <w:multiLevelType w:val="hybridMultilevel"/>
    <w:tmpl w:val="8F08B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68C7E11"/>
    <w:multiLevelType w:val="hybridMultilevel"/>
    <w:tmpl w:val="313878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614D09C9"/>
    <w:multiLevelType w:val="hybridMultilevel"/>
    <w:tmpl w:val="869EE7C0"/>
    <w:lvl w:ilvl="0" w:tplc="2DC8D6B0">
      <w:start w:val="1"/>
      <w:numFmt w:val="bullet"/>
      <w:pStyle w:val="Bullet"/>
      <w:lvlText w:val=""/>
      <w:lvlJc w:val="left"/>
      <w:pPr>
        <w:ind w:left="900" w:hanging="360"/>
      </w:pPr>
      <w:rPr>
        <w:rFonts w:ascii="Symbol" w:hAnsi="Symbol" w:hint="default"/>
      </w:rPr>
    </w:lvl>
    <w:lvl w:ilvl="1" w:tplc="FE7EB8B0">
      <w:numFmt w:val="bullet"/>
      <w:lvlText w:val="•"/>
      <w:lvlJc w:val="left"/>
      <w:pPr>
        <w:ind w:left="1620" w:hanging="360"/>
      </w:pPr>
      <w:rPr>
        <w:rFonts w:ascii="Calibri" w:eastAsiaTheme="minorHAnsi" w:hAnsi="Calibri" w:cs="Calibri" w:hint="default"/>
      </w:rPr>
    </w:lvl>
    <w:lvl w:ilvl="2" w:tplc="04090005">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9">
    <w:nsid w:val="79B43DEF"/>
    <w:multiLevelType w:val="hybridMultilevel"/>
    <w:tmpl w:val="3DC65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C174E51"/>
    <w:multiLevelType w:val="hybridMultilevel"/>
    <w:tmpl w:val="7A769A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8"/>
  </w:num>
  <w:num w:numId="2">
    <w:abstractNumId w:val="17"/>
  </w:num>
  <w:num w:numId="3">
    <w:abstractNumId w:val="1"/>
  </w:num>
  <w:num w:numId="4">
    <w:abstractNumId w:val="13"/>
  </w:num>
  <w:num w:numId="5">
    <w:abstractNumId w:val="16"/>
  </w:num>
  <w:num w:numId="6">
    <w:abstractNumId w:val="26"/>
  </w:num>
  <w:num w:numId="7">
    <w:abstractNumId w:val="29"/>
  </w:num>
  <w:num w:numId="8">
    <w:abstractNumId w:val="25"/>
  </w:num>
  <w:num w:numId="9">
    <w:abstractNumId w:val="23"/>
  </w:num>
  <w:num w:numId="10">
    <w:abstractNumId w:val="24"/>
  </w:num>
  <w:num w:numId="11">
    <w:abstractNumId w:val="21"/>
  </w:num>
  <w:num w:numId="12">
    <w:abstractNumId w:val="18"/>
  </w:num>
  <w:num w:numId="13">
    <w:abstractNumId w:val="19"/>
  </w:num>
  <w:num w:numId="14">
    <w:abstractNumId w:val="4"/>
  </w:num>
  <w:num w:numId="15">
    <w:abstractNumId w:val="6"/>
  </w:num>
  <w:num w:numId="16">
    <w:abstractNumId w:val="8"/>
  </w:num>
  <w:num w:numId="17">
    <w:abstractNumId w:val="30"/>
  </w:num>
  <w:num w:numId="18">
    <w:abstractNumId w:val="27"/>
  </w:num>
  <w:num w:numId="19">
    <w:abstractNumId w:val="2"/>
  </w:num>
  <w:num w:numId="20">
    <w:abstractNumId w:val="5"/>
  </w:num>
  <w:num w:numId="21">
    <w:abstractNumId w:val="20"/>
  </w:num>
  <w:num w:numId="22">
    <w:abstractNumId w:val="7"/>
  </w:num>
  <w:num w:numId="23">
    <w:abstractNumId w:val="10"/>
  </w:num>
  <w:num w:numId="24">
    <w:abstractNumId w:val="15"/>
  </w:num>
  <w:num w:numId="25">
    <w:abstractNumId w:val="14"/>
  </w:num>
  <w:num w:numId="26">
    <w:abstractNumId w:val="3"/>
  </w:num>
  <w:num w:numId="27">
    <w:abstractNumId w:val="22"/>
  </w:num>
  <w:num w:numId="28">
    <w:abstractNumId w:val="0"/>
  </w:num>
  <w:num w:numId="29">
    <w:abstractNumId w:val="12"/>
  </w:num>
  <w:num w:numId="30">
    <w:abstractNumId w:val="9"/>
  </w:num>
  <w:num w:numId="31">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6FCF"/>
    <w:rsid w:val="00004C41"/>
    <w:rsid w:val="000058F7"/>
    <w:rsid w:val="000064A8"/>
    <w:rsid w:val="00011FA5"/>
    <w:rsid w:val="00012147"/>
    <w:rsid w:val="00012FB9"/>
    <w:rsid w:val="0001404A"/>
    <w:rsid w:val="00015570"/>
    <w:rsid w:val="000164B9"/>
    <w:rsid w:val="00016975"/>
    <w:rsid w:val="00016FDD"/>
    <w:rsid w:val="000210D9"/>
    <w:rsid w:val="00021524"/>
    <w:rsid w:val="0002292A"/>
    <w:rsid w:val="00022C04"/>
    <w:rsid w:val="00023151"/>
    <w:rsid w:val="00023491"/>
    <w:rsid w:val="00023A2F"/>
    <w:rsid w:val="0002675C"/>
    <w:rsid w:val="000269EF"/>
    <w:rsid w:val="00026ABE"/>
    <w:rsid w:val="00030155"/>
    <w:rsid w:val="000308E4"/>
    <w:rsid w:val="00030B2F"/>
    <w:rsid w:val="00031658"/>
    <w:rsid w:val="00031F4D"/>
    <w:rsid w:val="000336BB"/>
    <w:rsid w:val="000344B9"/>
    <w:rsid w:val="000345BD"/>
    <w:rsid w:val="000353FF"/>
    <w:rsid w:val="000356E2"/>
    <w:rsid w:val="000366C0"/>
    <w:rsid w:val="00036B20"/>
    <w:rsid w:val="0003760A"/>
    <w:rsid w:val="000409D4"/>
    <w:rsid w:val="00040BEB"/>
    <w:rsid w:val="00040EFD"/>
    <w:rsid w:val="00044A12"/>
    <w:rsid w:val="000501D0"/>
    <w:rsid w:val="00050AC6"/>
    <w:rsid w:val="0005312E"/>
    <w:rsid w:val="00055F60"/>
    <w:rsid w:val="000568F6"/>
    <w:rsid w:val="000606A0"/>
    <w:rsid w:val="00061977"/>
    <w:rsid w:val="00063144"/>
    <w:rsid w:val="00064819"/>
    <w:rsid w:val="00067A10"/>
    <w:rsid w:val="00067ED6"/>
    <w:rsid w:val="0007317A"/>
    <w:rsid w:val="0007443F"/>
    <w:rsid w:val="000758FD"/>
    <w:rsid w:val="00084075"/>
    <w:rsid w:val="000846A1"/>
    <w:rsid w:val="000859B3"/>
    <w:rsid w:val="00087613"/>
    <w:rsid w:val="000925AF"/>
    <w:rsid w:val="00095973"/>
    <w:rsid w:val="0009605B"/>
    <w:rsid w:val="00096EF2"/>
    <w:rsid w:val="000977FD"/>
    <w:rsid w:val="000A0F2A"/>
    <w:rsid w:val="000A2630"/>
    <w:rsid w:val="000A26E0"/>
    <w:rsid w:val="000A2BDE"/>
    <w:rsid w:val="000A2D62"/>
    <w:rsid w:val="000A3D41"/>
    <w:rsid w:val="000A52CF"/>
    <w:rsid w:val="000A7BCB"/>
    <w:rsid w:val="000B0A4A"/>
    <w:rsid w:val="000B0B99"/>
    <w:rsid w:val="000B157D"/>
    <w:rsid w:val="000B2073"/>
    <w:rsid w:val="000B4B0D"/>
    <w:rsid w:val="000B5151"/>
    <w:rsid w:val="000B788C"/>
    <w:rsid w:val="000C1491"/>
    <w:rsid w:val="000C4BE3"/>
    <w:rsid w:val="000C57C8"/>
    <w:rsid w:val="000C650E"/>
    <w:rsid w:val="000C7965"/>
    <w:rsid w:val="000C7D32"/>
    <w:rsid w:val="000D083B"/>
    <w:rsid w:val="000D1F2B"/>
    <w:rsid w:val="000D2E69"/>
    <w:rsid w:val="000D3ECC"/>
    <w:rsid w:val="000D7622"/>
    <w:rsid w:val="000D79CA"/>
    <w:rsid w:val="000E0408"/>
    <w:rsid w:val="000E225D"/>
    <w:rsid w:val="000E387C"/>
    <w:rsid w:val="000E4288"/>
    <w:rsid w:val="000E547C"/>
    <w:rsid w:val="000E5837"/>
    <w:rsid w:val="000F00FE"/>
    <w:rsid w:val="000F01F5"/>
    <w:rsid w:val="000F0571"/>
    <w:rsid w:val="000F17FB"/>
    <w:rsid w:val="000F2704"/>
    <w:rsid w:val="000F2DA6"/>
    <w:rsid w:val="000F3F9D"/>
    <w:rsid w:val="000F5285"/>
    <w:rsid w:val="001002A6"/>
    <w:rsid w:val="00100919"/>
    <w:rsid w:val="00100C36"/>
    <w:rsid w:val="001015C2"/>
    <w:rsid w:val="00101744"/>
    <w:rsid w:val="001028B9"/>
    <w:rsid w:val="00104BB1"/>
    <w:rsid w:val="00105A89"/>
    <w:rsid w:val="00106C87"/>
    <w:rsid w:val="00110901"/>
    <w:rsid w:val="00110B59"/>
    <w:rsid w:val="00111593"/>
    <w:rsid w:val="001115FE"/>
    <w:rsid w:val="00114FE1"/>
    <w:rsid w:val="00115149"/>
    <w:rsid w:val="001153A2"/>
    <w:rsid w:val="001167A5"/>
    <w:rsid w:val="00117399"/>
    <w:rsid w:val="00121149"/>
    <w:rsid w:val="00121864"/>
    <w:rsid w:val="00121F61"/>
    <w:rsid w:val="00122A00"/>
    <w:rsid w:val="00123985"/>
    <w:rsid w:val="001255F6"/>
    <w:rsid w:val="0012575B"/>
    <w:rsid w:val="00126422"/>
    <w:rsid w:val="001264AE"/>
    <w:rsid w:val="00126A7C"/>
    <w:rsid w:val="00127B8F"/>
    <w:rsid w:val="00131647"/>
    <w:rsid w:val="00133724"/>
    <w:rsid w:val="00133973"/>
    <w:rsid w:val="00133AD0"/>
    <w:rsid w:val="00133AEB"/>
    <w:rsid w:val="00133F8E"/>
    <w:rsid w:val="00134F49"/>
    <w:rsid w:val="001357D4"/>
    <w:rsid w:val="00136883"/>
    <w:rsid w:val="001369F6"/>
    <w:rsid w:val="00137451"/>
    <w:rsid w:val="0014042C"/>
    <w:rsid w:val="001414EB"/>
    <w:rsid w:val="001417C0"/>
    <w:rsid w:val="00141F8F"/>
    <w:rsid w:val="0014484A"/>
    <w:rsid w:val="00144854"/>
    <w:rsid w:val="00144B5D"/>
    <w:rsid w:val="001456F0"/>
    <w:rsid w:val="0014649B"/>
    <w:rsid w:val="00146694"/>
    <w:rsid w:val="00146AA6"/>
    <w:rsid w:val="00146CCB"/>
    <w:rsid w:val="00147730"/>
    <w:rsid w:val="001508C5"/>
    <w:rsid w:val="00150D20"/>
    <w:rsid w:val="001531C8"/>
    <w:rsid w:val="0015483A"/>
    <w:rsid w:val="001548B2"/>
    <w:rsid w:val="00154A08"/>
    <w:rsid w:val="00156C84"/>
    <w:rsid w:val="0015743C"/>
    <w:rsid w:val="0015746A"/>
    <w:rsid w:val="00160FFF"/>
    <w:rsid w:val="00161C89"/>
    <w:rsid w:val="00161DD3"/>
    <w:rsid w:val="001626DC"/>
    <w:rsid w:val="00162B36"/>
    <w:rsid w:val="0016649A"/>
    <w:rsid w:val="001670FB"/>
    <w:rsid w:val="001704B1"/>
    <w:rsid w:val="00172A49"/>
    <w:rsid w:val="001755DD"/>
    <w:rsid w:val="0018082E"/>
    <w:rsid w:val="0018135E"/>
    <w:rsid w:val="00181A03"/>
    <w:rsid w:val="001831D8"/>
    <w:rsid w:val="001834A3"/>
    <w:rsid w:val="00184BEB"/>
    <w:rsid w:val="00185111"/>
    <w:rsid w:val="00186227"/>
    <w:rsid w:val="00186381"/>
    <w:rsid w:val="001902E9"/>
    <w:rsid w:val="001922AD"/>
    <w:rsid w:val="00192DC4"/>
    <w:rsid w:val="0019446D"/>
    <w:rsid w:val="0019479C"/>
    <w:rsid w:val="00196B16"/>
    <w:rsid w:val="00196E8F"/>
    <w:rsid w:val="001A139A"/>
    <w:rsid w:val="001A2A21"/>
    <w:rsid w:val="001A3411"/>
    <w:rsid w:val="001A4385"/>
    <w:rsid w:val="001A44AF"/>
    <w:rsid w:val="001A5324"/>
    <w:rsid w:val="001A5BCB"/>
    <w:rsid w:val="001A65B5"/>
    <w:rsid w:val="001A6B1D"/>
    <w:rsid w:val="001B028B"/>
    <w:rsid w:val="001B074C"/>
    <w:rsid w:val="001B11E2"/>
    <w:rsid w:val="001B4C8E"/>
    <w:rsid w:val="001B5A8A"/>
    <w:rsid w:val="001B7005"/>
    <w:rsid w:val="001B7B8C"/>
    <w:rsid w:val="001B7FF9"/>
    <w:rsid w:val="001C078C"/>
    <w:rsid w:val="001C2598"/>
    <w:rsid w:val="001C3307"/>
    <w:rsid w:val="001C4306"/>
    <w:rsid w:val="001C516E"/>
    <w:rsid w:val="001C699F"/>
    <w:rsid w:val="001C6E1A"/>
    <w:rsid w:val="001D1909"/>
    <w:rsid w:val="001D2510"/>
    <w:rsid w:val="001D3DBE"/>
    <w:rsid w:val="001D5601"/>
    <w:rsid w:val="001D638C"/>
    <w:rsid w:val="001D70CD"/>
    <w:rsid w:val="001D7A7B"/>
    <w:rsid w:val="001E0A5B"/>
    <w:rsid w:val="001E5108"/>
    <w:rsid w:val="001E5FF1"/>
    <w:rsid w:val="001E645E"/>
    <w:rsid w:val="001E744C"/>
    <w:rsid w:val="001E7E95"/>
    <w:rsid w:val="001F0DC8"/>
    <w:rsid w:val="001F0E7E"/>
    <w:rsid w:val="001F232A"/>
    <w:rsid w:val="001F53D6"/>
    <w:rsid w:val="001F5540"/>
    <w:rsid w:val="001F575F"/>
    <w:rsid w:val="001F7248"/>
    <w:rsid w:val="00201F00"/>
    <w:rsid w:val="0020202B"/>
    <w:rsid w:val="00203616"/>
    <w:rsid w:val="00204C24"/>
    <w:rsid w:val="00206D82"/>
    <w:rsid w:val="00207000"/>
    <w:rsid w:val="00207044"/>
    <w:rsid w:val="00207A99"/>
    <w:rsid w:val="0021153F"/>
    <w:rsid w:val="00211589"/>
    <w:rsid w:val="00211BB6"/>
    <w:rsid w:val="0021214B"/>
    <w:rsid w:val="0021257F"/>
    <w:rsid w:val="002143F2"/>
    <w:rsid w:val="002158E0"/>
    <w:rsid w:val="002158E7"/>
    <w:rsid w:val="00215F0C"/>
    <w:rsid w:val="002201DC"/>
    <w:rsid w:val="00220379"/>
    <w:rsid w:val="002204E5"/>
    <w:rsid w:val="00221726"/>
    <w:rsid w:val="002233A5"/>
    <w:rsid w:val="002236CB"/>
    <w:rsid w:val="002260B0"/>
    <w:rsid w:val="002260FA"/>
    <w:rsid w:val="00226234"/>
    <w:rsid w:val="00226490"/>
    <w:rsid w:val="002306F4"/>
    <w:rsid w:val="00230937"/>
    <w:rsid w:val="00235745"/>
    <w:rsid w:val="00236DAD"/>
    <w:rsid w:val="00241414"/>
    <w:rsid w:val="00241B9B"/>
    <w:rsid w:val="002429A9"/>
    <w:rsid w:val="00242C95"/>
    <w:rsid w:val="002430C4"/>
    <w:rsid w:val="00244B4E"/>
    <w:rsid w:val="00244EA1"/>
    <w:rsid w:val="00245C2E"/>
    <w:rsid w:val="00245EC0"/>
    <w:rsid w:val="00246745"/>
    <w:rsid w:val="00246BE9"/>
    <w:rsid w:val="0024754B"/>
    <w:rsid w:val="0024778A"/>
    <w:rsid w:val="00252328"/>
    <w:rsid w:val="002528DC"/>
    <w:rsid w:val="002539B2"/>
    <w:rsid w:val="00253BF0"/>
    <w:rsid w:val="00254A29"/>
    <w:rsid w:val="002555B4"/>
    <w:rsid w:val="00255846"/>
    <w:rsid w:val="002558C2"/>
    <w:rsid w:val="00257597"/>
    <w:rsid w:val="002577A8"/>
    <w:rsid w:val="002600D7"/>
    <w:rsid w:val="002606D3"/>
    <w:rsid w:val="00262903"/>
    <w:rsid w:val="00262B05"/>
    <w:rsid w:val="00263D88"/>
    <w:rsid w:val="00265E2C"/>
    <w:rsid w:val="002728C9"/>
    <w:rsid w:val="00273EB4"/>
    <w:rsid w:val="0027587F"/>
    <w:rsid w:val="002803F2"/>
    <w:rsid w:val="00280484"/>
    <w:rsid w:val="00281FCF"/>
    <w:rsid w:val="002824F0"/>
    <w:rsid w:val="002855A7"/>
    <w:rsid w:val="00285826"/>
    <w:rsid w:val="00285A0E"/>
    <w:rsid w:val="002864B5"/>
    <w:rsid w:val="00287722"/>
    <w:rsid w:val="002907B5"/>
    <w:rsid w:val="00291092"/>
    <w:rsid w:val="00291F23"/>
    <w:rsid w:val="0029351C"/>
    <w:rsid w:val="00293BED"/>
    <w:rsid w:val="002942E2"/>
    <w:rsid w:val="0029532E"/>
    <w:rsid w:val="00295AF7"/>
    <w:rsid w:val="00297B80"/>
    <w:rsid w:val="002A007F"/>
    <w:rsid w:val="002A1E17"/>
    <w:rsid w:val="002A21F0"/>
    <w:rsid w:val="002A32C5"/>
    <w:rsid w:val="002A33B0"/>
    <w:rsid w:val="002A36E1"/>
    <w:rsid w:val="002A4662"/>
    <w:rsid w:val="002A6F11"/>
    <w:rsid w:val="002B0262"/>
    <w:rsid w:val="002B31AA"/>
    <w:rsid w:val="002B4CF1"/>
    <w:rsid w:val="002B5200"/>
    <w:rsid w:val="002B6D26"/>
    <w:rsid w:val="002B6FCF"/>
    <w:rsid w:val="002C0272"/>
    <w:rsid w:val="002C0B4A"/>
    <w:rsid w:val="002C1976"/>
    <w:rsid w:val="002C22E5"/>
    <w:rsid w:val="002C7ADD"/>
    <w:rsid w:val="002D0444"/>
    <w:rsid w:val="002D065B"/>
    <w:rsid w:val="002D2B18"/>
    <w:rsid w:val="002D3CA7"/>
    <w:rsid w:val="002D3D18"/>
    <w:rsid w:val="002D3FF7"/>
    <w:rsid w:val="002D422B"/>
    <w:rsid w:val="002D4B1D"/>
    <w:rsid w:val="002D5966"/>
    <w:rsid w:val="002D6B30"/>
    <w:rsid w:val="002D7022"/>
    <w:rsid w:val="002D726D"/>
    <w:rsid w:val="002D7468"/>
    <w:rsid w:val="002E0796"/>
    <w:rsid w:val="002E3916"/>
    <w:rsid w:val="002E3EEC"/>
    <w:rsid w:val="002E56FC"/>
    <w:rsid w:val="002E780A"/>
    <w:rsid w:val="002F1E00"/>
    <w:rsid w:val="002F2544"/>
    <w:rsid w:val="002F5B53"/>
    <w:rsid w:val="0030201C"/>
    <w:rsid w:val="0030483F"/>
    <w:rsid w:val="003065CE"/>
    <w:rsid w:val="0030755C"/>
    <w:rsid w:val="00310A91"/>
    <w:rsid w:val="00311447"/>
    <w:rsid w:val="00312519"/>
    <w:rsid w:val="0031382C"/>
    <w:rsid w:val="0031502D"/>
    <w:rsid w:val="00315648"/>
    <w:rsid w:val="00315998"/>
    <w:rsid w:val="003203F7"/>
    <w:rsid w:val="00323A1D"/>
    <w:rsid w:val="00325F01"/>
    <w:rsid w:val="00331014"/>
    <w:rsid w:val="00331177"/>
    <w:rsid w:val="0033178B"/>
    <w:rsid w:val="00333212"/>
    <w:rsid w:val="00335955"/>
    <w:rsid w:val="00335D64"/>
    <w:rsid w:val="00337512"/>
    <w:rsid w:val="00337E6E"/>
    <w:rsid w:val="00340744"/>
    <w:rsid w:val="00340A94"/>
    <w:rsid w:val="003429E0"/>
    <w:rsid w:val="003433D7"/>
    <w:rsid w:val="00343B8A"/>
    <w:rsid w:val="00344951"/>
    <w:rsid w:val="00344D58"/>
    <w:rsid w:val="00346CA3"/>
    <w:rsid w:val="00347873"/>
    <w:rsid w:val="00350083"/>
    <w:rsid w:val="00351435"/>
    <w:rsid w:val="00351D54"/>
    <w:rsid w:val="00352A7D"/>
    <w:rsid w:val="00352E92"/>
    <w:rsid w:val="00352EFB"/>
    <w:rsid w:val="00353042"/>
    <w:rsid w:val="00353091"/>
    <w:rsid w:val="003539D9"/>
    <w:rsid w:val="003543C4"/>
    <w:rsid w:val="003546E3"/>
    <w:rsid w:val="00355EF3"/>
    <w:rsid w:val="003573CA"/>
    <w:rsid w:val="003613BC"/>
    <w:rsid w:val="00361C99"/>
    <w:rsid w:val="00362CF6"/>
    <w:rsid w:val="00363ACC"/>
    <w:rsid w:val="00364637"/>
    <w:rsid w:val="00370082"/>
    <w:rsid w:val="003703FB"/>
    <w:rsid w:val="003712C2"/>
    <w:rsid w:val="003730B9"/>
    <w:rsid w:val="00373A1B"/>
    <w:rsid w:val="00374528"/>
    <w:rsid w:val="003753CC"/>
    <w:rsid w:val="00376B04"/>
    <w:rsid w:val="00377102"/>
    <w:rsid w:val="003801C2"/>
    <w:rsid w:val="003817D5"/>
    <w:rsid w:val="00381CC0"/>
    <w:rsid w:val="003821A1"/>
    <w:rsid w:val="0038422F"/>
    <w:rsid w:val="003847A7"/>
    <w:rsid w:val="0038488B"/>
    <w:rsid w:val="00386989"/>
    <w:rsid w:val="00386B3A"/>
    <w:rsid w:val="00387125"/>
    <w:rsid w:val="003909D6"/>
    <w:rsid w:val="00390B19"/>
    <w:rsid w:val="00391CE6"/>
    <w:rsid w:val="003932CD"/>
    <w:rsid w:val="00395AC6"/>
    <w:rsid w:val="00396DA4"/>
    <w:rsid w:val="003A0388"/>
    <w:rsid w:val="003A0C8B"/>
    <w:rsid w:val="003A2C78"/>
    <w:rsid w:val="003A3489"/>
    <w:rsid w:val="003A5B41"/>
    <w:rsid w:val="003A63F8"/>
    <w:rsid w:val="003A7B17"/>
    <w:rsid w:val="003A7BDC"/>
    <w:rsid w:val="003A7CB9"/>
    <w:rsid w:val="003B019F"/>
    <w:rsid w:val="003B3872"/>
    <w:rsid w:val="003B394F"/>
    <w:rsid w:val="003B429F"/>
    <w:rsid w:val="003B4ABE"/>
    <w:rsid w:val="003B5D93"/>
    <w:rsid w:val="003B7E86"/>
    <w:rsid w:val="003C115E"/>
    <w:rsid w:val="003C31A6"/>
    <w:rsid w:val="003C3D6D"/>
    <w:rsid w:val="003C6A89"/>
    <w:rsid w:val="003C6E54"/>
    <w:rsid w:val="003C6E71"/>
    <w:rsid w:val="003D09A4"/>
    <w:rsid w:val="003D22EA"/>
    <w:rsid w:val="003D25B0"/>
    <w:rsid w:val="003D34D2"/>
    <w:rsid w:val="003D385C"/>
    <w:rsid w:val="003D4A6D"/>
    <w:rsid w:val="003D4C4A"/>
    <w:rsid w:val="003D51D1"/>
    <w:rsid w:val="003D74C6"/>
    <w:rsid w:val="003E0C44"/>
    <w:rsid w:val="003E21C9"/>
    <w:rsid w:val="003E277F"/>
    <w:rsid w:val="003E302D"/>
    <w:rsid w:val="003E31BE"/>
    <w:rsid w:val="003E436E"/>
    <w:rsid w:val="003E49DC"/>
    <w:rsid w:val="003E565C"/>
    <w:rsid w:val="003E7695"/>
    <w:rsid w:val="003F0184"/>
    <w:rsid w:val="003F1791"/>
    <w:rsid w:val="003F2308"/>
    <w:rsid w:val="003F2645"/>
    <w:rsid w:val="003F3785"/>
    <w:rsid w:val="003F48D3"/>
    <w:rsid w:val="003F5BFE"/>
    <w:rsid w:val="003F6F4B"/>
    <w:rsid w:val="0040034C"/>
    <w:rsid w:val="004020F1"/>
    <w:rsid w:val="0040757E"/>
    <w:rsid w:val="00407B82"/>
    <w:rsid w:val="00410220"/>
    <w:rsid w:val="00410B87"/>
    <w:rsid w:val="00413F8C"/>
    <w:rsid w:val="00415864"/>
    <w:rsid w:val="00417181"/>
    <w:rsid w:val="004171C6"/>
    <w:rsid w:val="00417FC0"/>
    <w:rsid w:val="00420FFC"/>
    <w:rsid w:val="0042156D"/>
    <w:rsid w:val="00423491"/>
    <w:rsid w:val="00423789"/>
    <w:rsid w:val="004247B8"/>
    <w:rsid w:val="004248A1"/>
    <w:rsid w:val="004252B5"/>
    <w:rsid w:val="00426055"/>
    <w:rsid w:val="00431692"/>
    <w:rsid w:val="00432571"/>
    <w:rsid w:val="0043314C"/>
    <w:rsid w:val="00433D9F"/>
    <w:rsid w:val="00440759"/>
    <w:rsid w:val="00440CF6"/>
    <w:rsid w:val="0044113E"/>
    <w:rsid w:val="00441659"/>
    <w:rsid w:val="00443261"/>
    <w:rsid w:val="00443E62"/>
    <w:rsid w:val="0044461C"/>
    <w:rsid w:val="0044539B"/>
    <w:rsid w:val="004453A0"/>
    <w:rsid w:val="004457DA"/>
    <w:rsid w:val="004469A2"/>
    <w:rsid w:val="00446C53"/>
    <w:rsid w:val="0044704C"/>
    <w:rsid w:val="004473C9"/>
    <w:rsid w:val="00447A4C"/>
    <w:rsid w:val="0045077E"/>
    <w:rsid w:val="00450E94"/>
    <w:rsid w:val="004519B8"/>
    <w:rsid w:val="004523F2"/>
    <w:rsid w:val="004529F6"/>
    <w:rsid w:val="00453ACE"/>
    <w:rsid w:val="00453DCF"/>
    <w:rsid w:val="0045765F"/>
    <w:rsid w:val="00460E7C"/>
    <w:rsid w:val="004619F2"/>
    <w:rsid w:val="00462A91"/>
    <w:rsid w:val="00462F75"/>
    <w:rsid w:val="00463162"/>
    <w:rsid w:val="004635AD"/>
    <w:rsid w:val="004654A9"/>
    <w:rsid w:val="004654D6"/>
    <w:rsid w:val="00465572"/>
    <w:rsid w:val="00466668"/>
    <w:rsid w:val="0047037C"/>
    <w:rsid w:val="0047084F"/>
    <w:rsid w:val="004715F0"/>
    <w:rsid w:val="00474092"/>
    <w:rsid w:val="0047490E"/>
    <w:rsid w:val="004758D8"/>
    <w:rsid w:val="0047669F"/>
    <w:rsid w:val="00476F58"/>
    <w:rsid w:val="0047722C"/>
    <w:rsid w:val="00477B44"/>
    <w:rsid w:val="0048060F"/>
    <w:rsid w:val="00481A8B"/>
    <w:rsid w:val="004840B3"/>
    <w:rsid w:val="00486DC0"/>
    <w:rsid w:val="0048734C"/>
    <w:rsid w:val="0048788A"/>
    <w:rsid w:val="00487D41"/>
    <w:rsid w:val="00490218"/>
    <w:rsid w:val="004910E8"/>
    <w:rsid w:val="00492933"/>
    <w:rsid w:val="00492D7F"/>
    <w:rsid w:val="00493ADB"/>
    <w:rsid w:val="00493C3F"/>
    <w:rsid w:val="00495394"/>
    <w:rsid w:val="0049687C"/>
    <w:rsid w:val="00496B47"/>
    <w:rsid w:val="004971CB"/>
    <w:rsid w:val="00497CED"/>
    <w:rsid w:val="004A0DF7"/>
    <w:rsid w:val="004A1115"/>
    <w:rsid w:val="004A168F"/>
    <w:rsid w:val="004A3AB7"/>
    <w:rsid w:val="004A47D2"/>
    <w:rsid w:val="004A4C7C"/>
    <w:rsid w:val="004A573A"/>
    <w:rsid w:val="004A6DAE"/>
    <w:rsid w:val="004A72B6"/>
    <w:rsid w:val="004B040B"/>
    <w:rsid w:val="004B076F"/>
    <w:rsid w:val="004B0B32"/>
    <w:rsid w:val="004B0CBF"/>
    <w:rsid w:val="004B1695"/>
    <w:rsid w:val="004B18EA"/>
    <w:rsid w:val="004B2483"/>
    <w:rsid w:val="004B24BC"/>
    <w:rsid w:val="004B3CD4"/>
    <w:rsid w:val="004B4B37"/>
    <w:rsid w:val="004B5010"/>
    <w:rsid w:val="004B593D"/>
    <w:rsid w:val="004B6493"/>
    <w:rsid w:val="004B6CC6"/>
    <w:rsid w:val="004B7D43"/>
    <w:rsid w:val="004C1129"/>
    <w:rsid w:val="004C2198"/>
    <w:rsid w:val="004C24A9"/>
    <w:rsid w:val="004C3194"/>
    <w:rsid w:val="004C39B0"/>
    <w:rsid w:val="004C52C9"/>
    <w:rsid w:val="004C6D92"/>
    <w:rsid w:val="004C78A0"/>
    <w:rsid w:val="004C7C4E"/>
    <w:rsid w:val="004D002F"/>
    <w:rsid w:val="004D1A1D"/>
    <w:rsid w:val="004D2177"/>
    <w:rsid w:val="004D30D4"/>
    <w:rsid w:val="004D4A9F"/>
    <w:rsid w:val="004D4E60"/>
    <w:rsid w:val="004D5814"/>
    <w:rsid w:val="004D5D74"/>
    <w:rsid w:val="004D64DC"/>
    <w:rsid w:val="004E0A7E"/>
    <w:rsid w:val="004E165C"/>
    <w:rsid w:val="004E1C28"/>
    <w:rsid w:val="004E222D"/>
    <w:rsid w:val="004E33CA"/>
    <w:rsid w:val="004E3F73"/>
    <w:rsid w:val="004E44D4"/>
    <w:rsid w:val="004E5ECC"/>
    <w:rsid w:val="004E6C8F"/>
    <w:rsid w:val="004E6D0A"/>
    <w:rsid w:val="004F0DD7"/>
    <w:rsid w:val="004F19EE"/>
    <w:rsid w:val="004F1CEA"/>
    <w:rsid w:val="004F6A54"/>
    <w:rsid w:val="00501209"/>
    <w:rsid w:val="0050207A"/>
    <w:rsid w:val="00507E81"/>
    <w:rsid w:val="005104E9"/>
    <w:rsid w:val="00510A52"/>
    <w:rsid w:val="00510BDE"/>
    <w:rsid w:val="00511FE1"/>
    <w:rsid w:val="00512683"/>
    <w:rsid w:val="00513221"/>
    <w:rsid w:val="005137B2"/>
    <w:rsid w:val="00513F59"/>
    <w:rsid w:val="0051507D"/>
    <w:rsid w:val="005158C2"/>
    <w:rsid w:val="00517D40"/>
    <w:rsid w:val="0052004C"/>
    <w:rsid w:val="00523D24"/>
    <w:rsid w:val="005242FC"/>
    <w:rsid w:val="005251C1"/>
    <w:rsid w:val="005307A5"/>
    <w:rsid w:val="005309FD"/>
    <w:rsid w:val="00530BE8"/>
    <w:rsid w:val="0053153F"/>
    <w:rsid w:val="00532BA1"/>
    <w:rsid w:val="00533C57"/>
    <w:rsid w:val="005346C7"/>
    <w:rsid w:val="00534924"/>
    <w:rsid w:val="00540281"/>
    <w:rsid w:val="0054050A"/>
    <w:rsid w:val="00542F80"/>
    <w:rsid w:val="00543D6F"/>
    <w:rsid w:val="00544C98"/>
    <w:rsid w:val="00545227"/>
    <w:rsid w:val="00545BA2"/>
    <w:rsid w:val="00546EF6"/>
    <w:rsid w:val="00547342"/>
    <w:rsid w:val="005505A0"/>
    <w:rsid w:val="0055089E"/>
    <w:rsid w:val="005510C4"/>
    <w:rsid w:val="00551AE7"/>
    <w:rsid w:val="0055364E"/>
    <w:rsid w:val="00553E5B"/>
    <w:rsid w:val="00556740"/>
    <w:rsid w:val="00560204"/>
    <w:rsid w:val="005612F6"/>
    <w:rsid w:val="0056166E"/>
    <w:rsid w:val="00564502"/>
    <w:rsid w:val="0056470B"/>
    <w:rsid w:val="00565009"/>
    <w:rsid w:val="00565300"/>
    <w:rsid w:val="00565DCA"/>
    <w:rsid w:val="00566280"/>
    <w:rsid w:val="005664CA"/>
    <w:rsid w:val="0056742A"/>
    <w:rsid w:val="00572425"/>
    <w:rsid w:val="00574157"/>
    <w:rsid w:val="005741E4"/>
    <w:rsid w:val="00575A11"/>
    <w:rsid w:val="00575B61"/>
    <w:rsid w:val="00575ED6"/>
    <w:rsid w:val="0057682D"/>
    <w:rsid w:val="00576948"/>
    <w:rsid w:val="00576D43"/>
    <w:rsid w:val="0057712E"/>
    <w:rsid w:val="005774F4"/>
    <w:rsid w:val="00580265"/>
    <w:rsid w:val="00580F5C"/>
    <w:rsid w:val="005819A7"/>
    <w:rsid w:val="00582B44"/>
    <w:rsid w:val="00582F4F"/>
    <w:rsid w:val="00586B31"/>
    <w:rsid w:val="00586F9E"/>
    <w:rsid w:val="00587381"/>
    <w:rsid w:val="00590DCA"/>
    <w:rsid w:val="00591419"/>
    <w:rsid w:val="005915E1"/>
    <w:rsid w:val="0059200C"/>
    <w:rsid w:val="005934A3"/>
    <w:rsid w:val="0059401A"/>
    <w:rsid w:val="00594923"/>
    <w:rsid w:val="00594CDA"/>
    <w:rsid w:val="005957CA"/>
    <w:rsid w:val="00596E35"/>
    <w:rsid w:val="0059794C"/>
    <w:rsid w:val="005A01B1"/>
    <w:rsid w:val="005A119C"/>
    <w:rsid w:val="005A11B8"/>
    <w:rsid w:val="005A15AC"/>
    <w:rsid w:val="005A1C94"/>
    <w:rsid w:val="005A2A51"/>
    <w:rsid w:val="005A2DCB"/>
    <w:rsid w:val="005A31AC"/>
    <w:rsid w:val="005A6A14"/>
    <w:rsid w:val="005B13EF"/>
    <w:rsid w:val="005B2CB5"/>
    <w:rsid w:val="005B5A90"/>
    <w:rsid w:val="005B7BD6"/>
    <w:rsid w:val="005B7DC7"/>
    <w:rsid w:val="005C0D1B"/>
    <w:rsid w:val="005C0E31"/>
    <w:rsid w:val="005C1673"/>
    <w:rsid w:val="005C2E0C"/>
    <w:rsid w:val="005C6B81"/>
    <w:rsid w:val="005C7181"/>
    <w:rsid w:val="005C76D9"/>
    <w:rsid w:val="005C77EB"/>
    <w:rsid w:val="005C7B5C"/>
    <w:rsid w:val="005D3733"/>
    <w:rsid w:val="005D42AD"/>
    <w:rsid w:val="005D5FD2"/>
    <w:rsid w:val="005D6A9A"/>
    <w:rsid w:val="005D79FE"/>
    <w:rsid w:val="005E2161"/>
    <w:rsid w:val="005E3733"/>
    <w:rsid w:val="005E4F31"/>
    <w:rsid w:val="005E5411"/>
    <w:rsid w:val="005E5837"/>
    <w:rsid w:val="005E5927"/>
    <w:rsid w:val="005E5D5D"/>
    <w:rsid w:val="005E6C93"/>
    <w:rsid w:val="005E791E"/>
    <w:rsid w:val="005F123E"/>
    <w:rsid w:val="005F2B71"/>
    <w:rsid w:val="005F2FE6"/>
    <w:rsid w:val="005F45EE"/>
    <w:rsid w:val="005F60EA"/>
    <w:rsid w:val="005F745A"/>
    <w:rsid w:val="005F7564"/>
    <w:rsid w:val="006001ED"/>
    <w:rsid w:val="00602848"/>
    <w:rsid w:val="00602A88"/>
    <w:rsid w:val="0060413E"/>
    <w:rsid w:val="00604A57"/>
    <w:rsid w:val="00605BC0"/>
    <w:rsid w:val="00605F39"/>
    <w:rsid w:val="00607D2D"/>
    <w:rsid w:val="006112DF"/>
    <w:rsid w:val="006117E3"/>
    <w:rsid w:val="00612C1A"/>
    <w:rsid w:val="00614FE1"/>
    <w:rsid w:val="00615133"/>
    <w:rsid w:val="0061655C"/>
    <w:rsid w:val="00622698"/>
    <w:rsid w:val="00622F2F"/>
    <w:rsid w:val="00626A39"/>
    <w:rsid w:val="00627492"/>
    <w:rsid w:val="0063063D"/>
    <w:rsid w:val="0063092A"/>
    <w:rsid w:val="006317BA"/>
    <w:rsid w:val="00631E18"/>
    <w:rsid w:val="00635243"/>
    <w:rsid w:val="0063533E"/>
    <w:rsid w:val="00636570"/>
    <w:rsid w:val="0063717E"/>
    <w:rsid w:val="00637938"/>
    <w:rsid w:val="00640F82"/>
    <w:rsid w:val="006423E6"/>
    <w:rsid w:val="006429B0"/>
    <w:rsid w:val="00642FC4"/>
    <w:rsid w:val="006431D5"/>
    <w:rsid w:val="00643ADA"/>
    <w:rsid w:val="0064403D"/>
    <w:rsid w:val="006460D8"/>
    <w:rsid w:val="00650118"/>
    <w:rsid w:val="00650E5F"/>
    <w:rsid w:val="006511BE"/>
    <w:rsid w:val="00651957"/>
    <w:rsid w:val="00651DBA"/>
    <w:rsid w:val="00652772"/>
    <w:rsid w:val="00652B63"/>
    <w:rsid w:val="00653FA1"/>
    <w:rsid w:val="00655E13"/>
    <w:rsid w:val="00655F1A"/>
    <w:rsid w:val="006562C4"/>
    <w:rsid w:val="006565D8"/>
    <w:rsid w:val="00656615"/>
    <w:rsid w:val="006616B6"/>
    <w:rsid w:val="00661734"/>
    <w:rsid w:val="00662471"/>
    <w:rsid w:val="006625C8"/>
    <w:rsid w:val="00663DE3"/>
    <w:rsid w:val="006641D3"/>
    <w:rsid w:val="00667C60"/>
    <w:rsid w:val="006706C9"/>
    <w:rsid w:val="00671A76"/>
    <w:rsid w:val="00672B83"/>
    <w:rsid w:val="00673957"/>
    <w:rsid w:val="00673CB6"/>
    <w:rsid w:val="006746D7"/>
    <w:rsid w:val="00674FCA"/>
    <w:rsid w:val="00677656"/>
    <w:rsid w:val="00677A52"/>
    <w:rsid w:val="00677D35"/>
    <w:rsid w:val="00683572"/>
    <w:rsid w:val="00684754"/>
    <w:rsid w:val="006853EF"/>
    <w:rsid w:val="00685637"/>
    <w:rsid w:val="00690BF4"/>
    <w:rsid w:val="00691BD3"/>
    <w:rsid w:val="006926D7"/>
    <w:rsid w:val="00693331"/>
    <w:rsid w:val="00695BEA"/>
    <w:rsid w:val="00695D9C"/>
    <w:rsid w:val="00695E98"/>
    <w:rsid w:val="00696F24"/>
    <w:rsid w:val="00697619"/>
    <w:rsid w:val="006A03F9"/>
    <w:rsid w:val="006A06A2"/>
    <w:rsid w:val="006A362F"/>
    <w:rsid w:val="006A6A31"/>
    <w:rsid w:val="006B0A3E"/>
    <w:rsid w:val="006B1A25"/>
    <w:rsid w:val="006B2EE2"/>
    <w:rsid w:val="006B31A2"/>
    <w:rsid w:val="006B34E9"/>
    <w:rsid w:val="006B6910"/>
    <w:rsid w:val="006B6EB3"/>
    <w:rsid w:val="006C1CF1"/>
    <w:rsid w:val="006C344E"/>
    <w:rsid w:val="006C4D4F"/>
    <w:rsid w:val="006C694A"/>
    <w:rsid w:val="006D0B40"/>
    <w:rsid w:val="006D1FE2"/>
    <w:rsid w:val="006D29F7"/>
    <w:rsid w:val="006D2D84"/>
    <w:rsid w:val="006D54C1"/>
    <w:rsid w:val="006D5BF5"/>
    <w:rsid w:val="006D64E6"/>
    <w:rsid w:val="006E1151"/>
    <w:rsid w:val="006E2933"/>
    <w:rsid w:val="006E3804"/>
    <w:rsid w:val="006E3934"/>
    <w:rsid w:val="006E401D"/>
    <w:rsid w:val="006E6190"/>
    <w:rsid w:val="006E7028"/>
    <w:rsid w:val="006E76E2"/>
    <w:rsid w:val="006F05CA"/>
    <w:rsid w:val="006F0C8C"/>
    <w:rsid w:val="006F2CB3"/>
    <w:rsid w:val="006F45EF"/>
    <w:rsid w:val="006F6134"/>
    <w:rsid w:val="00702373"/>
    <w:rsid w:val="00702B92"/>
    <w:rsid w:val="00704C2F"/>
    <w:rsid w:val="007063B1"/>
    <w:rsid w:val="00706A65"/>
    <w:rsid w:val="00706B95"/>
    <w:rsid w:val="00711955"/>
    <w:rsid w:val="007123E0"/>
    <w:rsid w:val="00713220"/>
    <w:rsid w:val="00714674"/>
    <w:rsid w:val="00714675"/>
    <w:rsid w:val="007161A6"/>
    <w:rsid w:val="00716E76"/>
    <w:rsid w:val="0072256C"/>
    <w:rsid w:val="00723089"/>
    <w:rsid w:val="007256E0"/>
    <w:rsid w:val="00725826"/>
    <w:rsid w:val="00725D5B"/>
    <w:rsid w:val="007263DE"/>
    <w:rsid w:val="00726655"/>
    <w:rsid w:val="007267FE"/>
    <w:rsid w:val="00733016"/>
    <w:rsid w:val="0073539B"/>
    <w:rsid w:val="00736226"/>
    <w:rsid w:val="007368DA"/>
    <w:rsid w:val="00736F89"/>
    <w:rsid w:val="0073784E"/>
    <w:rsid w:val="00742725"/>
    <w:rsid w:val="007433CD"/>
    <w:rsid w:val="007442F5"/>
    <w:rsid w:val="0074473A"/>
    <w:rsid w:val="00746A14"/>
    <w:rsid w:val="00750169"/>
    <w:rsid w:val="00753AB4"/>
    <w:rsid w:val="007604D5"/>
    <w:rsid w:val="00760934"/>
    <w:rsid w:val="00760B98"/>
    <w:rsid w:val="0076192B"/>
    <w:rsid w:val="00761A51"/>
    <w:rsid w:val="00761AE5"/>
    <w:rsid w:val="007627C7"/>
    <w:rsid w:val="00763948"/>
    <w:rsid w:val="00763F30"/>
    <w:rsid w:val="00764ADF"/>
    <w:rsid w:val="00764BC5"/>
    <w:rsid w:val="0076566E"/>
    <w:rsid w:val="00765C7E"/>
    <w:rsid w:val="00767131"/>
    <w:rsid w:val="007673DB"/>
    <w:rsid w:val="00767487"/>
    <w:rsid w:val="00771195"/>
    <w:rsid w:val="007714E1"/>
    <w:rsid w:val="00771DD3"/>
    <w:rsid w:val="00771E67"/>
    <w:rsid w:val="00772C25"/>
    <w:rsid w:val="00772D98"/>
    <w:rsid w:val="007730C8"/>
    <w:rsid w:val="007732E2"/>
    <w:rsid w:val="007737C9"/>
    <w:rsid w:val="0077716B"/>
    <w:rsid w:val="00777E2F"/>
    <w:rsid w:val="007806FB"/>
    <w:rsid w:val="0078129E"/>
    <w:rsid w:val="00782244"/>
    <w:rsid w:val="00782D1F"/>
    <w:rsid w:val="00785729"/>
    <w:rsid w:val="00785A88"/>
    <w:rsid w:val="00786A86"/>
    <w:rsid w:val="00787DA1"/>
    <w:rsid w:val="007908FA"/>
    <w:rsid w:val="00791472"/>
    <w:rsid w:val="00791AF2"/>
    <w:rsid w:val="007924A0"/>
    <w:rsid w:val="007929E1"/>
    <w:rsid w:val="00792B3A"/>
    <w:rsid w:val="00793ECB"/>
    <w:rsid w:val="00796369"/>
    <w:rsid w:val="0079637F"/>
    <w:rsid w:val="00796DA4"/>
    <w:rsid w:val="0079777C"/>
    <w:rsid w:val="007A100C"/>
    <w:rsid w:val="007A1B82"/>
    <w:rsid w:val="007A526C"/>
    <w:rsid w:val="007A74F5"/>
    <w:rsid w:val="007B1241"/>
    <w:rsid w:val="007B19A8"/>
    <w:rsid w:val="007B2D22"/>
    <w:rsid w:val="007B2D9E"/>
    <w:rsid w:val="007B3422"/>
    <w:rsid w:val="007B5F84"/>
    <w:rsid w:val="007C16E7"/>
    <w:rsid w:val="007C2B93"/>
    <w:rsid w:val="007C3BE5"/>
    <w:rsid w:val="007C4287"/>
    <w:rsid w:val="007C45F4"/>
    <w:rsid w:val="007C4DCB"/>
    <w:rsid w:val="007C6346"/>
    <w:rsid w:val="007C6837"/>
    <w:rsid w:val="007C7ECD"/>
    <w:rsid w:val="007D1005"/>
    <w:rsid w:val="007D1309"/>
    <w:rsid w:val="007D1A5B"/>
    <w:rsid w:val="007D25EB"/>
    <w:rsid w:val="007D28E2"/>
    <w:rsid w:val="007D29D9"/>
    <w:rsid w:val="007D2EB6"/>
    <w:rsid w:val="007D3481"/>
    <w:rsid w:val="007D3ABC"/>
    <w:rsid w:val="007D452D"/>
    <w:rsid w:val="007D511C"/>
    <w:rsid w:val="007D5589"/>
    <w:rsid w:val="007D6844"/>
    <w:rsid w:val="007E2FDC"/>
    <w:rsid w:val="007E3213"/>
    <w:rsid w:val="007E547B"/>
    <w:rsid w:val="007E6D4E"/>
    <w:rsid w:val="007E7D1F"/>
    <w:rsid w:val="007F0D2A"/>
    <w:rsid w:val="007F158A"/>
    <w:rsid w:val="007F1A9A"/>
    <w:rsid w:val="007F3B8B"/>
    <w:rsid w:val="007F42F4"/>
    <w:rsid w:val="007F44A9"/>
    <w:rsid w:val="0080108C"/>
    <w:rsid w:val="008017A4"/>
    <w:rsid w:val="00805774"/>
    <w:rsid w:val="00806003"/>
    <w:rsid w:val="0081113C"/>
    <w:rsid w:val="0081190C"/>
    <w:rsid w:val="00811B9C"/>
    <w:rsid w:val="00812051"/>
    <w:rsid w:val="00813565"/>
    <w:rsid w:val="008143C2"/>
    <w:rsid w:val="0081485F"/>
    <w:rsid w:val="008172C3"/>
    <w:rsid w:val="00817D38"/>
    <w:rsid w:val="00820FD9"/>
    <w:rsid w:val="00820FFD"/>
    <w:rsid w:val="00822443"/>
    <w:rsid w:val="0082257D"/>
    <w:rsid w:val="00823571"/>
    <w:rsid w:val="008247EC"/>
    <w:rsid w:val="0082554C"/>
    <w:rsid w:val="00826C85"/>
    <w:rsid w:val="00827147"/>
    <w:rsid w:val="00830B93"/>
    <w:rsid w:val="0083208E"/>
    <w:rsid w:val="008324F7"/>
    <w:rsid w:val="00832E74"/>
    <w:rsid w:val="00834992"/>
    <w:rsid w:val="00842E99"/>
    <w:rsid w:val="00843270"/>
    <w:rsid w:val="008432CE"/>
    <w:rsid w:val="00843496"/>
    <w:rsid w:val="00844AEA"/>
    <w:rsid w:val="008469B8"/>
    <w:rsid w:val="008473EE"/>
    <w:rsid w:val="00850E87"/>
    <w:rsid w:val="008538E7"/>
    <w:rsid w:val="00853DC7"/>
    <w:rsid w:val="008550A2"/>
    <w:rsid w:val="00855A92"/>
    <w:rsid w:val="00855EF4"/>
    <w:rsid w:val="00856243"/>
    <w:rsid w:val="00856578"/>
    <w:rsid w:val="008605D4"/>
    <w:rsid w:val="00862467"/>
    <w:rsid w:val="008636AD"/>
    <w:rsid w:val="008638B9"/>
    <w:rsid w:val="00863C92"/>
    <w:rsid w:val="00863E4F"/>
    <w:rsid w:val="008647BA"/>
    <w:rsid w:val="008656A5"/>
    <w:rsid w:val="00865802"/>
    <w:rsid w:val="00866253"/>
    <w:rsid w:val="00871A79"/>
    <w:rsid w:val="00874880"/>
    <w:rsid w:val="0087511E"/>
    <w:rsid w:val="00877894"/>
    <w:rsid w:val="00881A0F"/>
    <w:rsid w:val="008824AA"/>
    <w:rsid w:val="00883963"/>
    <w:rsid w:val="008846A4"/>
    <w:rsid w:val="00885B6B"/>
    <w:rsid w:val="00885FB9"/>
    <w:rsid w:val="00886345"/>
    <w:rsid w:val="00886B3E"/>
    <w:rsid w:val="00887090"/>
    <w:rsid w:val="00887971"/>
    <w:rsid w:val="00890D06"/>
    <w:rsid w:val="00891986"/>
    <w:rsid w:val="0089378C"/>
    <w:rsid w:val="00893C95"/>
    <w:rsid w:val="008942E1"/>
    <w:rsid w:val="00894D6D"/>
    <w:rsid w:val="00895329"/>
    <w:rsid w:val="0089533D"/>
    <w:rsid w:val="00895EA8"/>
    <w:rsid w:val="008969F4"/>
    <w:rsid w:val="008979C2"/>
    <w:rsid w:val="008A4E06"/>
    <w:rsid w:val="008A5AEE"/>
    <w:rsid w:val="008A70B1"/>
    <w:rsid w:val="008A736E"/>
    <w:rsid w:val="008B142E"/>
    <w:rsid w:val="008B2AFC"/>
    <w:rsid w:val="008B2B15"/>
    <w:rsid w:val="008B4FFE"/>
    <w:rsid w:val="008C03D0"/>
    <w:rsid w:val="008C082B"/>
    <w:rsid w:val="008C088B"/>
    <w:rsid w:val="008C22C3"/>
    <w:rsid w:val="008C2679"/>
    <w:rsid w:val="008C38A0"/>
    <w:rsid w:val="008C5F84"/>
    <w:rsid w:val="008C7226"/>
    <w:rsid w:val="008C7C18"/>
    <w:rsid w:val="008D0338"/>
    <w:rsid w:val="008D08D0"/>
    <w:rsid w:val="008D0F3E"/>
    <w:rsid w:val="008D1520"/>
    <w:rsid w:val="008D190D"/>
    <w:rsid w:val="008D450E"/>
    <w:rsid w:val="008D57ED"/>
    <w:rsid w:val="008D5919"/>
    <w:rsid w:val="008D5C7C"/>
    <w:rsid w:val="008D5DCD"/>
    <w:rsid w:val="008D6481"/>
    <w:rsid w:val="008D6C6D"/>
    <w:rsid w:val="008D6E8B"/>
    <w:rsid w:val="008D78AE"/>
    <w:rsid w:val="008E1AC0"/>
    <w:rsid w:val="008E2761"/>
    <w:rsid w:val="008E3911"/>
    <w:rsid w:val="008E4748"/>
    <w:rsid w:val="008E5088"/>
    <w:rsid w:val="008E6043"/>
    <w:rsid w:val="008E62B4"/>
    <w:rsid w:val="008E6C9C"/>
    <w:rsid w:val="008E73AA"/>
    <w:rsid w:val="008F1197"/>
    <w:rsid w:val="008F11D6"/>
    <w:rsid w:val="008F12B3"/>
    <w:rsid w:val="008F5FB6"/>
    <w:rsid w:val="008F606C"/>
    <w:rsid w:val="008F616A"/>
    <w:rsid w:val="00900491"/>
    <w:rsid w:val="009017AF"/>
    <w:rsid w:val="009052BE"/>
    <w:rsid w:val="00905604"/>
    <w:rsid w:val="0091132A"/>
    <w:rsid w:val="009115CA"/>
    <w:rsid w:val="00912178"/>
    <w:rsid w:val="00914738"/>
    <w:rsid w:val="00916654"/>
    <w:rsid w:val="00916ABA"/>
    <w:rsid w:val="00917A85"/>
    <w:rsid w:val="00920A86"/>
    <w:rsid w:val="00922D4C"/>
    <w:rsid w:val="00922F3E"/>
    <w:rsid w:val="0092350A"/>
    <w:rsid w:val="00924893"/>
    <w:rsid w:val="009251DF"/>
    <w:rsid w:val="00925909"/>
    <w:rsid w:val="00926FD3"/>
    <w:rsid w:val="00931061"/>
    <w:rsid w:val="009319A1"/>
    <w:rsid w:val="009323CF"/>
    <w:rsid w:val="00933AA4"/>
    <w:rsid w:val="00937723"/>
    <w:rsid w:val="00940ED3"/>
    <w:rsid w:val="0094113E"/>
    <w:rsid w:val="0094220A"/>
    <w:rsid w:val="009422FF"/>
    <w:rsid w:val="00942D8A"/>
    <w:rsid w:val="00942E59"/>
    <w:rsid w:val="00942FCD"/>
    <w:rsid w:val="00943526"/>
    <w:rsid w:val="00945250"/>
    <w:rsid w:val="00945D25"/>
    <w:rsid w:val="0095195D"/>
    <w:rsid w:val="00951C68"/>
    <w:rsid w:val="00951F31"/>
    <w:rsid w:val="009542A2"/>
    <w:rsid w:val="00954963"/>
    <w:rsid w:val="009555B9"/>
    <w:rsid w:val="00955C79"/>
    <w:rsid w:val="00960C22"/>
    <w:rsid w:val="00964B3A"/>
    <w:rsid w:val="00965D04"/>
    <w:rsid w:val="00966D91"/>
    <w:rsid w:val="00970156"/>
    <w:rsid w:val="00971764"/>
    <w:rsid w:val="00971F90"/>
    <w:rsid w:val="00972AAE"/>
    <w:rsid w:val="009754AE"/>
    <w:rsid w:val="0097552D"/>
    <w:rsid w:val="009759AF"/>
    <w:rsid w:val="00975EE9"/>
    <w:rsid w:val="009763BD"/>
    <w:rsid w:val="00977D63"/>
    <w:rsid w:val="009806EE"/>
    <w:rsid w:val="00980DF8"/>
    <w:rsid w:val="00987408"/>
    <w:rsid w:val="00987779"/>
    <w:rsid w:val="009907BF"/>
    <w:rsid w:val="009919EC"/>
    <w:rsid w:val="00992DD2"/>
    <w:rsid w:val="0099378D"/>
    <w:rsid w:val="00993C62"/>
    <w:rsid w:val="009951B0"/>
    <w:rsid w:val="00995897"/>
    <w:rsid w:val="0099604D"/>
    <w:rsid w:val="00997541"/>
    <w:rsid w:val="009A047F"/>
    <w:rsid w:val="009A20E6"/>
    <w:rsid w:val="009A5814"/>
    <w:rsid w:val="009A6809"/>
    <w:rsid w:val="009A6CE3"/>
    <w:rsid w:val="009A7792"/>
    <w:rsid w:val="009B01A0"/>
    <w:rsid w:val="009B3B86"/>
    <w:rsid w:val="009B4A5F"/>
    <w:rsid w:val="009B4EE0"/>
    <w:rsid w:val="009B5EC6"/>
    <w:rsid w:val="009B687C"/>
    <w:rsid w:val="009B6956"/>
    <w:rsid w:val="009B6DA0"/>
    <w:rsid w:val="009B7FBA"/>
    <w:rsid w:val="009C3F7B"/>
    <w:rsid w:val="009C6878"/>
    <w:rsid w:val="009C72E6"/>
    <w:rsid w:val="009C7AAF"/>
    <w:rsid w:val="009D13B9"/>
    <w:rsid w:val="009D14CB"/>
    <w:rsid w:val="009D1914"/>
    <w:rsid w:val="009D2324"/>
    <w:rsid w:val="009D3211"/>
    <w:rsid w:val="009D446D"/>
    <w:rsid w:val="009D484D"/>
    <w:rsid w:val="009D6099"/>
    <w:rsid w:val="009E030A"/>
    <w:rsid w:val="009E0F2E"/>
    <w:rsid w:val="009E1198"/>
    <w:rsid w:val="009E1AF8"/>
    <w:rsid w:val="009E2052"/>
    <w:rsid w:val="009E23F6"/>
    <w:rsid w:val="009E309E"/>
    <w:rsid w:val="009E3726"/>
    <w:rsid w:val="009E4114"/>
    <w:rsid w:val="009E496E"/>
    <w:rsid w:val="009E6F85"/>
    <w:rsid w:val="009E78FB"/>
    <w:rsid w:val="009F1785"/>
    <w:rsid w:val="009F23C4"/>
    <w:rsid w:val="009F2454"/>
    <w:rsid w:val="009F35E9"/>
    <w:rsid w:val="009F42D3"/>
    <w:rsid w:val="009F4B4A"/>
    <w:rsid w:val="009F62F2"/>
    <w:rsid w:val="009F7B96"/>
    <w:rsid w:val="009F7DA6"/>
    <w:rsid w:val="009F7E7C"/>
    <w:rsid w:val="009F7EB6"/>
    <w:rsid w:val="00A000BD"/>
    <w:rsid w:val="00A00246"/>
    <w:rsid w:val="00A044EC"/>
    <w:rsid w:val="00A05CB4"/>
    <w:rsid w:val="00A06186"/>
    <w:rsid w:val="00A0642D"/>
    <w:rsid w:val="00A10579"/>
    <w:rsid w:val="00A1187E"/>
    <w:rsid w:val="00A12809"/>
    <w:rsid w:val="00A138C5"/>
    <w:rsid w:val="00A13D53"/>
    <w:rsid w:val="00A13FB6"/>
    <w:rsid w:val="00A155F2"/>
    <w:rsid w:val="00A1562A"/>
    <w:rsid w:val="00A20004"/>
    <w:rsid w:val="00A20C1D"/>
    <w:rsid w:val="00A22999"/>
    <w:rsid w:val="00A239F0"/>
    <w:rsid w:val="00A25F9C"/>
    <w:rsid w:val="00A267A3"/>
    <w:rsid w:val="00A27472"/>
    <w:rsid w:val="00A30C94"/>
    <w:rsid w:val="00A30DE9"/>
    <w:rsid w:val="00A317D3"/>
    <w:rsid w:val="00A31EB4"/>
    <w:rsid w:val="00A329EA"/>
    <w:rsid w:val="00A32AC9"/>
    <w:rsid w:val="00A33889"/>
    <w:rsid w:val="00A34660"/>
    <w:rsid w:val="00A3466D"/>
    <w:rsid w:val="00A3506D"/>
    <w:rsid w:val="00A36F8C"/>
    <w:rsid w:val="00A37457"/>
    <w:rsid w:val="00A37586"/>
    <w:rsid w:val="00A404B1"/>
    <w:rsid w:val="00A426FA"/>
    <w:rsid w:val="00A43F28"/>
    <w:rsid w:val="00A442E8"/>
    <w:rsid w:val="00A4468A"/>
    <w:rsid w:val="00A47375"/>
    <w:rsid w:val="00A47EB2"/>
    <w:rsid w:val="00A50D28"/>
    <w:rsid w:val="00A52820"/>
    <w:rsid w:val="00A529BE"/>
    <w:rsid w:val="00A52C2B"/>
    <w:rsid w:val="00A534FE"/>
    <w:rsid w:val="00A53F98"/>
    <w:rsid w:val="00A54C47"/>
    <w:rsid w:val="00A54F02"/>
    <w:rsid w:val="00A56921"/>
    <w:rsid w:val="00A5692A"/>
    <w:rsid w:val="00A575DE"/>
    <w:rsid w:val="00A6030C"/>
    <w:rsid w:val="00A60F4A"/>
    <w:rsid w:val="00A618E6"/>
    <w:rsid w:val="00A62365"/>
    <w:rsid w:val="00A623FE"/>
    <w:rsid w:val="00A631B1"/>
    <w:rsid w:val="00A636E5"/>
    <w:rsid w:val="00A64585"/>
    <w:rsid w:val="00A647FF"/>
    <w:rsid w:val="00A65BC2"/>
    <w:rsid w:val="00A66589"/>
    <w:rsid w:val="00A677FE"/>
    <w:rsid w:val="00A71DD0"/>
    <w:rsid w:val="00A72BE5"/>
    <w:rsid w:val="00A72CB4"/>
    <w:rsid w:val="00A752C5"/>
    <w:rsid w:val="00A753F6"/>
    <w:rsid w:val="00A77B85"/>
    <w:rsid w:val="00A80441"/>
    <w:rsid w:val="00A8079C"/>
    <w:rsid w:val="00A81D4B"/>
    <w:rsid w:val="00A8319C"/>
    <w:rsid w:val="00A84C8B"/>
    <w:rsid w:val="00A85B5C"/>
    <w:rsid w:val="00A85C60"/>
    <w:rsid w:val="00A86238"/>
    <w:rsid w:val="00A867A0"/>
    <w:rsid w:val="00A868BF"/>
    <w:rsid w:val="00A86A31"/>
    <w:rsid w:val="00A9052A"/>
    <w:rsid w:val="00A908F1"/>
    <w:rsid w:val="00A914C6"/>
    <w:rsid w:val="00A925F9"/>
    <w:rsid w:val="00A9296D"/>
    <w:rsid w:val="00A939DD"/>
    <w:rsid w:val="00A93A27"/>
    <w:rsid w:val="00A93A91"/>
    <w:rsid w:val="00A95338"/>
    <w:rsid w:val="00A97AB5"/>
    <w:rsid w:val="00AA0EA7"/>
    <w:rsid w:val="00AA22C6"/>
    <w:rsid w:val="00AA287F"/>
    <w:rsid w:val="00AA37F2"/>
    <w:rsid w:val="00AA424C"/>
    <w:rsid w:val="00AA4B0D"/>
    <w:rsid w:val="00AA52FF"/>
    <w:rsid w:val="00AA697B"/>
    <w:rsid w:val="00AA6A1D"/>
    <w:rsid w:val="00AA7E43"/>
    <w:rsid w:val="00AB1872"/>
    <w:rsid w:val="00AB2B42"/>
    <w:rsid w:val="00AB3FE7"/>
    <w:rsid w:val="00AB428C"/>
    <w:rsid w:val="00AB4526"/>
    <w:rsid w:val="00AB46D2"/>
    <w:rsid w:val="00AB5685"/>
    <w:rsid w:val="00AB7D5E"/>
    <w:rsid w:val="00AC01DD"/>
    <w:rsid w:val="00AC062F"/>
    <w:rsid w:val="00AC2027"/>
    <w:rsid w:val="00AC35D5"/>
    <w:rsid w:val="00AC39B0"/>
    <w:rsid w:val="00AC4147"/>
    <w:rsid w:val="00AC4C03"/>
    <w:rsid w:val="00AC4D22"/>
    <w:rsid w:val="00AC693F"/>
    <w:rsid w:val="00AC7B13"/>
    <w:rsid w:val="00AC7F09"/>
    <w:rsid w:val="00AD01EB"/>
    <w:rsid w:val="00AD173A"/>
    <w:rsid w:val="00AD35D4"/>
    <w:rsid w:val="00AD6A51"/>
    <w:rsid w:val="00AD6AD9"/>
    <w:rsid w:val="00AD7A4A"/>
    <w:rsid w:val="00AE0026"/>
    <w:rsid w:val="00AE104F"/>
    <w:rsid w:val="00AE2110"/>
    <w:rsid w:val="00AE2F5C"/>
    <w:rsid w:val="00AE3268"/>
    <w:rsid w:val="00AE3792"/>
    <w:rsid w:val="00AE54AB"/>
    <w:rsid w:val="00AE54DF"/>
    <w:rsid w:val="00AE5F1B"/>
    <w:rsid w:val="00AE68BF"/>
    <w:rsid w:val="00AE6AA5"/>
    <w:rsid w:val="00AF1F48"/>
    <w:rsid w:val="00AF336F"/>
    <w:rsid w:val="00AF38D3"/>
    <w:rsid w:val="00AF49A8"/>
    <w:rsid w:val="00AF552A"/>
    <w:rsid w:val="00AF7CA2"/>
    <w:rsid w:val="00AF7E0A"/>
    <w:rsid w:val="00AF7FFC"/>
    <w:rsid w:val="00B00297"/>
    <w:rsid w:val="00B05405"/>
    <w:rsid w:val="00B06262"/>
    <w:rsid w:val="00B07CE7"/>
    <w:rsid w:val="00B12C4C"/>
    <w:rsid w:val="00B13031"/>
    <w:rsid w:val="00B13075"/>
    <w:rsid w:val="00B144A0"/>
    <w:rsid w:val="00B148FF"/>
    <w:rsid w:val="00B21E8A"/>
    <w:rsid w:val="00B23A4B"/>
    <w:rsid w:val="00B25FF3"/>
    <w:rsid w:val="00B262BE"/>
    <w:rsid w:val="00B271CB"/>
    <w:rsid w:val="00B303CE"/>
    <w:rsid w:val="00B30424"/>
    <w:rsid w:val="00B30940"/>
    <w:rsid w:val="00B33312"/>
    <w:rsid w:val="00B33DC4"/>
    <w:rsid w:val="00B34FFC"/>
    <w:rsid w:val="00B37DC2"/>
    <w:rsid w:val="00B40750"/>
    <w:rsid w:val="00B40F9F"/>
    <w:rsid w:val="00B43510"/>
    <w:rsid w:val="00B44487"/>
    <w:rsid w:val="00B44551"/>
    <w:rsid w:val="00B44F6B"/>
    <w:rsid w:val="00B46481"/>
    <w:rsid w:val="00B46C07"/>
    <w:rsid w:val="00B51068"/>
    <w:rsid w:val="00B51C61"/>
    <w:rsid w:val="00B5560F"/>
    <w:rsid w:val="00B57AEB"/>
    <w:rsid w:val="00B6431D"/>
    <w:rsid w:val="00B65356"/>
    <w:rsid w:val="00B6593A"/>
    <w:rsid w:val="00B66B7F"/>
    <w:rsid w:val="00B71661"/>
    <w:rsid w:val="00B71E04"/>
    <w:rsid w:val="00B7419A"/>
    <w:rsid w:val="00B779FE"/>
    <w:rsid w:val="00B81438"/>
    <w:rsid w:val="00B82453"/>
    <w:rsid w:val="00B8320A"/>
    <w:rsid w:val="00B83924"/>
    <w:rsid w:val="00B83A74"/>
    <w:rsid w:val="00B854B1"/>
    <w:rsid w:val="00B92B2D"/>
    <w:rsid w:val="00B92C4C"/>
    <w:rsid w:val="00B93AF0"/>
    <w:rsid w:val="00B93EDF"/>
    <w:rsid w:val="00B9448B"/>
    <w:rsid w:val="00B96572"/>
    <w:rsid w:val="00B97D4C"/>
    <w:rsid w:val="00BA1306"/>
    <w:rsid w:val="00BA2E06"/>
    <w:rsid w:val="00BA2FE0"/>
    <w:rsid w:val="00BA5117"/>
    <w:rsid w:val="00BA699A"/>
    <w:rsid w:val="00BB21BB"/>
    <w:rsid w:val="00BB2B5F"/>
    <w:rsid w:val="00BB512F"/>
    <w:rsid w:val="00BB5426"/>
    <w:rsid w:val="00BB6521"/>
    <w:rsid w:val="00BB672E"/>
    <w:rsid w:val="00BB7235"/>
    <w:rsid w:val="00BC118A"/>
    <w:rsid w:val="00BC12DC"/>
    <w:rsid w:val="00BC3596"/>
    <w:rsid w:val="00BC48C2"/>
    <w:rsid w:val="00BC64AA"/>
    <w:rsid w:val="00BC782D"/>
    <w:rsid w:val="00BC7906"/>
    <w:rsid w:val="00BD4D35"/>
    <w:rsid w:val="00BD71EE"/>
    <w:rsid w:val="00BE0B56"/>
    <w:rsid w:val="00BE10BA"/>
    <w:rsid w:val="00BE13C9"/>
    <w:rsid w:val="00BE1E33"/>
    <w:rsid w:val="00BE3C76"/>
    <w:rsid w:val="00BE6A80"/>
    <w:rsid w:val="00BE7EB7"/>
    <w:rsid w:val="00BF01EA"/>
    <w:rsid w:val="00BF103B"/>
    <w:rsid w:val="00BF1CA3"/>
    <w:rsid w:val="00BF25D8"/>
    <w:rsid w:val="00BF4934"/>
    <w:rsid w:val="00BF5810"/>
    <w:rsid w:val="00BF584E"/>
    <w:rsid w:val="00BF6BF3"/>
    <w:rsid w:val="00BF6E9F"/>
    <w:rsid w:val="00C00CBE"/>
    <w:rsid w:val="00C01D1D"/>
    <w:rsid w:val="00C0203C"/>
    <w:rsid w:val="00C03149"/>
    <w:rsid w:val="00C03C51"/>
    <w:rsid w:val="00C05218"/>
    <w:rsid w:val="00C056EF"/>
    <w:rsid w:val="00C0654C"/>
    <w:rsid w:val="00C0761A"/>
    <w:rsid w:val="00C07AEB"/>
    <w:rsid w:val="00C11782"/>
    <w:rsid w:val="00C12870"/>
    <w:rsid w:val="00C13E69"/>
    <w:rsid w:val="00C142D0"/>
    <w:rsid w:val="00C154E9"/>
    <w:rsid w:val="00C15D12"/>
    <w:rsid w:val="00C1648A"/>
    <w:rsid w:val="00C21BD3"/>
    <w:rsid w:val="00C22007"/>
    <w:rsid w:val="00C225BC"/>
    <w:rsid w:val="00C22B0B"/>
    <w:rsid w:val="00C234A5"/>
    <w:rsid w:val="00C24D8D"/>
    <w:rsid w:val="00C25290"/>
    <w:rsid w:val="00C2540E"/>
    <w:rsid w:val="00C25B4C"/>
    <w:rsid w:val="00C26307"/>
    <w:rsid w:val="00C277C3"/>
    <w:rsid w:val="00C31A31"/>
    <w:rsid w:val="00C31C5C"/>
    <w:rsid w:val="00C32002"/>
    <w:rsid w:val="00C3220C"/>
    <w:rsid w:val="00C332FC"/>
    <w:rsid w:val="00C342DC"/>
    <w:rsid w:val="00C36834"/>
    <w:rsid w:val="00C36CAB"/>
    <w:rsid w:val="00C37A92"/>
    <w:rsid w:val="00C37D62"/>
    <w:rsid w:val="00C403F1"/>
    <w:rsid w:val="00C40EA4"/>
    <w:rsid w:val="00C43037"/>
    <w:rsid w:val="00C43841"/>
    <w:rsid w:val="00C43EBC"/>
    <w:rsid w:val="00C4444B"/>
    <w:rsid w:val="00C45169"/>
    <w:rsid w:val="00C4665B"/>
    <w:rsid w:val="00C46F56"/>
    <w:rsid w:val="00C513B3"/>
    <w:rsid w:val="00C51D01"/>
    <w:rsid w:val="00C535BD"/>
    <w:rsid w:val="00C54FB1"/>
    <w:rsid w:val="00C560A9"/>
    <w:rsid w:val="00C56994"/>
    <w:rsid w:val="00C57685"/>
    <w:rsid w:val="00C619A5"/>
    <w:rsid w:val="00C6626B"/>
    <w:rsid w:val="00C66B3E"/>
    <w:rsid w:val="00C6707C"/>
    <w:rsid w:val="00C673DD"/>
    <w:rsid w:val="00C67E55"/>
    <w:rsid w:val="00C71EEC"/>
    <w:rsid w:val="00C740DB"/>
    <w:rsid w:val="00C74DBB"/>
    <w:rsid w:val="00C766F3"/>
    <w:rsid w:val="00C77326"/>
    <w:rsid w:val="00C800FC"/>
    <w:rsid w:val="00C817F3"/>
    <w:rsid w:val="00C82220"/>
    <w:rsid w:val="00C82F55"/>
    <w:rsid w:val="00C847C8"/>
    <w:rsid w:val="00C84A7A"/>
    <w:rsid w:val="00C84C2E"/>
    <w:rsid w:val="00C85A99"/>
    <w:rsid w:val="00C85C76"/>
    <w:rsid w:val="00C8682B"/>
    <w:rsid w:val="00C87589"/>
    <w:rsid w:val="00C87E4E"/>
    <w:rsid w:val="00C90869"/>
    <w:rsid w:val="00C912CB"/>
    <w:rsid w:val="00C91B41"/>
    <w:rsid w:val="00C91E93"/>
    <w:rsid w:val="00C93359"/>
    <w:rsid w:val="00C941E8"/>
    <w:rsid w:val="00CA287D"/>
    <w:rsid w:val="00CA2EA5"/>
    <w:rsid w:val="00CA31EA"/>
    <w:rsid w:val="00CA36A6"/>
    <w:rsid w:val="00CA612E"/>
    <w:rsid w:val="00CA7E36"/>
    <w:rsid w:val="00CB0B86"/>
    <w:rsid w:val="00CB15BF"/>
    <w:rsid w:val="00CB2125"/>
    <w:rsid w:val="00CB3A3C"/>
    <w:rsid w:val="00CB470E"/>
    <w:rsid w:val="00CB52AF"/>
    <w:rsid w:val="00CB63BE"/>
    <w:rsid w:val="00CC09DE"/>
    <w:rsid w:val="00CC0DAA"/>
    <w:rsid w:val="00CC13D2"/>
    <w:rsid w:val="00CC1403"/>
    <w:rsid w:val="00CC153E"/>
    <w:rsid w:val="00CC512B"/>
    <w:rsid w:val="00CC5F7F"/>
    <w:rsid w:val="00CC61B3"/>
    <w:rsid w:val="00CC7D31"/>
    <w:rsid w:val="00CD07D3"/>
    <w:rsid w:val="00CD0DC2"/>
    <w:rsid w:val="00CD0FBC"/>
    <w:rsid w:val="00CD15D8"/>
    <w:rsid w:val="00CD1A6E"/>
    <w:rsid w:val="00CD1C7F"/>
    <w:rsid w:val="00CD1F06"/>
    <w:rsid w:val="00CD2671"/>
    <w:rsid w:val="00CD28DA"/>
    <w:rsid w:val="00CD44DD"/>
    <w:rsid w:val="00CD5845"/>
    <w:rsid w:val="00CD7202"/>
    <w:rsid w:val="00CE17F3"/>
    <w:rsid w:val="00CE185D"/>
    <w:rsid w:val="00CE1977"/>
    <w:rsid w:val="00CE2B55"/>
    <w:rsid w:val="00CE4B1C"/>
    <w:rsid w:val="00CE5B45"/>
    <w:rsid w:val="00CF0869"/>
    <w:rsid w:val="00CF1233"/>
    <w:rsid w:val="00CF3646"/>
    <w:rsid w:val="00CF3EFD"/>
    <w:rsid w:val="00CF4B80"/>
    <w:rsid w:val="00CF7DCE"/>
    <w:rsid w:val="00D00982"/>
    <w:rsid w:val="00D0138E"/>
    <w:rsid w:val="00D025C7"/>
    <w:rsid w:val="00D03E8C"/>
    <w:rsid w:val="00D04424"/>
    <w:rsid w:val="00D05195"/>
    <w:rsid w:val="00D068C2"/>
    <w:rsid w:val="00D06AC9"/>
    <w:rsid w:val="00D11600"/>
    <w:rsid w:val="00D122CD"/>
    <w:rsid w:val="00D1297B"/>
    <w:rsid w:val="00D1383D"/>
    <w:rsid w:val="00D13E14"/>
    <w:rsid w:val="00D1509F"/>
    <w:rsid w:val="00D16DFE"/>
    <w:rsid w:val="00D20022"/>
    <w:rsid w:val="00D231C0"/>
    <w:rsid w:val="00D24F6B"/>
    <w:rsid w:val="00D26171"/>
    <w:rsid w:val="00D27826"/>
    <w:rsid w:val="00D305C7"/>
    <w:rsid w:val="00D308D6"/>
    <w:rsid w:val="00D30B9F"/>
    <w:rsid w:val="00D316BA"/>
    <w:rsid w:val="00D316D4"/>
    <w:rsid w:val="00D326EF"/>
    <w:rsid w:val="00D328EE"/>
    <w:rsid w:val="00D33CC2"/>
    <w:rsid w:val="00D343CE"/>
    <w:rsid w:val="00D348B9"/>
    <w:rsid w:val="00D35B9D"/>
    <w:rsid w:val="00D377DE"/>
    <w:rsid w:val="00D379E8"/>
    <w:rsid w:val="00D40452"/>
    <w:rsid w:val="00D4145D"/>
    <w:rsid w:val="00D41648"/>
    <w:rsid w:val="00D4274E"/>
    <w:rsid w:val="00D42F42"/>
    <w:rsid w:val="00D43477"/>
    <w:rsid w:val="00D43FDF"/>
    <w:rsid w:val="00D45018"/>
    <w:rsid w:val="00D47294"/>
    <w:rsid w:val="00D47481"/>
    <w:rsid w:val="00D47A54"/>
    <w:rsid w:val="00D50F29"/>
    <w:rsid w:val="00D51AD5"/>
    <w:rsid w:val="00D54FEA"/>
    <w:rsid w:val="00D554D7"/>
    <w:rsid w:val="00D5588D"/>
    <w:rsid w:val="00D55B07"/>
    <w:rsid w:val="00D5739C"/>
    <w:rsid w:val="00D57D53"/>
    <w:rsid w:val="00D60F19"/>
    <w:rsid w:val="00D6152B"/>
    <w:rsid w:val="00D637F1"/>
    <w:rsid w:val="00D65E9F"/>
    <w:rsid w:val="00D662AA"/>
    <w:rsid w:val="00D70900"/>
    <w:rsid w:val="00D70F5F"/>
    <w:rsid w:val="00D713F9"/>
    <w:rsid w:val="00D71AF9"/>
    <w:rsid w:val="00D72E7B"/>
    <w:rsid w:val="00D74791"/>
    <w:rsid w:val="00D74BA6"/>
    <w:rsid w:val="00D75DF5"/>
    <w:rsid w:val="00D75EB0"/>
    <w:rsid w:val="00D761DE"/>
    <w:rsid w:val="00D76321"/>
    <w:rsid w:val="00D77347"/>
    <w:rsid w:val="00D80667"/>
    <w:rsid w:val="00D8165E"/>
    <w:rsid w:val="00D83708"/>
    <w:rsid w:val="00D838F6"/>
    <w:rsid w:val="00D8392C"/>
    <w:rsid w:val="00D84C0E"/>
    <w:rsid w:val="00D853C3"/>
    <w:rsid w:val="00D871C0"/>
    <w:rsid w:val="00D877DC"/>
    <w:rsid w:val="00D93F79"/>
    <w:rsid w:val="00D95237"/>
    <w:rsid w:val="00DA13A1"/>
    <w:rsid w:val="00DA2A3F"/>
    <w:rsid w:val="00DA3677"/>
    <w:rsid w:val="00DA5996"/>
    <w:rsid w:val="00DA607E"/>
    <w:rsid w:val="00DA695A"/>
    <w:rsid w:val="00DA739D"/>
    <w:rsid w:val="00DA762B"/>
    <w:rsid w:val="00DA7EAB"/>
    <w:rsid w:val="00DB2D9B"/>
    <w:rsid w:val="00DB3A8F"/>
    <w:rsid w:val="00DB3B7C"/>
    <w:rsid w:val="00DB5E41"/>
    <w:rsid w:val="00DB73D8"/>
    <w:rsid w:val="00DC07FB"/>
    <w:rsid w:val="00DC1F41"/>
    <w:rsid w:val="00DC452C"/>
    <w:rsid w:val="00DC55D4"/>
    <w:rsid w:val="00DC6598"/>
    <w:rsid w:val="00DC6E85"/>
    <w:rsid w:val="00DC722C"/>
    <w:rsid w:val="00DD0190"/>
    <w:rsid w:val="00DD02E9"/>
    <w:rsid w:val="00DD2FF0"/>
    <w:rsid w:val="00DD343C"/>
    <w:rsid w:val="00DD3BD6"/>
    <w:rsid w:val="00DD5D83"/>
    <w:rsid w:val="00DD68CE"/>
    <w:rsid w:val="00DE1DA6"/>
    <w:rsid w:val="00DE3083"/>
    <w:rsid w:val="00DE3EBE"/>
    <w:rsid w:val="00DE43F2"/>
    <w:rsid w:val="00DE53DE"/>
    <w:rsid w:val="00DE5F4A"/>
    <w:rsid w:val="00DE6A45"/>
    <w:rsid w:val="00DF0583"/>
    <w:rsid w:val="00DF3E65"/>
    <w:rsid w:val="00DF4373"/>
    <w:rsid w:val="00DF443D"/>
    <w:rsid w:val="00DF5284"/>
    <w:rsid w:val="00DF53AF"/>
    <w:rsid w:val="00DF611F"/>
    <w:rsid w:val="00DF64D9"/>
    <w:rsid w:val="00DF69CB"/>
    <w:rsid w:val="00DF7FA8"/>
    <w:rsid w:val="00E00F0C"/>
    <w:rsid w:val="00E01193"/>
    <w:rsid w:val="00E02523"/>
    <w:rsid w:val="00E02835"/>
    <w:rsid w:val="00E0292B"/>
    <w:rsid w:val="00E02DE5"/>
    <w:rsid w:val="00E03B4B"/>
    <w:rsid w:val="00E03E1E"/>
    <w:rsid w:val="00E04073"/>
    <w:rsid w:val="00E045DD"/>
    <w:rsid w:val="00E05247"/>
    <w:rsid w:val="00E059AF"/>
    <w:rsid w:val="00E059E4"/>
    <w:rsid w:val="00E05E12"/>
    <w:rsid w:val="00E07BB2"/>
    <w:rsid w:val="00E104C4"/>
    <w:rsid w:val="00E1056B"/>
    <w:rsid w:val="00E121C9"/>
    <w:rsid w:val="00E12AFB"/>
    <w:rsid w:val="00E13535"/>
    <w:rsid w:val="00E13BB4"/>
    <w:rsid w:val="00E15634"/>
    <w:rsid w:val="00E20B65"/>
    <w:rsid w:val="00E214A2"/>
    <w:rsid w:val="00E22CD3"/>
    <w:rsid w:val="00E25828"/>
    <w:rsid w:val="00E25F71"/>
    <w:rsid w:val="00E269B4"/>
    <w:rsid w:val="00E26EFD"/>
    <w:rsid w:val="00E27F05"/>
    <w:rsid w:val="00E304AA"/>
    <w:rsid w:val="00E31517"/>
    <w:rsid w:val="00E31EB1"/>
    <w:rsid w:val="00E34617"/>
    <w:rsid w:val="00E36186"/>
    <w:rsid w:val="00E401C6"/>
    <w:rsid w:val="00E402E9"/>
    <w:rsid w:val="00E4087E"/>
    <w:rsid w:val="00E4155F"/>
    <w:rsid w:val="00E41C54"/>
    <w:rsid w:val="00E42BE9"/>
    <w:rsid w:val="00E449E4"/>
    <w:rsid w:val="00E44C47"/>
    <w:rsid w:val="00E46076"/>
    <w:rsid w:val="00E4665E"/>
    <w:rsid w:val="00E46BD7"/>
    <w:rsid w:val="00E509D3"/>
    <w:rsid w:val="00E52AE2"/>
    <w:rsid w:val="00E556D4"/>
    <w:rsid w:val="00E60F21"/>
    <w:rsid w:val="00E61469"/>
    <w:rsid w:val="00E61806"/>
    <w:rsid w:val="00E61B3B"/>
    <w:rsid w:val="00E61F1D"/>
    <w:rsid w:val="00E62332"/>
    <w:rsid w:val="00E631A6"/>
    <w:rsid w:val="00E64508"/>
    <w:rsid w:val="00E64D3D"/>
    <w:rsid w:val="00E64FBF"/>
    <w:rsid w:val="00E6543C"/>
    <w:rsid w:val="00E6596A"/>
    <w:rsid w:val="00E659AC"/>
    <w:rsid w:val="00E66CCE"/>
    <w:rsid w:val="00E71EEB"/>
    <w:rsid w:val="00E72167"/>
    <w:rsid w:val="00E72655"/>
    <w:rsid w:val="00E731FC"/>
    <w:rsid w:val="00E732CC"/>
    <w:rsid w:val="00E73CFA"/>
    <w:rsid w:val="00E73F57"/>
    <w:rsid w:val="00E7438D"/>
    <w:rsid w:val="00E748C7"/>
    <w:rsid w:val="00E74C5D"/>
    <w:rsid w:val="00E74DB0"/>
    <w:rsid w:val="00E75B49"/>
    <w:rsid w:val="00E75EE4"/>
    <w:rsid w:val="00E760FB"/>
    <w:rsid w:val="00E76CA5"/>
    <w:rsid w:val="00E77423"/>
    <w:rsid w:val="00E804AA"/>
    <w:rsid w:val="00E8058D"/>
    <w:rsid w:val="00E81B35"/>
    <w:rsid w:val="00E83AB2"/>
    <w:rsid w:val="00E83CAC"/>
    <w:rsid w:val="00E84228"/>
    <w:rsid w:val="00E87021"/>
    <w:rsid w:val="00E87D18"/>
    <w:rsid w:val="00E909E2"/>
    <w:rsid w:val="00E91088"/>
    <w:rsid w:val="00E931F2"/>
    <w:rsid w:val="00E93AA9"/>
    <w:rsid w:val="00E93DC3"/>
    <w:rsid w:val="00E94649"/>
    <w:rsid w:val="00E95F7F"/>
    <w:rsid w:val="00E96D6B"/>
    <w:rsid w:val="00EA16B3"/>
    <w:rsid w:val="00EA266D"/>
    <w:rsid w:val="00EA4829"/>
    <w:rsid w:val="00EA4842"/>
    <w:rsid w:val="00EA579B"/>
    <w:rsid w:val="00EB15E8"/>
    <w:rsid w:val="00EB1B88"/>
    <w:rsid w:val="00EB279D"/>
    <w:rsid w:val="00EB3D19"/>
    <w:rsid w:val="00EB4CF7"/>
    <w:rsid w:val="00EB6626"/>
    <w:rsid w:val="00EC058C"/>
    <w:rsid w:val="00EC1336"/>
    <w:rsid w:val="00EC2002"/>
    <w:rsid w:val="00EC2013"/>
    <w:rsid w:val="00EC2425"/>
    <w:rsid w:val="00EC2473"/>
    <w:rsid w:val="00EC2AEF"/>
    <w:rsid w:val="00EC32EB"/>
    <w:rsid w:val="00EC4D33"/>
    <w:rsid w:val="00ED04F3"/>
    <w:rsid w:val="00ED05A5"/>
    <w:rsid w:val="00ED1AC6"/>
    <w:rsid w:val="00ED2739"/>
    <w:rsid w:val="00ED2AF7"/>
    <w:rsid w:val="00ED2E3A"/>
    <w:rsid w:val="00ED4636"/>
    <w:rsid w:val="00ED62AA"/>
    <w:rsid w:val="00ED6AC1"/>
    <w:rsid w:val="00EE0389"/>
    <w:rsid w:val="00EE04E0"/>
    <w:rsid w:val="00EE0C8F"/>
    <w:rsid w:val="00EE0EE6"/>
    <w:rsid w:val="00EE1670"/>
    <w:rsid w:val="00EE3F44"/>
    <w:rsid w:val="00EE7067"/>
    <w:rsid w:val="00EF01AC"/>
    <w:rsid w:val="00EF0748"/>
    <w:rsid w:val="00EF0BBA"/>
    <w:rsid w:val="00EF13DA"/>
    <w:rsid w:val="00EF29A5"/>
    <w:rsid w:val="00EF3644"/>
    <w:rsid w:val="00EF3E6E"/>
    <w:rsid w:val="00EF4388"/>
    <w:rsid w:val="00EF466B"/>
    <w:rsid w:val="00EF548A"/>
    <w:rsid w:val="00EF6E64"/>
    <w:rsid w:val="00EF705B"/>
    <w:rsid w:val="00F001C8"/>
    <w:rsid w:val="00F02257"/>
    <w:rsid w:val="00F022A4"/>
    <w:rsid w:val="00F032F5"/>
    <w:rsid w:val="00F03E5E"/>
    <w:rsid w:val="00F0495B"/>
    <w:rsid w:val="00F05364"/>
    <w:rsid w:val="00F072E1"/>
    <w:rsid w:val="00F103DF"/>
    <w:rsid w:val="00F11C2E"/>
    <w:rsid w:val="00F123AD"/>
    <w:rsid w:val="00F14325"/>
    <w:rsid w:val="00F145EF"/>
    <w:rsid w:val="00F150C7"/>
    <w:rsid w:val="00F157B6"/>
    <w:rsid w:val="00F15D11"/>
    <w:rsid w:val="00F15D8E"/>
    <w:rsid w:val="00F22288"/>
    <w:rsid w:val="00F226D0"/>
    <w:rsid w:val="00F228CF"/>
    <w:rsid w:val="00F22C37"/>
    <w:rsid w:val="00F23074"/>
    <w:rsid w:val="00F24C04"/>
    <w:rsid w:val="00F2540F"/>
    <w:rsid w:val="00F26007"/>
    <w:rsid w:val="00F26D2E"/>
    <w:rsid w:val="00F26D93"/>
    <w:rsid w:val="00F277FE"/>
    <w:rsid w:val="00F308BC"/>
    <w:rsid w:val="00F3224D"/>
    <w:rsid w:val="00F326DC"/>
    <w:rsid w:val="00F36BE2"/>
    <w:rsid w:val="00F37A47"/>
    <w:rsid w:val="00F41EC5"/>
    <w:rsid w:val="00F45740"/>
    <w:rsid w:val="00F4601F"/>
    <w:rsid w:val="00F478D6"/>
    <w:rsid w:val="00F51242"/>
    <w:rsid w:val="00F51673"/>
    <w:rsid w:val="00F52474"/>
    <w:rsid w:val="00F52767"/>
    <w:rsid w:val="00F52C35"/>
    <w:rsid w:val="00F5319F"/>
    <w:rsid w:val="00F545C2"/>
    <w:rsid w:val="00F54823"/>
    <w:rsid w:val="00F54FC2"/>
    <w:rsid w:val="00F556A8"/>
    <w:rsid w:val="00F55D39"/>
    <w:rsid w:val="00F55FDC"/>
    <w:rsid w:val="00F56596"/>
    <w:rsid w:val="00F56CFC"/>
    <w:rsid w:val="00F57D3D"/>
    <w:rsid w:val="00F6003A"/>
    <w:rsid w:val="00F61CD1"/>
    <w:rsid w:val="00F630F9"/>
    <w:rsid w:val="00F63DE1"/>
    <w:rsid w:val="00F6496C"/>
    <w:rsid w:val="00F66FE6"/>
    <w:rsid w:val="00F71664"/>
    <w:rsid w:val="00F71FAF"/>
    <w:rsid w:val="00F72FB6"/>
    <w:rsid w:val="00F73023"/>
    <w:rsid w:val="00F74761"/>
    <w:rsid w:val="00F74C9A"/>
    <w:rsid w:val="00F75367"/>
    <w:rsid w:val="00F75657"/>
    <w:rsid w:val="00F75AE9"/>
    <w:rsid w:val="00F76B00"/>
    <w:rsid w:val="00F76E03"/>
    <w:rsid w:val="00F76F16"/>
    <w:rsid w:val="00F77FAB"/>
    <w:rsid w:val="00F80A10"/>
    <w:rsid w:val="00F83191"/>
    <w:rsid w:val="00F833D0"/>
    <w:rsid w:val="00F91138"/>
    <w:rsid w:val="00F91EB4"/>
    <w:rsid w:val="00F933A2"/>
    <w:rsid w:val="00F933D3"/>
    <w:rsid w:val="00F95AC1"/>
    <w:rsid w:val="00F964DC"/>
    <w:rsid w:val="00FA1A94"/>
    <w:rsid w:val="00FA28F4"/>
    <w:rsid w:val="00FA336D"/>
    <w:rsid w:val="00FA3B49"/>
    <w:rsid w:val="00FA402C"/>
    <w:rsid w:val="00FA5311"/>
    <w:rsid w:val="00FA6715"/>
    <w:rsid w:val="00FA7758"/>
    <w:rsid w:val="00FA7A56"/>
    <w:rsid w:val="00FA7B16"/>
    <w:rsid w:val="00FB4320"/>
    <w:rsid w:val="00FB508E"/>
    <w:rsid w:val="00FB54DF"/>
    <w:rsid w:val="00FB61F6"/>
    <w:rsid w:val="00FB7288"/>
    <w:rsid w:val="00FC2836"/>
    <w:rsid w:val="00FC3F78"/>
    <w:rsid w:val="00FC463E"/>
    <w:rsid w:val="00FC7A64"/>
    <w:rsid w:val="00FD0542"/>
    <w:rsid w:val="00FD0822"/>
    <w:rsid w:val="00FD19D6"/>
    <w:rsid w:val="00FD25BB"/>
    <w:rsid w:val="00FD2AB2"/>
    <w:rsid w:val="00FD3D37"/>
    <w:rsid w:val="00FD521F"/>
    <w:rsid w:val="00FD576D"/>
    <w:rsid w:val="00FD66B2"/>
    <w:rsid w:val="00FE00C0"/>
    <w:rsid w:val="00FE0BAD"/>
    <w:rsid w:val="00FE2FE8"/>
    <w:rsid w:val="00FE3DEC"/>
    <w:rsid w:val="00FE459F"/>
    <w:rsid w:val="00FE4F74"/>
    <w:rsid w:val="00FE56F7"/>
    <w:rsid w:val="00FE6232"/>
    <w:rsid w:val="00FE7BD8"/>
    <w:rsid w:val="00FF00C5"/>
    <w:rsid w:val="00FF1850"/>
    <w:rsid w:val="00FF1EFE"/>
    <w:rsid w:val="00FF4B9E"/>
    <w:rsid w:val="00FF6056"/>
    <w:rsid w:val="00FF7141"/>
    <w:rsid w:val="00FF738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rules v:ext="edit">
        <o:r id="V:Rule1" type="connector" idref="#Straight Arrow Connector 9"/>
        <o:r id="V:Rule2" type="connector" idref="#Straight Arrow Connector 1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9D14CB"/>
    <w:pPr>
      <w:spacing w:after="120" w:line="240" w:lineRule="auto"/>
    </w:pPr>
    <w:rPr>
      <w:snapToGrid w:val="0"/>
      <w:color w:val="595959" w:themeColor="text1" w:themeTint="A6"/>
      <w:sz w:val="24"/>
    </w:rPr>
  </w:style>
  <w:style w:type="paragraph" w:styleId="Heading1">
    <w:name w:val="heading 1"/>
    <w:basedOn w:val="Normal"/>
    <w:next w:val="Normal"/>
    <w:link w:val="Heading1Char"/>
    <w:uiPriority w:val="9"/>
    <w:qFormat/>
    <w:rsid w:val="00671A76"/>
    <w:pPr>
      <w:keepNext/>
      <w:keepLines/>
      <w:numPr>
        <w:numId w:val="2"/>
      </w:numPr>
      <w:spacing w:before="480" w:after="0"/>
      <w:outlineLvl w:val="0"/>
    </w:pPr>
    <w:rPr>
      <w:rFonts w:ascii="Calibri" w:eastAsiaTheme="majorEastAsia" w:hAnsi="Calibri" w:cstheme="majorBidi"/>
      <w:b/>
      <w:bCs/>
      <w:color w:val="0067B1"/>
      <w:sz w:val="36"/>
      <w:szCs w:val="28"/>
    </w:rPr>
  </w:style>
  <w:style w:type="paragraph" w:styleId="Heading2">
    <w:name w:val="heading 2"/>
    <w:basedOn w:val="Normal"/>
    <w:next w:val="Normal"/>
    <w:link w:val="Heading2Char"/>
    <w:uiPriority w:val="9"/>
    <w:unhideWhenUsed/>
    <w:qFormat/>
    <w:rsid w:val="00671A76"/>
    <w:pPr>
      <w:keepNext/>
      <w:keepLines/>
      <w:numPr>
        <w:ilvl w:val="1"/>
        <w:numId w:val="2"/>
      </w:numPr>
      <w:spacing w:before="200" w:after="0"/>
      <w:outlineLvl w:val="1"/>
    </w:pPr>
    <w:rPr>
      <w:rFonts w:eastAsiaTheme="majorEastAsia" w:cstheme="majorBidi"/>
      <w:b/>
      <w:bCs/>
      <w:color w:val="4C8F22"/>
      <w:sz w:val="28"/>
      <w:szCs w:val="26"/>
    </w:rPr>
  </w:style>
  <w:style w:type="paragraph" w:styleId="Heading3">
    <w:name w:val="heading 3"/>
    <w:basedOn w:val="Normal"/>
    <w:next w:val="Normal"/>
    <w:link w:val="Heading3Char"/>
    <w:uiPriority w:val="9"/>
    <w:unhideWhenUsed/>
    <w:qFormat/>
    <w:rsid w:val="00671A76"/>
    <w:pPr>
      <w:keepNext/>
      <w:keepLines/>
      <w:numPr>
        <w:ilvl w:val="2"/>
        <w:numId w:val="2"/>
      </w:numPr>
      <w:spacing w:before="200" w:after="0"/>
      <w:outlineLvl w:val="2"/>
    </w:pPr>
    <w:rPr>
      <w:rFonts w:eastAsiaTheme="majorEastAsia" w:cstheme="majorBidi"/>
      <w:b/>
      <w:bCs/>
      <w:color w:val="0067B1"/>
    </w:rPr>
  </w:style>
  <w:style w:type="paragraph" w:styleId="Heading4">
    <w:name w:val="heading 4"/>
    <w:basedOn w:val="Normal"/>
    <w:next w:val="Normal"/>
    <w:link w:val="Heading4Char"/>
    <w:uiPriority w:val="9"/>
    <w:unhideWhenUsed/>
    <w:rsid w:val="009D2324"/>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9D232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9D232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9D232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9D2324"/>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rsid w:val="009D2324"/>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A76"/>
    <w:rPr>
      <w:rFonts w:ascii="Calibri" w:eastAsiaTheme="majorEastAsia" w:hAnsi="Calibri" w:cstheme="majorBidi"/>
      <w:b/>
      <w:bCs/>
      <w:snapToGrid w:val="0"/>
      <w:color w:val="0067B1"/>
      <w:sz w:val="36"/>
      <w:szCs w:val="28"/>
    </w:rPr>
  </w:style>
  <w:style w:type="character" w:customStyle="1" w:styleId="Heading2Char">
    <w:name w:val="Heading 2 Char"/>
    <w:basedOn w:val="DefaultParagraphFont"/>
    <w:link w:val="Heading2"/>
    <w:uiPriority w:val="9"/>
    <w:rsid w:val="00671A76"/>
    <w:rPr>
      <w:rFonts w:eastAsiaTheme="majorEastAsia" w:cstheme="majorBidi"/>
      <w:b/>
      <w:bCs/>
      <w:snapToGrid w:val="0"/>
      <w:color w:val="4C8F22"/>
      <w:sz w:val="28"/>
      <w:szCs w:val="26"/>
    </w:rPr>
  </w:style>
  <w:style w:type="character" w:customStyle="1" w:styleId="Heading3Char">
    <w:name w:val="Heading 3 Char"/>
    <w:basedOn w:val="DefaultParagraphFont"/>
    <w:link w:val="Heading3"/>
    <w:uiPriority w:val="9"/>
    <w:rsid w:val="00671A76"/>
    <w:rPr>
      <w:rFonts w:eastAsiaTheme="majorEastAsia" w:cstheme="majorBidi"/>
      <w:b/>
      <w:bCs/>
      <w:snapToGrid w:val="0"/>
      <w:color w:val="0067B1"/>
      <w:sz w:val="24"/>
    </w:rPr>
  </w:style>
  <w:style w:type="character" w:customStyle="1" w:styleId="Heading4Char">
    <w:name w:val="Heading 4 Char"/>
    <w:basedOn w:val="DefaultParagraphFont"/>
    <w:link w:val="Heading4"/>
    <w:uiPriority w:val="9"/>
    <w:rsid w:val="009D2324"/>
    <w:rPr>
      <w:rFonts w:asciiTheme="majorHAnsi" w:eastAsiaTheme="majorEastAsia" w:hAnsiTheme="majorHAnsi" w:cstheme="majorBidi"/>
      <w:b/>
      <w:bCs/>
      <w:i/>
      <w:iCs/>
      <w:snapToGrid w:val="0"/>
      <w:color w:val="4F81BD" w:themeColor="accent1"/>
      <w:sz w:val="24"/>
    </w:rPr>
  </w:style>
  <w:style w:type="character" w:customStyle="1" w:styleId="Heading5Char">
    <w:name w:val="Heading 5 Char"/>
    <w:basedOn w:val="DefaultParagraphFont"/>
    <w:link w:val="Heading5"/>
    <w:uiPriority w:val="9"/>
    <w:rsid w:val="009D2324"/>
    <w:rPr>
      <w:rFonts w:asciiTheme="majorHAnsi" w:eastAsiaTheme="majorEastAsia" w:hAnsiTheme="majorHAnsi" w:cstheme="majorBidi"/>
      <w:snapToGrid w:val="0"/>
      <w:color w:val="243F60" w:themeColor="accent1" w:themeShade="7F"/>
      <w:sz w:val="24"/>
    </w:rPr>
  </w:style>
  <w:style w:type="character" w:customStyle="1" w:styleId="Heading6Char">
    <w:name w:val="Heading 6 Char"/>
    <w:basedOn w:val="DefaultParagraphFont"/>
    <w:link w:val="Heading6"/>
    <w:uiPriority w:val="9"/>
    <w:rsid w:val="009D2324"/>
    <w:rPr>
      <w:rFonts w:asciiTheme="majorHAnsi" w:eastAsiaTheme="majorEastAsia" w:hAnsiTheme="majorHAnsi" w:cstheme="majorBidi"/>
      <w:i/>
      <w:iCs/>
      <w:snapToGrid w:val="0"/>
      <w:color w:val="243F60" w:themeColor="accent1" w:themeShade="7F"/>
      <w:sz w:val="24"/>
    </w:rPr>
  </w:style>
  <w:style w:type="character" w:customStyle="1" w:styleId="Heading7Char">
    <w:name w:val="Heading 7 Char"/>
    <w:basedOn w:val="DefaultParagraphFont"/>
    <w:link w:val="Heading7"/>
    <w:uiPriority w:val="9"/>
    <w:rsid w:val="009D2324"/>
    <w:rPr>
      <w:rFonts w:asciiTheme="majorHAnsi" w:eastAsiaTheme="majorEastAsia" w:hAnsiTheme="majorHAnsi" w:cstheme="majorBidi"/>
      <w:i/>
      <w:iCs/>
      <w:snapToGrid w:val="0"/>
      <w:color w:val="404040" w:themeColor="text1" w:themeTint="BF"/>
      <w:sz w:val="24"/>
    </w:rPr>
  </w:style>
  <w:style w:type="character" w:customStyle="1" w:styleId="Heading8Char">
    <w:name w:val="Heading 8 Char"/>
    <w:basedOn w:val="DefaultParagraphFont"/>
    <w:link w:val="Heading8"/>
    <w:uiPriority w:val="9"/>
    <w:rsid w:val="009D2324"/>
    <w:rPr>
      <w:rFonts w:asciiTheme="majorHAnsi" w:eastAsiaTheme="majorEastAsia" w:hAnsiTheme="majorHAnsi" w:cstheme="majorBidi"/>
      <w:snapToGrid w:val="0"/>
      <w:color w:val="404040" w:themeColor="text1" w:themeTint="BF"/>
      <w:sz w:val="20"/>
      <w:szCs w:val="20"/>
    </w:rPr>
  </w:style>
  <w:style w:type="character" w:customStyle="1" w:styleId="Heading9Char">
    <w:name w:val="Heading 9 Char"/>
    <w:basedOn w:val="DefaultParagraphFont"/>
    <w:link w:val="Heading9"/>
    <w:uiPriority w:val="9"/>
    <w:rsid w:val="009D2324"/>
    <w:rPr>
      <w:rFonts w:asciiTheme="majorHAnsi" w:eastAsiaTheme="majorEastAsia" w:hAnsiTheme="majorHAnsi" w:cstheme="majorBidi"/>
      <w:i/>
      <w:iCs/>
      <w:snapToGrid w:val="0"/>
      <w:color w:val="404040" w:themeColor="text1" w:themeTint="BF"/>
      <w:sz w:val="20"/>
      <w:szCs w:val="20"/>
    </w:rPr>
  </w:style>
  <w:style w:type="character" w:styleId="PlaceholderText">
    <w:name w:val="Placeholder Text"/>
    <w:basedOn w:val="DefaultParagraphFont"/>
    <w:uiPriority w:val="99"/>
    <w:semiHidden/>
    <w:rsid w:val="00204C24"/>
    <w:rPr>
      <w:color w:val="808080"/>
    </w:rPr>
  </w:style>
  <w:style w:type="paragraph" w:styleId="BalloonText">
    <w:name w:val="Balloon Text"/>
    <w:basedOn w:val="Normal"/>
    <w:link w:val="BalloonTextChar"/>
    <w:uiPriority w:val="99"/>
    <w:semiHidden/>
    <w:unhideWhenUsed/>
    <w:rsid w:val="00204C2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C24"/>
    <w:rPr>
      <w:rFonts w:ascii="Tahoma" w:hAnsi="Tahoma" w:cs="Tahoma"/>
      <w:sz w:val="16"/>
      <w:szCs w:val="16"/>
    </w:rPr>
  </w:style>
  <w:style w:type="paragraph" w:styleId="Title">
    <w:name w:val="Title"/>
    <w:basedOn w:val="Normal"/>
    <w:next w:val="Normal"/>
    <w:link w:val="TitleChar"/>
    <w:uiPriority w:val="10"/>
    <w:qFormat/>
    <w:rsid w:val="00F76E03"/>
    <w:rPr>
      <w:b/>
      <w:bCs/>
      <w:color w:val="0067B1"/>
      <w:sz w:val="80"/>
      <w:szCs w:val="80"/>
    </w:rPr>
  </w:style>
  <w:style w:type="paragraph" w:styleId="Subtitle">
    <w:name w:val="Subtitle"/>
    <w:basedOn w:val="Normal"/>
    <w:next w:val="Normal"/>
    <w:link w:val="SubtitleChar"/>
    <w:uiPriority w:val="11"/>
    <w:qFormat/>
    <w:rsid w:val="00E74C5D"/>
    <w:rPr>
      <w:b/>
      <w:bCs/>
      <w:color w:val="439639"/>
      <w:sz w:val="48"/>
      <w:szCs w:val="48"/>
    </w:rPr>
  </w:style>
  <w:style w:type="character" w:customStyle="1" w:styleId="SubtitleChar">
    <w:name w:val="Subtitle Char"/>
    <w:basedOn w:val="DefaultParagraphFont"/>
    <w:link w:val="Subtitle"/>
    <w:uiPriority w:val="11"/>
    <w:rsid w:val="00E74C5D"/>
    <w:rPr>
      <w:b/>
      <w:bCs/>
      <w:snapToGrid w:val="0"/>
      <w:color w:val="439639"/>
      <w:sz w:val="48"/>
      <w:szCs w:val="48"/>
    </w:rPr>
  </w:style>
  <w:style w:type="paragraph" w:styleId="TOC1">
    <w:name w:val="toc 1"/>
    <w:basedOn w:val="Normal"/>
    <w:next w:val="Normal"/>
    <w:link w:val="TOC1Char"/>
    <w:autoRedefine/>
    <w:uiPriority w:val="39"/>
    <w:unhideWhenUsed/>
    <w:rsid w:val="007D1A5B"/>
    <w:pPr>
      <w:spacing w:after="100"/>
    </w:pPr>
    <w:rPr>
      <w:b/>
      <w:bCs/>
      <w:noProof/>
      <w:color w:val="0067B1"/>
    </w:rPr>
  </w:style>
  <w:style w:type="character" w:customStyle="1" w:styleId="TOC1Char">
    <w:name w:val="TOC 1 Char"/>
    <w:basedOn w:val="DefaultParagraphFont"/>
    <w:link w:val="TOC1"/>
    <w:uiPriority w:val="39"/>
    <w:rsid w:val="007D1A5B"/>
    <w:rPr>
      <w:b/>
      <w:bCs/>
      <w:noProof/>
      <w:snapToGrid w:val="0"/>
      <w:color w:val="0067B1"/>
      <w:sz w:val="24"/>
    </w:rPr>
  </w:style>
  <w:style w:type="paragraph" w:styleId="TOC2">
    <w:name w:val="toc 2"/>
    <w:basedOn w:val="Normal"/>
    <w:next w:val="Normal"/>
    <w:link w:val="TOC2Char"/>
    <w:autoRedefine/>
    <w:uiPriority w:val="39"/>
    <w:unhideWhenUsed/>
    <w:rsid w:val="00F72FB6"/>
    <w:pPr>
      <w:spacing w:after="100"/>
      <w:ind w:left="240"/>
    </w:pPr>
    <w:rPr>
      <w:b/>
    </w:rPr>
  </w:style>
  <w:style w:type="character" w:customStyle="1" w:styleId="TOC2Char">
    <w:name w:val="TOC 2 Char"/>
    <w:basedOn w:val="DefaultParagraphFont"/>
    <w:link w:val="TOC2"/>
    <w:uiPriority w:val="39"/>
    <w:rsid w:val="00F72FB6"/>
    <w:rPr>
      <w:b/>
      <w:snapToGrid w:val="0"/>
      <w:color w:val="595959" w:themeColor="text1" w:themeTint="A6"/>
      <w:sz w:val="24"/>
    </w:rPr>
  </w:style>
  <w:style w:type="table" w:styleId="TableGrid">
    <w:name w:val="Table Grid"/>
    <w:basedOn w:val="TableNormal"/>
    <w:uiPriority w:val="59"/>
    <w:rsid w:val="004D64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4D64D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tyle1">
    <w:name w:val="Style1"/>
    <w:basedOn w:val="LightGrid-Accent11"/>
    <w:uiPriority w:val="99"/>
    <w:rsid w:val="00031658"/>
    <w:rPr>
      <w:color w:val="000000" w:themeColor="text1"/>
      <w:sz w:val="20"/>
      <w:szCs w:val="20"/>
      <w:lang w:bidi="ar-SA"/>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pPr>
        <w:spacing w:before="0" w:after="0" w:line="240" w:lineRule="auto"/>
      </w:pPr>
      <w:rPr>
        <w:rFonts w:ascii="Calibri" w:eastAsiaTheme="majorEastAsia" w:hAnsi="Calibri" w:cstheme="majorBidi"/>
        <w:b/>
        <w:bCs/>
        <w:i w:val="0"/>
        <w:color w:val="FFFFFF" w:themeColor="background1"/>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548DD4" w:themeFill="text2" w:themeFillTint="99"/>
      </w:tcPr>
    </w:tblStylePr>
    <w:tblStylePr w:type="lastRow">
      <w:pPr>
        <w:spacing w:before="0" w:after="0" w:line="240" w:lineRule="auto"/>
      </w:pPr>
      <w:rPr>
        <w:rFonts w:asciiTheme="majorHAnsi" w:eastAsiaTheme="majorEastAsia" w:hAnsiTheme="majorHAnsi" w:cstheme="majorBidi"/>
        <w:b/>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C6D9F1" w:themeFill="text2" w:themeFillTint="33"/>
      </w:tcPr>
    </w:tblStylePr>
    <w:tblStylePr w:type="firstCol">
      <w:rPr>
        <w:rFonts w:asciiTheme="majorHAnsi" w:eastAsiaTheme="majorEastAsia" w:hAnsiTheme="majorHAnsi" w:cstheme="majorBidi"/>
        <w:b/>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lastCol">
      <w:rPr>
        <w:rFonts w:asciiTheme="majorHAnsi" w:eastAsiaTheme="majorEastAsia" w:hAnsiTheme="majorHAnsi" w:cstheme="majorBidi"/>
        <w:b/>
        <w:bCs/>
        <w:color w:val="8DB3E2" w:themeColor="text2" w:themeTint="66"/>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1">
    <w:name w:val="Light Grid - Accent 11"/>
    <w:basedOn w:val="TableNormal"/>
    <w:uiPriority w:val="62"/>
    <w:rsid w:val="0003165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2">
    <w:name w:val="Light List Accent 2"/>
    <w:basedOn w:val="TableNormal"/>
    <w:uiPriority w:val="61"/>
    <w:rsid w:val="004D64D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Style2">
    <w:name w:val="Style2"/>
    <w:basedOn w:val="TableNormal"/>
    <w:uiPriority w:val="99"/>
    <w:rsid w:val="003817D5"/>
    <w:pPr>
      <w:spacing w:after="0" w:line="240" w:lineRule="auto"/>
    </w:pPr>
    <w:tblPr>
      <w:tblInd w:w="0" w:type="dxa"/>
      <w:tblCellMar>
        <w:top w:w="0" w:type="dxa"/>
        <w:left w:w="108" w:type="dxa"/>
        <w:bottom w:w="0" w:type="dxa"/>
        <w:right w:w="108" w:type="dxa"/>
      </w:tblCellMar>
    </w:tblPr>
  </w:style>
  <w:style w:type="table" w:customStyle="1" w:styleId="TableDTP">
    <w:name w:val="Table DTP"/>
    <w:basedOn w:val="TableNormal"/>
    <w:uiPriority w:val="99"/>
    <w:rsid w:val="003817D5"/>
    <w:pPr>
      <w:spacing w:after="0" w:line="240" w:lineRule="auto"/>
    </w:pPr>
    <w:tblPr>
      <w:tblInd w:w="0" w:type="dxa"/>
      <w:tblCellMar>
        <w:top w:w="0" w:type="dxa"/>
        <w:left w:w="108" w:type="dxa"/>
        <w:bottom w:w="0" w:type="dxa"/>
        <w:right w:w="108" w:type="dxa"/>
      </w:tblCellMar>
    </w:tblPr>
  </w:style>
  <w:style w:type="character" w:customStyle="1" w:styleId="TitleChar">
    <w:name w:val="Title Char"/>
    <w:basedOn w:val="DefaultParagraphFont"/>
    <w:link w:val="Title"/>
    <w:uiPriority w:val="10"/>
    <w:rsid w:val="00F76E03"/>
    <w:rPr>
      <w:b/>
      <w:bCs/>
      <w:snapToGrid w:val="0"/>
      <w:color w:val="0067B1"/>
      <w:sz w:val="80"/>
      <w:szCs w:val="80"/>
    </w:rPr>
  </w:style>
  <w:style w:type="paragraph" w:styleId="TOC4">
    <w:name w:val="toc 4"/>
    <w:basedOn w:val="Normal"/>
    <w:next w:val="Normal"/>
    <w:autoRedefine/>
    <w:uiPriority w:val="39"/>
    <w:semiHidden/>
    <w:unhideWhenUsed/>
    <w:rsid w:val="00355EF3"/>
    <w:pPr>
      <w:spacing w:after="100"/>
      <w:ind w:left="720"/>
    </w:pPr>
  </w:style>
  <w:style w:type="table" w:styleId="LightGrid-Accent5">
    <w:name w:val="Light Grid Accent 5"/>
    <w:basedOn w:val="TableNormal"/>
    <w:uiPriority w:val="62"/>
    <w:rsid w:val="001456F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Quote">
    <w:name w:val="Quote"/>
    <w:basedOn w:val="Indenttext"/>
    <w:next w:val="Normal"/>
    <w:link w:val="QuoteChar"/>
    <w:uiPriority w:val="29"/>
    <w:rsid w:val="00D72E7B"/>
    <w:pPr>
      <w:ind w:left="0"/>
    </w:pPr>
    <w:rPr>
      <w:i/>
      <w:iCs/>
    </w:rPr>
  </w:style>
  <w:style w:type="character" w:customStyle="1" w:styleId="QuoteChar">
    <w:name w:val="Quote Char"/>
    <w:basedOn w:val="DefaultParagraphFont"/>
    <w:link w:val="Quote"/>
    <w:uiPriority w:val="29"/>
    <w:rsid w:val="00D72E7B"/>
    <w:rPr>
      <w:i/>
      <w:iCs/>
      <w:snapToGrid w:val="0"/>
      <w:color w:val="595959" w:themeColor="text1" w:themeTint="A6"/>
      <w:sz w:val="24"/>
    </w:rPr>
  </w:style>
  <w:style w:type="paragraph" w:customStyle="1" w:styleId="Bullet">
    <w:name w:val="Bullet"/>
    <w:basedOn w:val="Normal"/>
    <w:link w:val="BulletChar"/>
    <w:qFormat/>
    <w:rsid w:val="003C6A89"/>
    <w:pPr>
      <w:numPr>
        <w:numId w:val="1"/>
      </w:numPr>
      <w:tabs>
        <w:tab w:val="left" w:pos="1530"/>
        <w:tab w:val="left" w:pos="5962"/>
      </w:tabs>
      <w:contextualSpacing/>
    </w:pPr>
  </w:style>
  <w:style w:type="character" w:customStyle="1" w:styleId="BulletChar">
    <w:name w:val="Bullet Char"/>
    <w:basedOn w:val="DefaultParagraphFont"/>
    <w:link w:val="Bullet"/>
    <w:rsid w:val="00A426FA"/>
    <w:rPr>
      <w:snapToGrid w:val="0"/>
      <w:color w:val="595959" w:themeColor="text1" w:themeTint="A6"/>
      <w:sz w:val="24"/>
    </w:rPr>
  </w:style>
  <w:style w:type="paragraph" w:styleId="NormalWeb">
    <w:name w:val="Normal (Web)"/>
    <w:basedOn w:val="Normal"/>
    <w:uiPriority w:val="99"/>
    <w:unhideWhenUsed/>
    <w:rsid w:val="009B4EE0"/>
    <w:pPr>
      <w:spacing w:before="100" w:beforeAutospacing="1" w:after="100" w:afterAutospacing="1"/>
    </w:pPr>
    <w:rPr>
      <w:rFonts w:ascii="Times New Roman" w:eastAsiaTheme="minorEastAsia" w:hAnsi="Times New Roman" w:cs="Times New Roman"/>
      <w:snapToGrid/>
      <w:color w:val="auto"/>
      <w:szCs w:val="24"/>
    </w:rPr>
  </w:style>
  <w:style w:type="character" w:styleId="CommentReference">
    <w:name w:val="annotation reference"/>
    <w:basedOn w:val="DefaultParagraphFont"/>
    <w:uiPriority w:val="99"/>
    <w:semiHidden/>
    <w:unhideWhenUsed/>
    <w:rsid w:val="00016975"/>
    <w:rPr>
      <w:sz w:val="16"/>
      <w:szCs w:val="16"/>
    </w:rPr>
  </w:style>
  <w:style w:type="paragraph" w:styleId="CommentText">
    <w:name w:val="annotation text"/>
    <w:basedOn w:val="Normal"/>
    <w:link w:val="CommentTextChar"/>
    <w:uiPriority w:val="99"/>
    <w:semiHidden/>
    <w:unhideWhenUsed/>
    <w:rsid w:val="00016975"/>
    <w:rPr>
      <w:sz w:val="20"/>
      <w:szCs w:val="20"/>
    </w:rPr>
  </w:style>
  <w:style w:type="character" w:customStyle="1" w:styleId="CommentTextChar">
    <w:name w:val="Comment Text Char"/>
    <w:basedOn w:val="DefaultParagraphFont"/>
    <w:link w:val="CommentText"/>
    <w:uiPriority w:val="99"/>
    <w:semiHidden/>
    <w:rsid w:val="00016975"/>
    <w:rPr>
      <w:snapToGrid w:val="0"/>
      <w:color w:val="595959" w:themeColor="text1" w:themeTint="A6"/>
      <w:sz w:val="20"/>
      <w:szCs w:val="20"/>
    </w:rPr>
  </w:style>
  <w:style w:type="paragraph" w:styleId="CommentSubject">
    <w:name w:val="annotation subject"/>
    <w:basedOn w:val="CommentText"/>
    <w:next w:val="CommentText"/>
    <w:link w:val="CommentSubjectChar"/>
    <w:uiPriority w:val="99"/>
    <w:semiHidden/>
    <w:unhideWhenUsed/>
    <w:rsid w:val="00016975"/>
    <w:rPr>
      <w:b/>
      <w:bCs/>
    </w:rPr>
  </w:style>
  <w:style w:type="character" w:customStyle="1" w:styleId="CommentSubjectChar">
    <w:name w:val="Comment Subject Char"/>
    <w:basedOn w:val="CommentTextChar"/>
    <w:link w:val="CommentSubject"/>
    <w:uiPriority w:val="99"/>
    <w:semiHidden/>
    <w:rsid w:val="00016975"/>
    <w:rPr>
      <w:b/>
      <w:bCs/>
      <w:snapToGrid w:val="0"/>
      <w:color w:val="595959" w:themeColor="text1" w:themeTint="A6"/>
      <w:sz w:val="20"/>
      <w:szCs w:val="20"/>
    </w:rPr>
  </w:style>
  <w:style w:type="paragraph" w:styleId="BodyText3">
    <w:name w:val="Body Text 3"/>
    <w:basedOn w:val="Normal"/>
    <w:link w:val="BodyText3Char"/>
    <w:uiPriority w:val="99"/>
    <w:semiHidden/>
    <w:unhideWhenUsed/>
    <w:rsid w:val="001548B2"/>
    <w:rPr>
      <w:sz w:val="16"/>
      <w:szCs w:val="16"/>
    </w:rPr>
  </w:style>
  <w:style w:type="character" w:customStyle="1" w:styleId="BodyText3Char">
    <w:name w:val="Body Text 3 Char"/>
    <w:basedOn w:val="DefaultParagraphFont"/>
    <w:link w:val="BodyText3"/>
    <w:uiPriority w:val="99"/>
    <w:semiHidden/>
    <w:rsid w:val="001548B2"/>
    <w:rPr>
      <w:snapToGrid w:val="0"/>
      <w:color w:val="595959" w:themeColor="text1" w:themeTint="A6"/>
      <w:sz w:val="16"/>
      <w:szCs w:val="16"/>
    </w:rPr>
  </w:style>
  <w:style w:type="character" w:styleId="Emphasis">
    <w:name w:val="Emphasis"/>
    <w:basedOn w:val="DefaultParagraphFont"/>
    <w:uiPriority w:val="20"/>
    <w:qFormat/>
    <w:rsid w:val="00A426FA"/>
    <w:rPr>
      <w:rFonts w:cstheme="minorHAnsi"/>
      <w:b/>
      <w:bCs/>
      <w:szCs w:val="24"/>
    </w:rPr>
  </w:style>
  <w:style w:type="paragraph" w:customStyle="1" w:styleId="DocumentPropertiesLable">
    <w:name w:val="Document Properties Lable"/>
    <w:basedOn w:val="DocumentsPropertiesValue"/>
    <w:link w:val="DocumentPropertiesLableChar"/>
    <w:qFormat/>
    <w:rsid w:val="00B6431D"/>
    <w:rPr>
      <w:b/>
      <w:bCs w:val="0"/>
    </w:rPr>
  </w:style>
  <w:style w:type="paragraph" w:customStyle="1" w:styleId="DocumentsPropertiesValue">
    <w:name w:val="Documents Properties Value"/>
    <w:basedOn w:val="Normal"/>
    <w:link w:val="DocumentsPropertiesValueChar"/>
    <w:qFormat/>
    <w:rsid w:val="00101744"/>
    <w:rPr>
      <w:rFonts w:ascii="Calibri" w:eastAsiaTheme="majorEastAsia" w:hAnsi="Calibri" w:cstheme="majorBidi"/>
      <w:bCs/>
      <w:color w:val="0067B1"/>
      <w:szCs w:val="20"/>
      <w:lang w:bidi="ar-SA"/>
    </w:rPr>
  </w:style>
  <w:style w:type="character" w:customStyle="1" w:styleId="DocumentsPropertiesValueChar">
    <w:name w:val="Documents Properties Value Char"/>
    <w:basedOn w:val="DefaultParagraphFont"/>
    <w:link w:val="DocumentsPropertiesValue"/>
    <w:rsid w:val="00101744"/>
    <w:rPr>
      <w:rFonts w:ascii="Calibri" w:eastAsiaTheme="majorEastAsia" w:hAnsi="Calibri" w:cstheme="majorBidi"/>
      <w:bCs/>
      <w:snapToGrid w:val="0"/>
      <w:color w:val="0067B1"/>
      <w:sz w:val="24"/>
      <w:szCs w:val="20"/>
      <w:lang w:bidi="ar-SA"/>
    </w:rPr>
  </w:style>
  <w:style w:type="character" w:customStyle="1" w:styleId="DocumentPropertiesLableChar">
    <w:name w:val="Document Properties Lable Char"/>
    <w:basedOn w:val="DefaultParagraphFont"/>
    <w:link w:val="DocumentPropertiesLable"/>
    <w:rsid w:val="00B6431D"/>
    <w:rPr>
      <w:rFonts w:ascii="Calibri" w:eastAsiaTheme="majorEastAsia" w:hAnsi="Calibri" w:cstheme="majorBidi"/>
      <w:b/>
      <w:snapToGrid w:val="0"/>
      <w:color w:val="0067B1"/>
      <w:sz w:val="24"/>
      <w:szCs w:val="20"/>
      <w:lang w:bidi="ar-SA"/>
    </w:rPr>
  </w:style>
  <w:style w:type="paragraph" w:customStyle="1" w:styleId="TableWhiteHeader">
    <w:name w:val="Table White Header"/>
    <w:basedOn w:val="CellHeading"/>
    <w:next w:val="Normal"/>
    <w:link w:val="TableWhiteHeaderChar"/>
    <w:qFormat/>
    <w:rsid w:val="001C6E1A"/>
    <w:pPr>
      <w:spacing w:before="60" w:after="60"/>
    </w:pPr>
    <w:rPr>
      <w:rFonts w:asciiTheme="minorHAnsi" w:hAnsiTheme="minorHAnsi" w:cstheme="minorHAnsi"/>
      <w:b w:val="0"/>
      <w:snapToGrid w:val="0"/>
      <w:color w:val="FFFFFF" w:themeColor="background1"/>
      <w:sz w:val="22"/>
      <w:szCs w:val="22"/>
    </w:rPr>
  </w:style>
  <w:style w:type="character" w:customStyle="1" w:styleId="TableWhiteHeaderChar">
    <w:name w:val="Table White Header Char"/>
    <w:basedOn w:val="DefaultParagraphFont"/>
    <w:link w:val="TableWhiteHeader"/>
    <w:rsid w:val="001C6E1A"/>
    <w:rPr>
      <w:rFonts w:eastAsia="Times New Roman" w:cstheme="minorHAnsi"/>
      <w:snapToGrid w:val="0"/>
      <w:color w:val="FFFFFF" w:themeColor="background1"/>
      <w:lang w:bidi="ar-SA"/>
    </w:rPr>
  </w:style>
  <w:style w:type="paragraph" w:styleId="Header">
    <w:name w:val="header"/>
    <w:basedOn w:val="Normal"/>
    <w:link w:val="HeaderChar"/>
    <w:uiPriority w:val="99"/>
    <w:unhideWhenUsed/>
    <w:rsid w:val="008C088B"/>
    <w:pPr>
      <w:tabs>
        <w:tab w:val="center" w:pos="4320"/>
        <w:tab w:val="right" w:pos="8640"/>
      </w:tabs>
      <w:spacing w:after="0"/>
    </w:pPr>
  </w:style>
  <w:style w:type="character" w:customStyle="1" w:styleId="HeaderChar">
    <w:name w:val="Header Char"/>
    <w:basedOn w:val="DefaultParagraphFont"/>
    <w:link w:val="Header"/>
    <w:uiPriority w:val="99"/>
    <w:rsid w:val="008C088B"/>
    <w:rPr>
      <w:snapToGrid w:val="0"/>
      <w:color w:val="595959" w:themeColor="text1" w:themeTint="A6"/>
      <w:sz w:val="24"/>
    </w:rPr>
  </w:style>
  <w:style w:type="paragraph" w:styleId="Footer">
    <w:name w:val="footer"/>
    <w:basedOn w:val="Normal"/>
    <w:link w:val="FooterChar"/>
    <w:uiPriority w:val="99"/>
    <w:unhideWhenUsed/>
    <w:rsid w:val="008C088B"/>
    <w:pPr>
      <w:tabs>
        <w:tab w:val="center" w:pos="4320"/>
        <w:tab w:val="right" w:pos="8640"/>
      </w:tabs>
      <w:spacing w:after="0"/>
    </w:pPr>
  </w:style>
  <w:style w:type="character" w:customStyle="1" w:styleId="FooterChar">
    <w:name w:val="Footer Char"/>
    <w:basedOn w:val="DefaultParagraphFont"/>
    <w:link w:val="Footer"/>
    <w:uiPriority w:val="99"/>
    <w:rsid w:val="008C088B"/>
    <w:rPr>
      <w:snapToGrid w:val="0"/>
      <w:color w:val="595959" w:themeColor="text1" w:themeTint="A6"/>
      <w:sz w:val="24"/>
    </w:rPr>
  </w:style>
  <w:style w:type="paragraph" w:styleId="TOC3">
    <w:name w:val="toc 3"/>
    <w:basedOn w:val="Normal"/>
    <w:next w:val="Normal"/>
    <w:autoRedefine/>
    <w:uiPriority w:val="39"/>
    <w:unhideWhenUsed/>
    <w:rsid w:val="00671A76"/>
    <w:pPr>
      <w:spacing w:after="100"/>
      <w:ind w:left="480"/>
    </w:pPr>
  </w:style>
  <w:style w:type="character" w:styleId="Hyperlink">
    <w:name w:val="Hyperlink"/>
    <w:basedOn w:val="DefaultParagraphFont"/>
    <w:uiPriority w:val="99"/>
    <w:unhideWhenUsed/>
    <w:rsid w:val="00671A76"/>
    <w:rPr>
      <w:color w:val="0000FF" w:themeColor="hyperlink"/>
      <w:u w:val="single"/>
    </w:rPr>
  </w:style>
  <w:style w:type="table" w:customStyle="1" w:styleId="Acronym">
    <w:name w:val="Acronym"/>
    <w:basedOn w:val="TableGrid"/>
    <w:uiPriority w:val="99"/>
    <w:rsid w:val="00F57D3D"/>
    <w:rPr>
      <w:color w:val="595959" w:themeColor="text1" w:themeTint="A6"/>
      <w:sz w:val="24"/>
    </w:rPr>
    <w:tblPr>
      <w:tblStyleRow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cPr>
      <w:vAlign w:val="center"/>
    </w:tcPr>
    <w:tblStylePr w:type="firstCol">
      <w:rPr>
        <w:b/>
      </w:rPr>
    </w:tblStylePr>
    <w:tblStylePr w:type="band1Horz">
      <w:tblPr/>
      <w:tcPr>
        <w:shd w:val="clear" w:color="auto" w:fill="DBE5F1" w:themeFill="accent1" w:themeFillTint="33"/>
      </w:tcPr>
    </w:tblStylePr>
  </w:style>
  <w:style w:type="paragraph" w:customStyle="1" w:styleId="Indenttext">
    <w:name w:val="Indent text"/>
    <w:basedOn w:val="Normal"/>
    <w:link w:val="IndenttextChar"/>
    <w:qFormat/>
    <w:rsid w:val="003C6A89"/>
    <w:pPr>
      <w:spacing w:after="200"/>
      <w:ind w:left="567"/>
    </w:pPr>
  </w:style>
  <w:style w:type="character" w:customStyle="1" w:styleId="IndenttextChar">
    <w:name w:val="Indent text Char"/>
    <w:basedOn w:val="DefaultParagraphFont"/>
    <w:link w:val="Indenttext"/>
    <w:rsid w:val="003C6A89"/>
    <w:rPr>
      <w:snapToGrid w:val="0"/>
      <w:color w:val="595959" w:themeColor="text1" w:themeTint="A6"/>
      <w:sz w:val="24"/>
    </w:rPr>
  </w:style>
  <w:style w:type="paragraph" w:styleId="BodyText">
    <w:name w:val="Body Text"/>
    <w:basedOn w:val="Normal"/>
    <w:link w:val="BodyTextChar"/>
    <w:unhideWhenUsed/>
    <w:rsid w:val="00785A88"/>
  </w:style>
  <w:style w:type="character" w:customStyle="1" w:styleId="BodyTextChar">
    <w:name w:val="Body Text Char"/>
    <w:basedOn w:val="DefaultParagraphFont"/>
    <w:link w:val="BodyText"/>
    <w:rsid w:val="00785A88"/>
    <w:rPr>
      <w:snapToGrid w:val="0"/>
      <w:color w:val="595959" w:themeColor="text1" w:themeTint="A6"/>
      <w:sz w:val="24"/>
    </w:rPr>
  </w:style>
  <w:style w:type="table" w:customStyle="1" w:styleId="PRDTable">
    <w:name w:val="PRD Table"/>
    <w:basedOn w:val="TableGrid"/>
    <w:uiPriority w:val="99"/>
    <w:rsid w:val="001C6E1A"/>
    <w:rPr>
      <w:color w:val="595959" w:themeColor="text1" w:themeTint="A6"/>
      <w:sz w:val="24"/>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rFonts w:asciiTheme="minorHAnsi" w:hAnsiTheme="minorHAnsi"/>
        <w:b/>
        <w:color w:val="FFFFFF" w:themeColor="background1"/>
        <w:sz w:val="22"/>
      </w:rPr>
      <w:tblPr/>
      <w:tcPr>
        <w:shd w:val="clear" w:color="auto" w:fill="548DD4" w:themeFill="text2" w:themeFillTint="99"/>
      </w:tcPr>
    </w:tblStylePr>
    <w:tblStylePr w:type="lastRow">
      <w:rPr>
        <w:b/>
        <w:color w:val="FFFFFF" w:themeColor="background1"/>
      </w:rPr>
      <w:tblPr/>
      <w:tcPr>
        <w:shd w:val="clear" w:color="auto" w:fill="FFFFFF" w:themeFill="background1"/>
      </w:tcPr>
    </w:tblStylePr>
    <w:tblStylePr w:type="firstCol">
      <w:rPr>
        <w:b/>
        <w:color w:val="FFFFFF" w:themeColor="background1"/>
      </w:rPr>
      <w:tblPr/>
      <w:tcPr>
        <w:shd w:val="clear" w:color="auto" w:fill="FFFFFF" w:themeFill="background1"/>
      </w:tcPr>
    </w:tblStylePr>
    <w:tblStylePr w:type="lastCol">
      <w:rPr>
        <w:b/>
        <w:color w:val="FFFFFF" w:themeColor="background1"/>
      </w:rPr>
      <w:tblPr/>
      <w:tcPr>
        <w:shd w:val="clear" w:color="auto" w:fill="FFFFFF" w:themeFill="background1"/>
      </w:tcPr>
    </w:tblStylePr>
  </w:style>
  <w:style w:type="paragraph" w:customStyle="1" w:styleId="CellHeading">
    <w:name w:val="CellHeading"/>
    <w:basedOn w:val="Normal"/>
    <w:rsid w:val="00144854"/>
    <w:pPr>
      <w:spacing w:before="120"/>
    </w:pPr>
    <w:rPr>
      <w:rFonts w:ascii="Arial" w:eastAsia="Times New Roman" w:hAnsi="Arial" w:cs="Times New Roman"/>
      <w:b/>
      <w:snapToGrid/>
      <w:color w:val="auto"/>
      <w:sz w:val="20"/>
      <w:szCs w:val="20"/>
      <w:lang w:bidi="ar-SA"/>
    </w:rPr>
  </w:style>
  <w:style w:type="paragraph" w:customStyle="1" w:styleId="TableText">
    <w:name w:val="Table Text"/>
    <w:basedOn w:val="Normal"/>
    <w:rsid w:val="00144854"/>
    <w:pPr>
      <w:spacing w:before="60" w:after="60"/>
    </w:pPr>
    <w:rPr>
      <w:rFonts w:ascii="Arial" w:eastAsia="Times New Roman" w:hAnsi="Arial" w:cs="Times New Roman"/>
      <w:snapToGrid/>
      <w:color w:val="auto"/>
      <w:sz w:val="16"/>
      <w:szCs w:val="16"/>
    </w:rPr>
  </w:style>
  <w:style w:type="table" w:customStyle="1" w:styleId="Style3">
    <w:name w:val="Style3"/>
    <w:basedOn w:val="TableNormal"/>
    <w:uiPriority w:val="99"/>
    <w:rsid w:val="00B51068"/>
    <w:pPr>
      <w:spacing w:after="0" w:line="240" w:lineRule="auto"/>
    </w:pPr>
    <w:tblPr>
      <w:tblInd w:w="0" w:type="dxa"/>
      <w:tblCellMar>
        <w:top w:w="0" w:type="dxa"/>
        <w:left w:w="108" w:type="dxa"/>
        <w:bottom w:w="0" w:type="dxa"/>
        <w:right w:w="108" w:type="dxa"/>
      </w:tblCellMar>
    </w:tblPr>
    <w:tblStylePr w:type="firstRow">
      <w:rPr>
        <w:b/>
      </w:rPr>
    </w:tblStylePr>
  </w:style>
  <w:style w:type="paragraph" w:customStyle="1" w:styleId="BulletList">
    <w:name w:val="Bullet List"/>
    <w:basedOn w:val="Normal"/>
    <w:rsid w:val="00856578"/>
    <w:pPr>
      <w:numPr>
        <w:numId w:val="3"/>
      </w:numPr>
      <w:ind w:left="527" w:hanging="357"/>
    </w:pPr>
    <w:rPr>
      <w:rFonts w:ascii="Times New Roman" w:eastAsia="Times New Roman" w:hAnsi="Times New Roman" w:cs="Times New Roman"/>
      <w:snapToGrid/>
      <w:color w:val="auto"/>
      <w:sz w:val="22"/>
      <w:lang w:bidi="ar-SA"/>
    </w:rPr>
  </w:style>
  <w:style w:type="paragraph" w:styleId="ListBullet">
    <w:name w:val="List Bullet"/>
    <w:basedOn w:val="Normal"/>
    <w:autoRedefine/>
    <w:rsid w:val="00BB21BB"/>
    <w:pPr>
      <w:numPr>
        <w:numId w:val="4"/>
      </w:numPr>
      <w:tabs>
        <w:tab w:val="clear" w:pos="360"/>
        <w:tab w:val="left" w:pos="567"/>
      </w:tabs>
      <w:ind w:left="527" w:hanging="357"/>
    </w:pPr>
    <w:rPr>
      <w:rFonts w:ascii="Times New Roman" w:eastAsia="Times New Roman" w:hAnsi="Times New Roman" w:cs="Times New Roman"/>
      <w:snapToGrid/>
      <w:color w:val="auto"/>
      <w:sz w:val="22"/>
      <w:szCs w:val="20"/>
      <w:lang w:bidi="ar-SA"/>
    </w:rPr>
  </w:style>
  <w:style w:type="paragraph" w:styleId="ListParagraph">
    <w:name w:val="List Paragraph"/>
    <w:basedOn w:val="Normal"/>
    <w:uiPriority w:val="34"/>
    <w:qFormat/>
    <w:rsid w:val="00E87D18"/>
    <w:pPr>
      <w:ind w:left="720"/>
      <w:contextualSpacing/>
    </w:pPr>
  </w:style>
  <w:style w:type="paragraph" w:styleId="HTMLPreformatted">
    <w:name w:val="HTML Preformatted"/>
    <w:basedOn w:val="Normal"/>
    <w:link w:val="HTMLPreformattedChar"/>
    <w:uiPriority w:val="99"/>
    <w:semiHidden/>
    <w:unhideWhenUsed/>
    <w:rsid w:val="0076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napToGrid/>
      <w:color w:val="auto"/>
      <w:sz w:val="20"/>
      <w:szCs w:val="20"/>
    </w:rPr>
  </w:style>
  <w:style w:type="character" w:customStyle="1" w:styleId="HTMLPreformattedChar">
    <w:name w:val="HTML Preformatted Char"/>
    <w:basedOn w:val="DefaultParagraphFont"/>
    <w:link w:val="HTMLPreformatted"/>
    <w:uiPriority w:val="99"/>
    <w:semiHidden/>
    <w:rsid w:val="00763948"/>
    <w:rPr>
      <w:rFonts w:ascii="Courier New" w:eastAsia="Times New Roman" w:hAnsi="Courier New" w:cs="Courier New"/>
      <w:sz w:val="20"/>
      <w:szCs w:val="20"/>
    </w:rPr>
  </w:style>
  <w:style w:type="character" w:customStyle="1" w:styleId="jsonparserpunctuation">
    <w:name w:val="json_parser_punctuation"/>
    <w:basedOn w:val="DefaultParagraphFont"/>
    <w:rsid w:val="005C7181"/>
  </w:style>
  <w:style w:type="character" w:customStyle="1" w:styleId="jsonparserkeyname">
    <w:name w:val="json_parser_keyname"/>
    <w:basedOn w:val="DefaultParagraphFont"/>
    <w:rsid w:val="005C7181"/>
  </w:style>
  <w:style w:type="character" w:customStyle="1" w:styleId="apple-converted-space">
    <w:name w:val="apple-converted-space"/>
    <w:basedOn w:val="DefaultParagraphFont"/>
    <w:rsid w:val="005C7181"/>
  </w:style>
  <w:style w:type="character" w:customStyle="1" w:styleId="jsonparserarraycounter">
    <w:name w:val="json_parser_arraycounter"/>
    <w:basedOn w:val="DefaultParagraphFont"/>
    <w:rsid w:val="005C7181"/>
  </w:style>
  <w:style w:type="character" w:customStyle="1" w:styleId="jsonparsernumeric">
    <w:name w:val="json_parser_numeric"/>
    <w:basedOn w:val="DefaultParagraphFont"/>
    <w:rsid w:val="005C7181"/>
  </w:style>
  <w:style w:type="character" w:customStyle="1" w:styleId="jsonparserstringvalue">
    <w:name w:val="json_parser_stringvalue"/>
    <w:basedOn w:val="DefaultParagraphFont"/>
    <w:rsid w:val="005C7181"/>
  </w:style>
  <w:style w:type="paragraph" w:styleId="Revision">
    <w:name w:val="Revision"/>
    <w:hidden/>
    <w:uiPriority w:val="99"/>
    <w:semiHidden/>
    <w:rsid w:val="00AC4C03"/>
    <w:pPr>
      <w:spacing w:after="0" w:line="240" w:lineRule="auto"/>
    </w:pPr>
    <w:rPr>
      <w:snapToGrid w:val="0"/>
      <w:color w:val="595959" w:themeColor="text1" w:themeTint="A6"/>
      <w:sz w:val="24"/>
    </w:rPr>
  </w:style>
  <w:style w:type="character" w:styleId="FollowedHyperlink">
    <w:name w:val="FollowedHyperlink"/>
    <w:basedOn w:val="DefaultParagraphFont"/>
    <w:uiPriority w:val="99"/>
    <w:semiHidden/>
    <w:unhideWhenUsed/>
    <w:rsid w:val="000E0408"/>
    <w:rPr>
      <w:color w:val="800080" w:themeColor="followedHyperlink"/>
      <w:u w:val="single"/>
    </w:rPr>
  </w:style>
  <w:style w:type="character" w:styleId="HTMLCode">
    <w:name w:val="HTML Code"/>
    <w:basedOn w:val="DefaultParagraphFont"/>
    <w:uiPriority w:val="99"/>
    <w:semiHidden/>
    <w:unhideWhenUsed/>
    <w:rsid w:val="00D4164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Normal">
    <w:name w:val="Normal"/>
    <w:qFormat/>
    <w:rsid w:val="00A426FA"/>
    <w:pPr>
      <w:spacing w:after="120" w:line="240" w:lineRule="auto"/>
    </w:pPr>
    <w:rPr>
      <w:snapToGrid w:val="0"/>
      <w:color w:val="595959" w:themeColor="text1" w:themeTint="A6"/>
      <w:sz w:val="24"/>
    </w:rPr>
  </w:style>
  <w:style w:type="paragraph" w:styleId="Heading1">
    <w:name w:val="heading 1"/>
    <w:basedOn w:val="Normal"/>
    <w:next w:val="Normal"/>
    <w:link w:val="Heading1Char"/>
    <w:uiPriority w:val="9"/>
    <w:qFormat/>
    <w:rsid w:val="00671A76"/>
    <w:pPr>
      <w:keepNext/>
      <w:keepLines/>
      <w:spacing w:before="480" w:after="0"/>
      <w:ind w:left="720" w:hanging="360"/>
      <w:outlineLvl w:val="0"/>
    </w:pPr>
    <w:rPr>
      <w:rFonts w:ascii="Calibri" w:eastAsiaTheme="majorEastAsia" w:hAnsi="Calibri" w:cstheme="majorBidi"/>
      <w:b/>
      <w:bCs/>
      <w:color w:val="0067B1"/>
      <w:sz w:val="36"/>
      <w:szCs w:val="28"/>
    </w:rPr>
  </w:style>
  <w:style w:type="paragraph" w:styleId="Heading2">
    <w:name w:val="heading 2"/>
    <w:basedOn w:val="Normal"/>
    <w:next w:val="Normal"/>
    <w:link w:val="Heading2Char"/>
    <w:uiPriority w:val="9"/>
    <w:unhideWhenUsed/>
    <w:qFormat/>
    <w:rsid w:val="00671A76"/>
    <w:pPr>
      <w:keepNext/>
      <w:keepLines/>
      <w:spacing w:before="200" w:after="0"/>
      <w:ind w:left="1440" w:hanging="360"/>
      <w:outlineLvl w:val="1"/>
    </w:pPr>
    <w:rPr>
      <w:rFonts w:eastAsiaTheme="majorEastAsia" w:cstheme="majorBidi"/>
      <w:b/>
      <w:bCs/>
      <w:color w:val="4C8F22"/>
      <w:sz w:val="28"/>
      <w:szCs w:val="26"/>
    </w:rPr>
  </w:style>
  <w:style w:type="paragraph" w:styleId="Heading3">
    <w:name w:val="heading 3"/>
    <w:basedOn w:val="Normal"/>
    <w:next w:val="Normal"/>
    <w:link w:val="Heading3Char"/>
    <w:uiPriority w:val="9"/>
    <w:unhideWhenUsed/>
    <w:qFormat/>
    <w:rsid w:val="00671A76"/>
    <w:pPr>
      <w:keepNext/>
      <w:keepLines/>
      <w:spacing w:before="200" w:after="0"/>
      <w:ind w:left="2160" w:hanging="180"/>
      <w:outlineLvl w:val="2"/>
    </w:pPr>
    <w:rPr>
      <w:rFonts w:eastAsiaTheme="majorEastAsia" w:cstheme="majorBidi"/>
      <w:b/>
      <w:bCs/>
      <w:color w:val="0067B1"/>
    </w:rPr>
  </w:style>
  <w:style w:type="paragraph" w:styleId="Heading4">
    <w:name w:val="heading 4"/>
    <w:basedOn w:val="Normal"/>
    <w:next w:val="Normal"/>
    <w:link w:val="Heading4Char"/>
    <w:uiPriority w:val="9"/>
    <w:unhideWhenUsed/>
    <w:rsid w:val="009D2324"/>
    <w:pPr>
      <w:keepNext/>
      <w:keepLines/>
      <w:spacing w:before="200" w:after="0"/>
      <w:ind w:left="2880" w:hanging="36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9D2324"/>
    <w:pPr>
      <w:keepNext/>
      <w:keepLines/>
      <w:spacing w:before="200" w:after="0"/>
      <w:ind w:left="3600" w:hanging="36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9D2324"/>
    <w:pPr>
      <w:keepNext/>
      <w:keepLines/>
      <w:spacing w:before="200" w:after="0"/>
      <w:ind w:left="4320" w:hanging="18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9D2324"/>
    <w:pPr>
      <w:keepNext/>
      <w:keepLines/>
      <w:spacing w:before="200" w:after="0"/>
      <w:ind w:left="5040" w:hanging="36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9D2324"/>
    <w:pPr>
      <w:keepNext/>
      <w:keepLines/>
      <w:spacing w:before="200" w:after="0"/>
      <w:ind w:left="5760" w:hanging="36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rsid w:val="009D2324"/>
    <w:pPr>
      <w:keepNext/>
      <w:keepLines/>
      <w:spacing w:before="200" w:after="0"/>
      <w:ind w:left="6480" w:hanging="18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A76"/>
    <w:rPr>
      <w:rFonts w:ascii="Calibri" w:eastAsiaTheme="majorEastAsia" w:hAnsi="Calibri" w:cstheme="majorBidi"/>
      <w:b/>
      <w:bCs/>
      <w:snapToGrid w:val="0"/>
      <w:color w:val="0067B1"/>
      <w:sz w:val="36"/>
      <w:szCs w:val="28"/>
    </w:rPr>
  </w:style>
  <w:style w:type="character" w:customStyle="1" w:styleId="Heading2Char">
    <w:name w:val="Heading 2 Char"/>
    <w:basedOn w:val="DefaultParagraphFont"/>
    <w:link w:val="Heading2"/>
    <w:uiPriority w:val="9"/>
    <w:rsid w:val="00671A76"/>
    <w:rPr>
      <w:rFonts w:eastAsiaTheme="majorEastAsia" w:cstheme="majorBidi"/>
      <w:b/>
      <w:bCs/>
      <w:snapToGrid w:val="0"/>
      <w:color w:val="4C8F22"/>
      <w:sz w:val="28"/>
      <w:szCs w:val="26"/>
    </w:rPr>
  </w:style>
  <w:style w:type="character" w:customStyle="1" w:styleId="Heading3Char">
    <w:name w:val="Heading 3 Char"/>
    <w:basedOn w:val="DefaultParagraphFont"/>
    <w:link w:val="Heading3"/>
    <w:uiPriority w:val="9"/>
    <w:rsid w:val="00671A76"/>
    <w:rPr>
      <w:rFonts w:eastAsiaTheme="majorEastAsia" w:cstheme="majorBidi"/>
      <w:b/>
      <w:bCs/>
      <w:snapToGrid w:val="0"/>
      <w:color w:val="0067B1"/>
      <w:sz w:val="24"/>
    </w:rPr>
  </w:style>
  <w:style w:type="character" w:customStyle="1" w:styleId="Heading4Char">
    <w:name w:val="Heading 4 Char"/>
    <w:basedOn w:val="DefaultParagraphFont"/>
    <w:link w:val="Heading4"/>
    <w:uiPriority w:val="9"/>
    <w:rsid w:val="009D2324"/>
    <w:rPr>
      <w:rFonts w:asciiTheme="majorHAnsi" w:eastAsiaTheme="majorEastAsia" w:hAnsiTheme="majorHAnsi" w:cstheme="majorBidi"/>
      <w:b/>
      <w:bCs/>
      <w:i/>
      <w:iCs/>
      <w:snapToGrid w:val="0"/>
      <w:color w:val="4F81BD" w:themeColor="accent1"/>
      <w:sz w:val="24"/>
    </w:rPr>
  </w:style>
  <w:style w:type="character" w:customStyle="1" w:styleId="Heading5Char">
    <w:name w:val="Heading 5 Char"/>
    <w:basedOn w:val="DefaultParagraphFont"/>
    <w:link w:val="Heading5"/>
    <w:uiPriority w:val="9"/>
    <w:rsid w:val="009D2324"/>
    <w:rPr>
      <w:rFonts w:asciiTheme="majorHAnsi" w:eastAsiaTheme="majorEastAsia" w:hAnsiTheme="majorHAnsi" w:cstheme="majorBidi"/>
      <w:snapToGrid w:val="0"/>
      <w:color w:val="243F60" w:themeColor="accent1" w:themeShade="7F"/>
      <w:sz w:val="24"/>
    </w:rPr>
  </w:style>
  <w:style w:type="character" w:customStyle="1" w:styleId="Heading6Char">
    <w:name w:val="Heading 6 Char"/>
    <w:basedOn w:val="DefaultParagraphFont"/>
    <w:link w:val="Heading6"/>
    <w:uiPriority w:val="9"/>
    <w:rsid w:val="009D2324"/>
    <w:rPr>
      <w:rFonts w:asciiTheme="majorHAnsi" w:eastAsiaTheme="majorEastAsia" w:hAnsiTheme="majorHAnsi" w:cstheme="majorBidi"/>
      <w:i/>
      <w:iCs/>
      <w:snapToGrid w:val="0"/>
      <w:color w:val="243F60" w:themeColor="accent1" w:themeShade="7F"/>
      <w:sz w:val="24"/>
    </w:rPr>
  </w:style>
  <w:style w:type="character" w:customStyle="1" w:styleId="Heading7Char">
    <w:name w:val="Heading 7 Char"/>
    <w:basedOn w:val="DefaultParagraphFont"/>
    <w:link w:val="Heading7"/>
    <w:uiPriority w:val="9"/>
    <w:rsid w:val="009D2324"/>
    <w:rPr>
      <w:rFonts w:asciiTheme="majorHAnsi" w:eastAsiaTheme="majorEastAsia" w:hAnsiTheme="majorHAnsi" w:cstheme="majorBidi"/>
      <w:i/>
      <w:iCs/>
      <w:snapToGrid w:val="0"/>
      <w:color w:val="404040" w:themeColor="text1" w:themeTint="BF"/>
      <w:sz w:val="24"/>
    </w:rPr>
  </w:style>
  <w:style w:type="character" w:customStyle="1" w:styleId="Heading8Char">
    <w:name w:val="Heading 8 Char"/>
    <w:basedOn w:val="DefaultParagraphFont"/>
    <w:link w:val="Heading8"/>
    <w:uiPriority w:val="9"/>
    <w:rsid w:val="009D2324"/>
    <w:rPr>
      <w:rFonts w:asciiTheme="majorHAnsi" w:eastAsiaTheme="majorEastAsia" w:hAnsiTheme="majorHAnsi" w:cstheme="majorBidi"/>
      <w:snapToGrid w:val="0"/>
      <w:color w:val="404040" w:themeColor="text1" w:themeTint="BF"/>
      <w:sz w:val="20"/>
      <w:szCs w:val="20"/>
    </w:rPr>
  </w:style>
  <w:style w:type="character" w:customStyle="1" w:styleId="Heading9Char">
    <w:name w:val="Heading 9 Char"/>
    <w:basedOn w:val="DefaultParagraphFont"/>
    <w:link w:val="Heading9"/>
    <w:uiPriority w:val="9"/>
    <w:rsid w:val="009D2324"/>
    <w:rPr>
      <w:rFonts w:asciiTheme="majorHAnsi" w:eastAsiaTheme="majorEastAsia" w:hAnsiTheme="majorHAnsi" w:cstheme="majorBidi"/>
      <w:i/>
      <w:iCs/>
      <w:snapToGrid w:val="0"/>
      <w:color w:val="404040" w:themeColor="text1" w:themeTint="BF"/>
      <w:sz w:val="20"/>
      <w:szCs w:val="20"/>
    </w:rPr>
  </w:style>
  <w:style w:type="character" w:styleId="PlaceholderText">
    <w:name w:val="Placeholder Text"/>
    <w:basedOn w:val="DefaultParagraphFont"/>
    <w:uiPriority w:val="99"/>
    <w:semiHidden/>
    <w:rsid w:val="00204C24"/>
    <w:rPr>
      <w:color w:val="808080"/>
    </w:rPr>
  </w:style>
  <w:style w:type="paragraph" w:styleId="BalloonText">
    <w:name w:val="Balloon Text"/>
    <w:basedOn w:val="Normal"/>
    <w:link w:val="BalloonTextChar"/>
    <w:uiPriority w:val="99"/>
    <w:semiHidden/>
    <w:unhideWhenUsed/>
    <w:rsid w:val="00204C2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4C24"/>
    <w:rPr>
      <w:rFonts w:ascii="Tahoma" w:hAnsi="Tahoma" w:cs="Tahoma"/>
      <w:sz w:val="16"/>
      <w:szCs w:val="16"/>
    </w:rPr>
  </w:style>
  <w:style w:type="paragraph" w:styleId="Title">
    <w:name w:val="Title"/>
    <w:basedOn w:val="Normal"/>
    <w:next w:val="Normal"/>
    <w:link w:val="TitleChar"/>
    <w:uiPriority w:val="10"/>
    <w:qFormat/>
    <w:rsid w:val="00F76E03"/>
    <w:rPr>
      <w:b/>
      <w:bCs/>
      <w:color w:val="0067B1"/>
      <w:sz w:val="80"/>
      <w:szCs w:val="80"/>
    </w:rPr>
  </w:style>
  <w:style w:type="paragraph" w:styleId="Subtitle">
    <w:name w:val="Subtitle"/>
    <w:basedOn w:val="Normal"/>
    <w:next w:val="Normal"/>
    <w:link w:val="SubtitleChar"/>
    <w:uiPriority w:val="11"/>
    <w:qFormat/>
    <w:rsid w:val="00E74C5D"/>
    <w:rPr>
      <w:b/>
      <w:bCs/>
      <w:color w:val="439639"/>
      <w:sz w:val="48"/>
      <w:szCs w:val="48"/>
    </w:rPr>
  </w:style>
  <w:style w:type="character" w:customStyle="1" w:styleId="SubtitleChar">
    <w:name w:val="Subtitle Char"/>
    <w:basedOn w:val="DefaultParagraphFont"/>
    <w:link w:val="Subtitle"/>
    <w:uiPriority w:val="11"/>
    <w:rsid w:val="00E74C5D"/>
    <w:rPr>
      <w:b/>
      <w:bCs/>
      <w:snapToGrid w:val="0"/>
      <w:color w:val="439639"/>
      <w:sz w:val="48"/>
      <w:szCs w:val="48"/>
    </w:rPr>
  </w:style>
  <w:style w:type="paragraph" w:styleId="TOC1">
    <w:name w:val="toc 1"/>
    <w:basedOn w:val="Normal"/>
    <w:next w:val="Normal"/>
    <w:link w:val="TOC1Char"/>
    <w:autoRedefine/>
    <w:uiPriority w:val="39"/>
    <w:unhideWhenUsed/>
    <w:rsid w:val="007D1A5B"/>
    <w:pPr>
      <w:spacing w:after="100"/>
    </w:pPr>
    <w:rPr>
      <w:b/>
      <w:bCs/>
      <w:noProof/>
      <w:color w:val="0067B1"/>
    </w:rPr>
  </w:style>
  <w:style w:type="character" w:customStyle="1" w:styleId="TOC1Char">
    <w:name w:val="TOC 1 Char"/>
    <w:basedOn w:val="DefaultParagraphFont"/>
    <w:link w:val="TOC1"/>
    <w:uiPriority w:val="39"/>
    <w:rsid w:val="007D1A5B"/>
    <w:rPr>
      <w:b/>
      <w:bCs/>
      <w:noProof/>
      <w:snapToGrid w:val="0"/>
      <w:color w:val="0067B1"/>
      <w:sz w:val="24"/>
    </w:rPr>
  </w:style>
  <w:style w:type="paragraph" w:styleId="TOC2">
    <w:name w:val="toc 2"/>
    <w:basedOn w:val="Normal"/>
    <w:next w:val="Normal"/>
    <w:link w:val="TOC2Char"/>
    <w:autoRedefine/>
    <w:uiPriority w:val="39"/>
    <w:unhideWhenUsed/>
    <w:rsid w:val="00F72FB6"/>
    <w:pPr>
      <w:spacing w:after="100"/>
      <w:ind w:left="240"/>
    </w:pPr>
    <w:rPr>
      <w:b/>
    </w:rPr>
  </w:style>
  <w:style w:type="character" w:customStyle="1" w:styleId="TOC2Char">
    <w:name w:val="TOC 2 Char"/>
    <w:basedOn w:val="DefaultParagraphFont"/>
    <w:link w:val="TOC2"/>
    <w:uiPriority w:val="39"/>
    <w:rsid w:val="00F72FB6"/>
    <w:rPr>
      <w:b/>
      <w:snapToGrid w:val="0"/>
      <w:color w:val="595959" w:themeColor="text1" w:themeTint="A6"/>
      <w:sz w:val="24"/>
    </w:rPr>
  </w:style>
  <w:style w:type="table" w:styleId="TableGrid">
    <w:name w:val="Table Grid"/>
    <w:basedOn w:val="TableNormal"/>
    <w:uiPriority w:val="59"/>
    <w:rsid w:val="004D64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4D64D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tyle1">
    <w:name w:val="Style1"/>
    <w:basedOn w:val="LightGrid-Accent11"/>
    <w:uiPriority w:val="99"/>
    <w:rsid w:val="00031658"/>
    <w:pPr>
      <w:spacing w:after="200" w:line="276" w:lineRule="auto"/>
    </w:pPr>
    <w:rPr>
      <w:color w:val="000000" w:themeColor="text1"/>
      <w:sz w:val="20"/>
      <w:szCs w:val="20"/>
      <w:lang w:bidi="ar-SA"/>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pPr>
        <w:spacing w:before="0" w:after="0" w:line="240" w:lineRule="auto"/>
      </w:pPr>
      <w:rPr>
        <w:rFonts w:ascii="Calibri" w:eastAsiaTheme="majorEastAsia" w:hAnsi="Calibri" w:cstheme="majorBidi"/>
        <w:b/>
        <w:bCs/>
        <w:i w:val="0"/>
        <w:color w:val="FFFFFF" w:themeColor="background1"/>
        <w:sz w:val="24"/>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548DD4" w:themeFill="text2" w:themeFillTint="99"/>
      </w:tcPr>
    </w:tblStylePr>
    <w:tblStylePr w:type="lastRow">
      <w:pPr>
        <w:spacing w:before="0" w:after="0" w:line="240" w:lineRule="auto"/>
      </w:pPr>
      <w:rPr>
        <w:rFonts w:asciiTheme="majorHAnsi" w:eastAsiaTheme="majorEastAsia" w:hAnsiTheme="majorHAnsi" w:cstheme="majorBidi"/>
        <w:b/>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C6D9F1" w:themeFill="text2" w:themeFillTint="33"/>
      </w:tcPr>
    </w:tblStylePr>
    <w:tblStylePr w:type="firstCol">
      <w:rPr>
        <w:rFonts w:asciiTheme="majorHAnsi" w:eastAsiaTheme="majorEastAsia" w:hAnsiTheme="majorHAnsi" w:cstheme="majorBidi"/>
        <w:b/>
        <w:bCs/>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lastCol">
      <w:rPr>
        <w:rFonts w:asciiTheme="majorHAnsi" w:eastAsiaTheme="majorEastAsia" w:hAnsiTheme="majorHAnsi" w:cstheme="majorBidi"/>
        <w:b/>
        <w:bCs/>
        <w:color w:val="8DB3E2" w:themeColor="text2" w:themeTint="66"/>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uto"/>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Accent11">
    <w:name w:val="Light Grid - Accent 11"/>
    <w:basedOn w:val="TableNormal"/>
    <w:uiPriority w:val="62"/>
    <w:rsid w:val="0003165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List-Accent2">
    <w:name w:val="Light List Accent 2"/>
    <w:basedOn w:val="TableNormal"/>
    <w:uiPriority w:val="61"/>
    <w:rsid w:val="004D64D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Style2">
    <w:name w:val="Style2"/>
    <w:basedOn w:val="TableNormal"/>
    <w:uiPriority w:val="99"/>
    <w:rsid w:val="003817D5"/>
    <w:pPr>
      <w:spacing w:after="0" w:line="240" w:lineRule="auto"/>
    </w:pPr>
    <w:tblPr>
      <w:tblInd w:w="0" w:type="dxa"/>
      <w:tblCellMar>
        <w:top w:w="0" w:type="dxa"/>
        <w:left w:w="108" w:type="dxa"/>
        <w:bottom w:w="0" w:type="dxa"/>
        <w:right w:w="108" w:type="dxa"/>
      </w:tblCellMar>
    </w:tblPr>
  </w:style>
  <w:style w:type="table" w:customStyle="1" w:styleId="TableDTP">
    <w:name w:val="Table DTP"/>
    <w:basedOn w:val="TableNormal"/>
    <w:uiPriority w:val="99"/>
    <w:rsid w:val="003817D5"/>
    <w:pPr>
      <w:spacing w:after="0" w:line="240" w:lineRule="auto"/>
    </w:pPr>
    <w:tblPr>
      <w:tblInd w:w="0" w:type="dxa"/>
      <w:tblCellMar>
        <w:top w:w="0" w:type="dxa"/>
        <w:left w:w="108" w:type="dxa"/>
        <w:bottom w:w="0" w:type="dxa"/>
        <w:right w:w="108" w:type="dxa"/>
      </w:tblCellMar>
    </w:tblPr>
  </w:style>
  <w:style w:type="character" w:customStyle="1" w:styleId="TitleChar">
    <w:name w:val="Title Char"/>
    <w:basedOn w:val="DefaultParagraphFont"/>
    <w:link w:val="Title"/>
    <w:uiPriority w:val="10"/>
    <w:rsid w:val="00F76E03"/>
    <w:rPr>
      <w:b/>
      <w:bCs/>
      <w:snapToGrid w:val="0"/>
      <w:color w:val="0067B1"/>
      <w:sz w:val="80"/>
      <w:szCs w:val="80"/>
    </w:rPr>
  </w:style>
  <w:style w:type="paragraph" w:styleId="TOC4">
    <w:name w:val="toc 4"/>
    <w:basedOn w:val="Normal"/>
    <w:next w:val="Normal"/>
    <w:autoRedefine/>
    <w:uiPriority w:val="39"/>
    <w:semiHidden/>
    <w:unhideWhenUsed/>
    <w:rsid w:val="00355EF3"/>
    <w:pPr>
      <w:spacing w:after="100"/>
      <w:ind w:left="720"/>
    </w:pPr>
  </w:style>
  <w:style w:type="table" w:styleId="LightGrid-Accent5">
    <w:name w:val="Light Grid Accent 5"/>
    <w:basedOn w:val="TableNormal"/>
    <w:uiPriority w:val="62"/>
    <w:rsid w:val="001456F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Quote">
    <w:name w:val="Quote"/>
    <w:basedOn w:val="Indenttext"/>
    <w:next w:val="Normal"/>
    <w:link w:val="QuoteChar"/>
    <w:uiPriority w:val="29"/>
    <w:rsid w:val="00D72E7B"/>
    <w:pPr>
      <w:ind w:left="0"/>
    </w:pPr>
    <w:rPr>
      <w:i/>
      <w:iCs/>
    </w:rPr>
  </w:style>
  <w:style w:type="character" w:customStyle="1" w:styleId="QuoteChar">
    <w:name w:val="Quote Char"/>
    <w:basedOn w:val="DefaultParagraphFont"/>
    <w:link w:val="Quote"/>
    <w:uiPriority w:val="29"/>
    <w:rsid w:val="00D72E7B"/>
    <w:rPr>
      <w:i/>
      <w:iCs/>
      <w:snapToGrid w:val="0"/>
      <w:color w:val="595959" w:themeColor="text1" w:themeTint="A6"/>
      <w:sz w:val="24"/>
    </w:rPr>
  </w:style>
  <w:style w:type="paragraph" w:customStyle="1" w:styleId="Bullet">
    <w:name w:val="Bullet"/>
    <w:basedOn w:val="Normal"/>
    <w:link w:val="BulletChar"/>
    <w:qFormat/>
    <w:rsid w:val="003C6A89"/>
    <w:pPr>
      <w:numPr>
        <w:numId w:val="1"/>
      </w:numPr>
      <w:tabs>
        <w:tab w:val="left" w:pos="1530"/>
        <w:tab w:val="left" w:pos="5962"/>
      </w:tabs>
      <w:contextualSpacing/>
    </w:pPr>
  </w:style>
  <w:style w:type="character" w:customStyle="1" w:styleId="BulletChar">
    <w:name w:val="Bullet Char"/>
    <w:basedOn w:val="DefaultParagraphFont"/>
    <w:link w:val="Bullet"/>
    <w:rsid w:val="00A426FA"/>
    <w:rPr>
      <w:snapToGrid w:val="0"/>
      <w:color w:val="595959" w:themeColor="text1" w:themeTint="A6"/>
      <w:sz w:val="24"/>
    </w:rPr>
  </w:style>
  <w:style w:type="paragraph" w:styleId="NormalWeb">
    <w:name w:val="Normal (Web)"/>
    <w:basedOn w:val="Normal"/>
    <w:uiPriority w:val="99"/>
    <w:semiHidden/>
    <w:unhideWhenUsed/>
    <w:rsid w:val="009B4EE0"/>
    <w:pPr>
      <w:spacing w:before="100" w:beforeAutospacing="1" w:after="100" w:afterAutospacing="1"/>
    </w:pPr>
    <w:rPr>
      <w:rFonts w:ascii="Times New Roman" w:eastAsiaTheme="minorEastAsia" w:hAnsi="Times New Roman" w:cs="Times New Roman"/>
      <w:snapToGrid/>
      <w:color w:val="auto"/>
      <w:szCs w:val="24"/>
    </w:rPr>
  </w:style>
  <w:style w:type="character" w:styleId="CommentReference">
    <w:name w:val="annotation reference"/>
    <w:basedOn w:val="DefaultParagraphFont"/>
    <w:uiPriority w:val="99"/>
    <w:semiHidden/>
    <w:unhideWhenUsed/>
    <w:rsid w:val="00016975"/>
    <w:rPr>
      <w:sz w:val="16"/>
      <w:szCs w:val="16"/>
    </w:rPr>
  </w:style>
  <w:style w:type="paragraph" w:styleId="CommentText">
    <w:name w:val="annotation text"/>
    <w:basedOn w:val="Normal"/>
    <w:link w:val="CommentTextChar"/>
    <w:uiPriority w:val="99"/>
    <w:semiHidden/>
    <w:unhideWhenUsed/>
    <w:rsid w:val="00016975"/>
    <w:rPr>
      <w:sz w:val="20"/>
      <w:szCs w:val="20"/>
    </w:rPr>
  </w:style>
  <w:style w:type="character" w:customStyle="1" w:styleId="CommentTextChar">
    <w:name w:val="Comment Text Char"/>
    <w:basedOn w:val="DefaultParagraphFont"/>
    <w:link w:val="CommentText"/>
    <w:uiPriority w:val="99"/>
    <w:semiHidden/>
    <w:rsid w:val="00016975"/>
    <w:rPr>
      <w:snapToGrid w:val="0"/>
      <w:color w:val="595959" w:themeColor="text1" w:themeTint="A6"/>
      <w:sz w:val="20"/>
      <w:szCs w:val="20"/>
    </w:rPr>
  </w:style>
  <w:style w:type="paragraph" w:styleId="CommentSubject">
    <w:name w:val="annotation subject"/>
    <w:basedOn w:val="CommentText"/>
    <w:next w:val="CommentText"/>
    <w:link w:val="CommentSubjectChar"/>
    <w:uiPriority w:val="99"/>
    <w:semiHidden/>
    <w:unhideWhenUsed/>
    <w:rsid w:val="00016975"/>
    <w:rPr>
      <w:b/>
      <w:bCs/>
    </w:rPr>
  </w:style>
  <w:style w:type="character" w:customStyle="1" w:styleId="CommentSubjectChar">
    <w:name w:val="Comment Subject Char"/>
    <w:basedOn w:val="CommentTextChar"/>
    <w:link w:val="CommentSubject"/>
    <w:uiPriority w:val="99"/>
    <w:semiHidden/>
    <w:rsid w:val="00016975"/>
    <w:rPr>
      <w:b/>
      <w:bCs/>
      <w:snapToGrid w:val="0"/>
      <w:color w:val="595959" w:themeColor="text1" w:themeTint="A6"/>
      <w:sz w:val="20"/>
      <w:szCs w:val="20"/>
    </w:rPr>
  </w:style>
  <w:style w:type="paragraph" w:styleId="BodyText3">
    <w:name w:val="Body Text 3"/>
    <w:basedOn w:val="Normal"/>
    <w:link w:val="BodyText3Char"/>
    <w:uiPriority w:val="99"/>
    <w:semiHidden/>
    <w:unhideWhenUsed/>
    <w:rsid w:val="001548B2"/>
    <w:rPr>
      <w:sz w:val="16"/>
      <w:szCs w:val="16"/>
    </w:rPr>
  </w:style>
  <w:style w:type="character" w:customStyle="1" w:styleId="BodyText3Char">
    <w:name w:val="Body Text 3 Char"/>
    <w:basedOn w:val="DefaultParagraphFont"/>
    <w:link w:val="BodyText3"/>
    <w:uiPriority w:val="99"/>
    <w:semiHidden/>
    <w:rsid w:val="001548B2"/>
    <w:rPr>
      <w:snapToGrid w:val="0"/>
      <w:color w:val="595959" w:themeColor="text1" w:themeTint="A6"/>
      <w:sz w:val="16"/>
      <w:szCs w:val="16"/>
    </w:rPr>
  </w:style>
  <w:style w:type="character" w:styleId="Emphasis">
    <w:name w:val="Emphasis"/>
    <w:basedOn w:val="DefaultParagraphFont"/>
    <w:uiPriority w:val="20"/>
    <w:qFormat/>
    <w:rsid w:val="00A426FA"/>
    <w:rPr>
      <w:rFonts w:cstheme="minorHAnsi"/>
      <w:b/>
      <w:bCs/>
      <w:szCs w:val="24"/>
    </w:rPr>
  </w:style>
  <w:style w:type="paragraph" w:customStyle="1" w:styleId="DocumentPropertiesLable">
    <w:name w:val="Document Properties Lable"/>
    <w:basedOn w:val="DocumentsPropertiesValue"/>
    <w:link w:val="DocumentPropertiesLableChar"/>
    <w:qFormat/>
    <w:rsid w:val="00B6431D"/>
    <w:rPr>
      <w:b/>
      <w:bCs w:val="0"/>
    </w:rPr>
  </w:style>
  <w:style w:type="paragraph" w:customStyle="1" w:styleId="DocumentsPropertiesValue">
    <w:name w:val="Documents Properties Value"/>
    <w:basedOn w:val="Normal"/>
    <w:link w:val="DocumentsPropertiesValueChar"/>
    <w:qFormat/>
    <w:rsid w:val="00101744"/>
    <w:rPr>
      <w:rFonts w:ascii="Calibri" w:eastAsiaTheme="majorEastAsia" w:hAnsi="Calibri" w:cstheme="majorBidi"/>
      <w:bCs/>
      <w:color w:val="0067B1"/>
      <w:szCs w:val="20"/>
      <w:lang w:bidi="ar-SA"/>
    </w:rPr>
  </w:style>
  <w:style w:type="character" w:customStyle="1" w:styleId="DocumentsPropertiesValueChar">
    <w:name w:val="Documents Properties Value Char"/>
    <w:basedOn w:val="DefaultParagraphFont"/>
    <w:link w:val="DocumentsPropertiesValue"/>
    <w:rsid w:val="00101744"/>
    <w:rPr>
      <w:rFonts w:ascii="Calibri" w:eastAsiaTheme="majorEastAsia" w:hAnsi="Calibri" w:cstheme="majorBidi"/>
      <w:bCs/>
      <w:snapToGrid w:val="0"/>
      <w:color w:val="0067B1"/>
      <w:sz w:val="24"/>
      <w:szCs w:val="20"/>
      <w:lang w:bidi="ar-SA"/>
    </w:rPr>
  </w:style>
  <w:style w:type="character" w:customStyle="1" w:styleId="DocumentPropertiesLableChar">
    <w:name w:val="Document Properties Lable Char"/>
    <w:basedOn w:val="DefaultParagraphFont"/>
    <w:link w:val="DocumentPropertiesLable"/>
    <w:rsid w:val="00B6431D"/>
    <w:rPr>
      <w:rFonts w:ascii="Calibri" w:eastAsiaTheme="majorEastAsia" w:hAnsi="Calibri" w:cstheme="majorBidi"/>
      <w:b/>
      <w:snapToGrid w:val="0"/>
      <w:color w:val="0067B1"/>
      <w:sz w:val="24"/>
      <w:szCs w:val="20"/>
      <w:lang w:bidi="ar-SA"/>
    </w:rPr>
  </w:style>
  <w:style w:type="paragraph" w:customStyle="1" w:styleId="TableWhiteHeader">
    <w:name w:val="Table White Header"/>
    <w:basedOn w:val="CellHeading"/>
    <w:next w:val="Normal"/>
    <w:link w:val="TableWhiteHeaderChar"/>
    <w:qFormat/>
    <w:rsid w:val="001C6E1A"/>
    <w:pPr>
      <w:spacing w:before="60" w:after="60"/>
    </w:pPr>
    <w:rPr>
      <w:rFonts w:asciiTheme="minorHAnsi" w:hAnsiTheme="minorHAnsi" w:cstheme="minorHAnsi"/>
      <w:b w:val="0"/>
      <w:snapToGrid w:val="0"/>
      <w:color w:val="FFFFFF" w:themeColor="background1"/>
      <w:sz w:val="22"/>
      <w:szCs w:val="22"/>
    </w:rPr>
  </w:style>
  <w:style w:type="character" w:customStyle="1" w:styleId="TableWhiteHeaderChar">
    <w:name w:val="Table White Header Char"/>
    <w:basedOn w:val="DefaultParagraphFont"/>
    <w:link w:val="TableWhiteHeader"/>
    <w:rsid w:val="001C6E1A"/>
    <w:rPr>
      <w:rFonts w:eastAsia="Times New Roman" w:cstheme="minorHAnsi"/>
      <w:snapToGrid w:val="0"/>
      <w:color w:val="FFFFFF" w:themeColor="background1"/>
      <w:lang w:bidi="ar-SA"/>
    </w:rPr>
  </w:style>
  <w:style w:type="paragraph" w:styleId="Header">
    <w:name w:val="header"/>
    <w:basedOn w:val="Normal"/>
    <w:link w:val="HeaderChar"/>
    <w:uiPriority w:val="99"/>
    <w:unhideWhenUsed/>
    <w:rsid w:val="008C088B"/>
    <w:pPr>
      <w:tabs>
        <w:tab w:val="center" w:pos="4320"/>
        <w:tab w:val="right" w:pos="8640"/>
      </w:tabs>
      <w:spacing w:after="0"/>
    </w:pPr>
  </w:style>
  <w:style w:type="character" w:customStyle="1" w:styleId="HeaderChar">
    <w:name w:val="Header Char"/>
    <w:basedOn w:val="DefaultParagraphFont"/>
    <w:link w:val="Header"/>
    <w:uiPriority w:val="99"/>
    <w:rsid w:val="008C088B"/>
    <w:rPr>
      <w:snapToGrid w:val="0"/>
      <w:color w:val="595959" w:themeColor="text1" w:themeTint="A6"/>
      <w:sz w:val="24"/>
    </w:rPr>
  </w:style>
  <w:style w:type="paragraph" w:styleId="Footer">
    <w:name w:val="footer"/>
    <w:basedOn w:val="Normal"/>
    <w:link w:val="FooterChar"/>
    <w:uiPriority w:val="99"/>
    <w:unhideWhenUsed/>
    <w:rsid w:val="008C088B"/>
    <w:pPr>
      <w:tabs>
        <w:tab w:val="center" w:pos="4320"/>
        <w:tab w:val="right" w:pos="8640"/>
      </w:tabs>
      <w:spacing w:after="0"/>
    </w:pPr>
  </w:style>
  <w:style w:type="character" w:customStyle="1" w:styleId="FooterChar">
    <w:name w:val="Footer Char"/>
    <w:basedOn w:val="DefaultParagraphFont"/>
    <w:link w:val="Footer"/>
    <w:uiPriority w:val="99"/>
    <w:rsid w:val="008C088B"/>
    <w:rPr>
      <w:snapToGrid w:val="0"/>
      <w:color w:val="595959" w:themeColor="text1" w:themeTint="A6"/>
      <w:sz w:val="24"/>
    </w:rPr>
  </w:style>
  <w:style w:type="paragraph" w:styleId="TOC3">
    <w:name w:val="toc 3"/>
    <w:basedOn w:val="Normal"/>
    <w:next w:val="Normal"/>
    <w:autoRedefine/>
    <w:uiPriority w:val="39"/>
    <w:unhideWhenUsed/>
    <w:rsid w:val="00671A76"/>
    <w:pPr>
      <w:spacing w:after="100"/>
      <w:ind w:left="480"/>
    </w:pPr>
  </w:style>
  <w:style w:type="character" w:styleId="Hyperlink">
    <w:name w:val="Hyperlink"/>
    <w:basedOn w:val="DefaultParagraphFont"/>
    <w:uiPriority w:val="99"/>
    <w:unhideWhenUsed/>
    <w:rsid w:val="00671A76"/>
    <w:rPr>
      <w:color w:val="0000FF" w:themeColor="hyperlink"/>
      <w:u w:val="single"/>
    </w:rPr>
  </w:style>
  <w:style w:type="table" w:customStyle="1" w:styleId="Acronym">
    <w:name w:val="Acronym"/>
    <w:basedOn w:val="TableGrid"/>
    <w:uiPriority w:val="99"/>
    <w:rsid w:val="00F57D3D"/>
    <w:rPr>
      <w:color w:val="595959" w:themeColor="text1" w:themeTint="A6"/>
      <w:sz w:val="24"/>
    </w:rPr>
    <w:tblPr>
      <w:tblStyleRow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cPr>
      <w:vAlign w:val="center"/>
    </w:tcPr>
    <w:tblStylePr w:type="firstCol">
      <w:rPr>
        <w:b/>
      </w:rPr>
    </w:tblStylePr>
    <w:tblStylePr w:type="band1Horz">
      <w:tblPr/>
      <w:tcPr>
        <w:shd w:val="clear" w:color="auto" w:fill="DBE5F1" w:themeFill="accent1" w:themeFillTint="33"/>
      </w:tcPr>
    </w:tblStylePr>
  </w:style>
  <w:style w:type="paragraph" w:customStyle="1" w:styleId="Indenttext">
    <w:name w:val="Indent text"/>
    <w:basedOn w:val="Normal"/>
    <w:link w:val="IndenttextChar"/>
    <w:qFormat/>
    <w:rsid w:val="003C6A89"/>
    <w:pPr>
      <w:spacing w:after="200"/>
      <w:ind w:left="567"/>
    </w:pPr>
  </w:style>
  <w:style w:type="character" w:customStyle="1" w:styleId="IndenttextChar">
    <w:name w:val="Indent text Char"/>
    <w:basedOn w:val="DefaultParagraphFont"/>
    <w:link w:val="Indenttext"/>
    <w:rsid w:val="003C6A89"/>
    <w:rPr>
      <w:snapToGrid w:val="0"/>
      <w:color w:val="595959" w:themeColor="text1" w:themeTint="A6"/>
      <w:sz w:val="24"/>
    </w:rPr>
  </w:style>
  <w:style w:type="paragraph" w:styleId="BodyText">
    <w:name w:val="Body Text"/>
    <w:basedOn w:val="Normal"/>
    <w:link w:val="BodyTextChar"/>
    <w:unhideWhenUsed/>
    <w:rsid w:val="00785A88"/>
  </w:style>
  <w:style w:type="character" w:customStyle="1" w:styleId="BodyTextChar">
    <w:name w:val="Body Text Char"/>
    <w:basedOn w:val="DefaultParagraphFont"/>
    <w:link w:val="BodyText"/>
    <w:rsid w:val="00785A88"/>
    <w:rPr>
      <w:snapToGrid w:val="0"/>
      <w:color w:val="595959" w:themeColor="text1" w:themeTint="A6"/>
      <w:sz w:val="24"/>
    </w:rPr>
  </w:style>
  <w:style w:type="table" w:customStyle="1" w:styleId="PRDTable">
    <w:name w:val="PRD Table"/>
    <w:basedOn w:val="TableGrid"/>
    <w:uiPriority w:val="99"/>
    <w:rsid w:val="001C6E1A"/>
    <w:rPr>
      <w:color w:val="595959" w:themeColor="text1" w:themeTint="A6"/>
      <w:sz w:val="24"/>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rFonts w:asciiTheme="minorHAnsi" w:hAnsiTheme="minorHAnsi"/>
        <w:b/>
        <w:color w:val="FFFFFF" w:themeColor="background1"/>
        <w:sz w:val="22"/>
      </w:rPr>
      <w:tblPr/>
      <w:tcPr>
        <w:shd w:val="clear" w:color="auto" w:fill="548DD4" w:themeFill="text2" w:themeFillTint="99"/>
      </w:tcPr>
    </w:tblStylePr>
    <w:tblStylePr w:type="lastRow">
      <w:rPr>
        <w:b/>
        <w:color w:val="FFFFFF" w:themeColor="background1"/>
      </w:rPr>
      <w:tblPr/>
      <w:tcPr>
        <w:shd w:val="clear" w:color="auto" w:fill="FFFFFF" w:themeFill="background1"/>
      </w:tcPr>
    </w:tblStylePr>
    <w:tblStylePr w:type="firstCol">
      <w:rPr>
        <w:b/>
        <w:color w:val="FFFFFF" w:themeColor="background1"/>
      </w:rPr>
      <w:tblPr/>
      <w:tcPr>
        <w:shd w:val="clear" w:color="auto" w:fill="FFFFFF" w:themeFill="background1"/>
      </w:tcPr>
    </w:tblStylePr>
    <w:tblStylePr w:type="lastCol">
      <w:rPr>
        <w:b/>
        <w:color w:val="FFFFFF" w:themeColor="background1"/>
      </w:rPr>
      <w:tblPr/>
      <w:tcPr>
        <w:shd w:val="clear" w:color="auto" w:fill="FFFFFF" w:themeFill="background1"/>
      </w:tcPr>
    </w:tblStylePr>
  </w:style>
  <w:style w:type="paragraph" w:customStyle="1" w:styleId="CellHeading">
    <w:name w:val="CellHeading"/>
    <w:basedOn w:val="Normal"/>
    <w:rsid w:val="00144854"/>
    <w:pPr>
      <w:spacing w:before="120"/>
    </w:pPr>
    <w:rPr>
      <w:rFonts w:ascii="Arial" w:eastAsia="Times New Roman" w:hAnsi="Arial" w:cs="Times New Roman"/>
      <w:b/>
      <w:snapToGrid/>
      <w:color w:val="auto"/>
      <w:sz w:val="20"/>
      <w:szCs w:val="20"/>
      <w:lang w:bidi="ar-SA"/>
    </w:rPr>
  </w:style>
  <w:style w:type="paragraph" w:customStyle="1" w:styleId="TableText">
    <w:name w:val="Table Text"/>
    <w:basedOn w:val="Normal"/>
    <w:rsid w:val="00144854"/>
    <w:pPr>
      <w:spacing w:before="60" w:after="60"/>
    </w:pPr>
    <w:rPr>
      <w:rFonts w:ascii="Arial" w:eastAsia="Times New Roman" w:hAnsi="Arial" w:cs="Times New Roman"/>
      <w:snapToGrid/>
      <w:color w:val="auto"/>
      <w:sz w:val="16"/>
      <w:szCs w:val="16"/>
    </w:rPr>
  </w:style>
  <w:style w:type="table" w:customStyle="1" w:styleId="Style3">
    <w:name w:val="Style3"/>
    <w:basedOn w:val="TableNormal"/>
    <w:uiPriority w:val="99"/>
    <w:rsid w:val="00B51068"/>
    <w:pPr>
      <w:spacing w:after="0" w:line="240" w:lineRule="auto"/>
    </w:pPr>
    <w:tblPr>
      <w:tblInd w:w="0" w:type="dxa"/>
      <w:tblCellMar>
        <w:top w:w="0" w:type="dxa"/>
        <w:left w:w="108" w:type="dxa"/>
        <w:bottom w:w="0" w:type="dxa"/>
        <w:right w:w="108" w:type="dxa"/>
      </w:tblCellMar>
    </w:tblPr>
    <w:tblStylePr w:type="firstRow">
      <w:rPr>
        <w:b/>
      </w:rPr>
    </w:tblStylePr>
  </w:style>
  <w:style w:type="paragraph" w:customStyle="1" w:styleId="BulletList">
    <w:name w:val="Bullet List"/>
    <w:basedOn w:val="Normal"/>
    <w:rsid w:val="00856578"/>
    <w:pPr>
      <w:ind w:left="527" w:hanging="357"/>
    </w:pPr>
    <w:rPr>
      <w:rFonts w:ascii="Times New Roman" w:eastAsia="Times New Roman" w:hAnsi="Times New Roman" w:cs="Times New Roman"/>
      <w:snapToGrid/>
      <w:color w:val="auto"/>
      <w:sz w:val="22"/>
      <w:lang w:bidi="ar-SA"/>
    </w:rPr>
  </w:style>
  <w:style w:type="paragraph" w:styleId="ListBullet">
    <w:name w:val="List Bullet"/>
    <w:basedOn w:val="Normal"/>
    <w:autoRedefine/>
    <w:rsid w:val="00BB21BB"/>
    <w:pPr>
      <w:tabs>
        <w:tab w:val="left" w:pos="567"/>
      </w:tabs>
      <w:ind w:left="527" w:hanging="357"/>
    </w:pPr>
    <w:rPr>
      <w:rFonts w:ascii="Times New Roman" w:eastAsia="Times New Roman" w:hAnsi="Times New Roman" w:cs="Times New Roman"/>
      <w:snapToGrid/>
      <w:color w:val="auto"/>
      <w:sz w:val="22"/>
      <w:szCs w:val="20"/>
      <w:lang w:bidi="ar-SA"/>
    </w:rPr>
  </w:style>
  <w:style w:type="paragraph" w:styleId="ListParagraph">
    <w:name w:val="List Paragraph"/>
    <w:basedOn w:val="Normal"/>
    <w:uiPriority w:val="34"/>
    <w:qFormat/>
    <w:rsid w:val="00E87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09793">
      <w:bodyDiv w:val="1"/>
      <w:marLeft w:val="0"/>
      <w:marRight w:val="0"/>
      <w:marTop w:val="0"/>
      <w:marBottom w:val="0"/>
      <w:divBdr>
        <w:top w:val="none" w:sz="0" w:space="0" w:color="auto"/>
        <w:left w:val="none" w:sz="0" w:space="0" w:color="auto"/>
        <w:bottom w:val="none" w:sz="0" w:space="0" w:color="auto"/>
        <w:right w:val="none" w:sz="0" w:space="0" w:color="auto"/>
      </w:divBdr>
    </w:div>
    <w:div w:id="105739221">
      <w:bodyDiv w:val="1"/>
      <w:marLeft w:val="0"/>
      <w:marRight w:val="0"/>
      <w:marTop w:val="0"/>
      <w:marBottom w:val="0"/>
      <w:divBdr>
        <w:top w:val="none" w:sz="0" w:space="0" w:color="auto"/>
        <w:left w:val="none" w:sz="0" w:space="0" w:color="auto"/>
        <w:bottom w:val="none" w:sz="0" w:space="0" w:color="auto"/>
        <w:right w:val="none" w:sz="0" w:space="0" w:color="auto"/>
      </w:divBdr>
    </w:div>
    <w:div w:id="168106852">
      <w:bodyDiv w:val="1"/>
      <w:marLeft w:val="0"/>
      <w:marRight w:val="0"/>
      <w:marTop w:val="0"/>
      <w:marBottom w:val="0"/>
      <w:divBdr>
        <w:top w:val="none" w:sz="0" w:space="0" w:color="auto"/>
        <w:left w:val="none" w:sz="0" w:space="0" w:color="auto"/>
        <w:bottom w:val="none" w:sz="0" w:space="0" w:color="auto"/>
        <w:right w:val="none" w:sz="0" w:space="0" w:color="auto"/>
      </w:divBdr>
    </w:div>
    <w:div w:id="172300951">
      <w:bodyDiv w:val="1"/>
      <w:marLeft w:val="0"/>
      <w:marRight w:val="0"/>
      <w:marTop w:val="0"/>
      <w:marBottom w:val="0"/>
      <w:divBdr>
        <w:top w:val="none" w:sz="0" w:space="0" w:color="auto"/>
        <w:left w:val="none" w:sz="0" w:space="0" w:color="auto"/>
        <w:bottom w:val="none" w:sz="0" w:space="0" w:color="auto"/>
        <w:right w:val="none" w:sz="0" w:space="0" w:color="auto"/>
      </w:divBdr>
    </w:div>
    <w:div w:id="216430658">
      <w:bodyDiv w:val="1"/>
      <w:marLeft w:val="0"/>
      <w:marRight w:val="0"/>
      <w:marTop w:val="0"/>
      <w:marBottom w:val="0"/>
      <w:divBdr>
        <w:top w:val="none" w:sz="0" w:space="0" w:color="auto"/>
        <w:left w:val="none" w:sz="0" w:space="0" w:color="auto"/>
        <w:bottom w:val="none" w:sz="0" w:space="0" w:color="auto"/>
        <w:right w:val="none" w:sz="0" w:space="0" w:color="auto"/>
      </w:divBdr>
    </w:div>
    <w:div w:id="237790802">
      <w:bodyDiv w:val="1"/>
      <w:marLeft w:val="0"/>
      <w:marRight w:val="0"/>
      <w:marTop w:val="0"/>
      <w:marBottom w:val="0"/>
      <w:divBdr>
        <w:top w:val="none" w:sz="0" w:space="0" w:color="auto"/>
        <w:left w:val="none" w:sz="0" w:space="0" w:color="auto"/>
        <w:bottom w:val="none" w:sz="0" w:space="0" w:color="auto"/>
        <w:right w:val="none" w:sz="0" w:space="0" w:color="auto"/>
      </w:divBdr>
      <w:divsChild>
        <w:div w:id="1464498696">
          <w:marLeft w:val="0"/>
          <w:marRight w:val="0"/>
          <w:marTop w:val="0"/>
          <w:marBottom w:val="0"/>
          <w:divBdr>
            <w:top w:val="none" w:sz="0" w:space="0" w:color="auto"/>
            <w:left w:val="none" w:sz="0" w:space="0" w:color="auto"/>
            <w:bottom w:val="none" w:sz="0" w:space="0" w:color="auto"/>
            <w:right w:val="none" w:sz="0" w:space="0" w:color="auto"/>
          </w:divBdr>
        </w:div>
        <w:div w:id="609824995">
          <w:marLeft w:val="225"/>
          <w:marRight w:val="0"/>
          <w:marTop w:val="0"/>
          <w:marBottom w:val="0"/>
          <w:divBdr>
            <w:top w:val="none" w:sz="0" w:space="0" w:color="auto"/>
            <w:left w:val="none" w:sz="0" w:space="0" w:color="auto"/>
            <w:bottom w:val="none" w:sz="0" w:space="0" w:color="auto"/>
            <w:right w:val="none" w:sz="0" w:space="0" w:color="auto"/>
          </w:divBdr>
          <w:divsChild>
            <w:div w:id="695617933">
              <w:marLeft w:val="0"/>
              <w:marRight w:val="0"/>
              <w:marTop w:val="0"/>
              <w:marBottom w:val="0"/>
              <w:divBdr>
                <w:top w:val="none" w:sz="0" w:space="0" w:color="auto"/>
                <w:left w:val="none" w:sz="0" w:space="0" w:color="auto"/>
                <w:bottom w:val="none" w:sz="0" w:space="0" w:color="auto"/>
                <w:right w:val="none" w:sz="0" w:space="0" w:color="auto"/>
              </w:divBdr>
            </w:div>
            <w:div w:id="1299916860">
              <w:marLeft w:val="225"/>
              <w:marRight w:val="0"/>
              <w:marTop w:val="0"/>
              <w:marBottom w:val="0"/>
              <w:divBdr>
                <w:top w:val="none" w:sz="0" w:space="0" w:color="auto"/>
                <w:left w:val="none" w:sz="0" w:space="0" w:color="auto"/>
                <w:bottom w:val="none" w:sz="0" w:space="0" w:color="auto"/>
                <w:right w:val="none" w:sz="0" w:space="0" w:color="auto"/>
              </w:divBdr>
            </w:div>
            <w:div w:id="271398198">
              <w:marLeft w:val="225"/>
              <w:marRight w:val="0"/>
              <w:marTop w:val="0"/>
              <w:marBottom w:val="0"/>
              <w:divBdr>
                <w:top w:val="none" w:sz="0" w:space="0" w:color="auto"/>
                <w:left w:val="none" w:sz="0" w:space="0" w:color="auto"/>
                <w:bottom w:val="none" w:sz="0" w:space="0" w:color="auto"/>
                <w:right w:val="none" w:sz="0" w:space="0" w:color="auto"/>
              </w:divBdr>
            </w:div>
            <w:div w:id="1782525843">
              <w:marLeft w:val="0"/>
              <w:marRight w:val="0"/>
              <w:marTop w:val="0"/>
              <w:marBottom w:val="0"/>
              <w:divBdr>
                <w:top w:val="none" w:sz="0" w:space="0" w:color="auto"/>
                <w:left w:val="none" w:sz="0" w:space="0" w:color="auto"/>
                <w:bottom w:val="none" w:sz="0" w:space="0" w:color="auto"/>
                <w:right w:val="none" w:sz="0" w:space="0" w:color="auto"/>
              </w:divBdr>
            </w:div>
            <w:div w:id="94519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6787">
      <w:bodyDiv w:val="1"/>
      <w:marLeft w:val="0"/>
      <w:marRight w:val="0"/>
      <w:marTop w:val="0"/>
      <w:marBottom w:val="0"/>
      <w:divBdr>
        <w:top w:val="none" w:sz="0" w:space="0" w:color="auto"/>
        <w:left w:val="none" w:sz="0" w:space="0" w:color="auto"/>
        <w:bottom w:val="none" w:sz="0" w:space="0" w:color="auto"/>
        <w:right w:val="none" w:sz="0" w:space="0" w:color="auto"/>
      </w:divBdr>
    </w:div>
    <w:div w:id="250509570">
      <w:bodyDiv w:val="1"/>
      <w:marLeft w:val="0"/>
      <w:marRight w:val="0"/>
      <w:marTop w:val="0"/>
      <w:marBottom w:val="0"/>
      <w:divBdr>
        <w:top w:val="none" w:sz="0" w:space="0" w:color="auto"/>
        <w:left w:val="none" w:sz="0" w:space="0" w:color="auto"/>
        <w:bottom w:val="none" w:sz="0" w:space="0" w:color="auto"/>
        <w:right w:val="none" w:sz="0" w:space="0" w:color="auto"/>
      </w:divBdr>
    </w:div>
    <w:div w:id="289550881">
      <w:bodyDiv w:val="1"/>
      <w:marLeft w:val="0"/>
      <w:marRight w:val="0"/>
      <w:marTop w:val="0"/>
      <w:marBottom w:val="0"/>
      <w:divBdr>
        <w:top w:val="none" w:sz="0" w:space="0" w:color="auto"/>
        <w:left w:val="none" w:sz="0" w:space="0" w:color="auto"/>
        <w:bottom w:val="none" w:sz="0" w:space="0" w:color="auto"/>
        <w:right w:val="none" w:sz="0" w:space="0" w:color="auto"/>
      </w:divBdr>
    </w:div>
    <w:div w:id="309554153">
      <w:bodyDiv w:val="1"/>
      <w:marLeft w:val="0"/>
      <w:marRight w:val="0"/>
      <w:marTop w:val="0"/>
      <w:marBottom w:val="0"/>
      <w:divBdr>
        <w:top w:val="none" w:sz="0" w:space="0" w:color="auto"/>
        <w:left w:val="none" w:sz="0" w:space="0" w:color="auto"/>
        <w:bottom w:val="none" w:sz="0" w:space="0" w:color="auto"/>
        <w:right w:val="none" w:sz="0" w:space="0" w:color="auto"/>
      </w:divBdr>
    </w:div>
    <w:div w:id="335230125">
      <w:bodyDiv w:val="1"/>
      <w:marLeft w:val="0"/>
      <w:marRight w:val="0"/>
      <w:marTop w:val="0"/>
      <w:marBottom w:val="0"/>
      <w:divBdr>
        <w:top w:val="none" w:sz="0" w:space="0" w:color="auto"/>
        <w:left w:val="none" w:sz="0" w:space="0" w:color="auto"/>
        <w:bottom w:val="none" w:sz="0" w:space="0" w:color="auto"/>
        <w:right w:val="none" w:sz="0" w:space="0" w:color="auto"/>
      </w:divBdr>
    </w:div>
    <w:div w:id="402916149">
      <w:bodyDiv w:val="1"/>
      <w:marLeft w:val="0"/>
      <w:marRight w:val="0"/>
      <w:marTop w:val="0"/>
      <w:marBottom w:val="0"/>
      <w:divBdr>
        <w:top w:val="none" w:sz="0" w:space="0" w:color="auto"/>
        <w:left w:val="none" w:sz="0" w:space="0" w:color="auto"/>
        <w:bottom w:val="none" w:sz="0" w:space="0" w:color="auto"/>
        <w:right w:val="none" w:sz="0" w:space="0" w:color="auto"/>
      </w:divBdr>
    </w:div>
    <w:div w:id="410614912">
      <w:bodyDiv w:val="1"/>
      <w:marLeft w:val="0"/>
      <w:marRight w:val="0"/>
      <w:marTop w:val="0"/>
      <w:marBottom w:val="0"/>
      <w:divBdr>
        <w:top w:val="none" w:sz="0" w:space="0" w:color="auto"/>
        <w:left w:val="none" w:sz="0" w:space="0" w:color="auto"/>
        <w:bottom w:val="none" w:sz="0" w:space="0" w:color="auto"/>
        <w:right w:val="none" w:sz="0" w:space="0" w:color="auto"/>
      </w:divBdr>
    </w:div>
    <w:div w:id="504561945">
      <w:bodyDiv w:val="1"/>
      <w:marLeft w:val="0"/>
      <w:marRight w:val="0"/>
      <w:marTop w:val="0"/>
      <w:marBottom w:val="0"/>
      <w:divBdr>
        <w:top w:val="none" w:sz="0" w:space="0" w:color="auto"/>
        <w:left w:val="none" w:sz="0" w:space="0" w:color="auto"/>
        <w:bottom w:val="none" w:sz="0" w:space="0" w:color="auto"/>
        <w:right w:val="none" w:sz="0" w:space="0" w:color="auto"/>
      </w:divBdr>
    </w:div>
    <w:div w:id="547569697">
      <w:bodyDiv w:val="1"/>
      <w:marLeft w:val="0"/>
      <w:marRight w:val="0"/>
      <w:marTop w:val="0"/>
      <w:marBottom w:val="0"/>
      <w:divBdr>
        <w:top w:val="none" w:sz="0" w:space="0" w:color="auto"/>
        <w:left w:val="none" w:sz="0" w:space="0" w:color="auto"/>
        <w:bottom w:val="none" w:sz="0" w:space="0" w:color="auto"/>
        <w:right w:val="none" w:sz="0" w:space="0" w:color="auto"/>
      </w:divBdr>
    </w:div>
    <w:div w:id="651448512">
      <w:bodyDiv w:val="1"/>
      <w:marLeft w:val="0"/>
      <w:marRight w:val="0"/>
      <w:marTop w:val="0"/>
      <w:marBottom w:val="0"/>
      <w:divBdr>
        <w:top w:val="none" w:sz="0" w:space="0" w:color="auto"/>
        <w:left w:val="none" w:sz="0" w:space="0" w:color="auto"/>
        <w:bottom w:val="none" w:sz="0" w:space="0" w:color="auto"/>
        <w:right w:val="none" w:sz="0" w:space="0" w:color="auto"/>
      </w:divBdr>
    </w:div>
    <w:div w:id="704334936">
      <w:bodyDiv w:val="1"/>
      <w:marLeft w:val="0"/>
      <w:marRight w:val="0"/>
      <w:marTop w:val="0"/>
      <w:marBottom w:val="0"/>
      <w:divBdr>
        <w:top w:val="none" w:sz="0" w:space="0" w:color="auto"/>
        <w:left w:val="none" w:sz="0" w:space="0" w:color="auto"/>
        <w:bottom w:val="none" w:sz="0" w:space="0" w:color="auto"/>
        <w:right w:val="none" w:sz="0" w:space="0" w:color="auto"/>
      </w:divBdr>
    </w:div>
    <w:div w:id="784036018">
      <w:bodyDiv w:val="1"/>
      <w:marLeft w:val="0"/>
      <w:marRight w:val="0"/>
      <w:marTop w:val="0"/>
      <w:marBottom w:val="0"/>
      <w:divBdr>
        <w:top w:val="none" w:sz="0" w:space="0" w:color="auto"/>
        <w:left w:val="none" w:sz="0" w:space="0" w:color="auto"/>
        <w:bottom w:val="none" w:sz="0" w:space="0" w:color="auto"/>
        <w:right w:val="none" w:sz="0" w:space="0" w:color="auto"/>
      </w:divBdr>
    </w:div>
    <w:div w:id="832456895">
      <w:bodyDiv w:val="1"/>
      <w:marLeft w:val="0"/>
      <w:marRight w:val="0"/>
      <w:marTop w:val="0"/>
      <w:marBottom w:val="0"/>
      <w:divBdr>
        <w:top w:val="none" w:sz="0" w:space="0" w:color="auto"/>
        <w:left w:val="none" w:sz="0" w:space="0" w:color="auto"/>
        <w:bottom w:val="none" w:sz="0" w:space="0" w:color="auto"/>
        <w:right w:val="none" w:sz="0" w:space="0" w:color="auto"/>
      </w:divBdr>
    </w:div>
    <w:div w:id="849415701">
      <w:bodyDiv w:val="1"/>
      <w:marLeft w:val="0"/>
      <w:marRight w:val="0"/>
      <w:marTop w:val="0"/>
      <w:marBottom w:val="0"/>
      <w:divBdr>
        <w:top w:val="none" w:sz="0" w:space="0" w:color="auto"/>
        <w:left w:val="none" w:sz="0" w:space="0" w:color="auto"/>
        <w:bottom w:val="none" w:sz="0" w:space="0" w:color="auto"/>
        <w:right w:val="none" w:sz="0" w:space="0" w:color="auto"/>
      </w:divBdr>
    </w:div>
    <w:div w:id="859006079">
      <w:bodyDiv w:val="1"/>
      <w:marLeft w:val="0"/>
      <w:marRight w:val="0"/>
      <w:marTop w:val="0"/>
      <w:marBottom w:val="0"/>
      <w:divBdr>
        <w:top w:val="none" w:sz="0" w:space="0" w:color="auto"/>
        <w:left w:val="none" w:sz="0" w:space="0" w:color="auto"/>
        <w:bottom w:val="none" w:sz="0" w:space="0" w:color="auto"/>
        <w:right w:val="none" w:sz="0" w:space="0" w:color="auto"/>
      </w:divBdr>
    </w:div>
    <w:div w:id="865948997">
      <w:bodyDiv w:val="1"/>
      <w:marLeft w:val="0"/>
      <w:marRight w:val="0"/>
      <w:marTop w:val="0"/>
      <w:marBottom w:val="0"/>
      <w:divBdr>
        <w:top w:val="none" w:sz="0" w:space="0" w:color="auto"/>
        <w:left w:val="none" w:sz="0" w:space="0" w:color="auto"/>
        <w:bottom w:val="none" w:sz="0" w:space="0" w:color="auto"/>
        <w:right w:val="none" w:sz="0" w:space="0" w:color="auto"/>
      </w:divBdr>
    </w:div>
    <w:div w:id="898438941">
      <w:bodyDiv w:val="1"/>
      <w:marLeft w:val="0"/>
      <w:marRight w:val="0"/>
      <w:marTop w:val="0"/>
      <w:marBottom w:val="0"/>
      <w:divBdr>
        <w:top w:val="none" w:sz="0" w:space="0" w:color="auto"/>
        <w:left w:val="none" w:sz="0" w:space="0" w:color="auto"/>
        <w:bottom w:val="none" w:sz="0" w:space="0" w:color="auto"/>
        <w:right w:val="none" w:sz="0" w:space="0" w:color="auto"/>
      </w:divBdr>
    </w:div>
    <w:div w:id="907761870">
      <w:bodyDiv w:val="1"/>
      <w:marLeft w:val="0"/>
      <w:marRight w:val="0"/>
      <w:marTop w:val="0"/>
      <w:marBottom w:val="0"/>
      <w:divBdr>
        <w:top w:val="none" w:sz="0" w:space="0" w:color="auto"/>
        <w:left w:val="none" w:sz="0" w:space="0" w:color="auto"/>
        <w:bottom w:val="none" w:sz="0" w:space="0" w:color="auto"/>
        <w:right w:val="none" w:sz="0" w:space="0" w:color="auto"/>
      </w:divBdr>
    </w:div>
    <w:div w:id="914625763">
      <w:bodyDiv w:val="1"/>
      <w:marLeft w:val="0"/>
      <w:marRight w:val="0"/>
      <w:marTop w:val="0"/>
      <w:marBottom w:val="0"/>
      <w:divBdr>
        <w:top w:val="none" w:sz="0" w:space="0" w:color="auto"/>
        <w:left w:val="none" w:sz="0" w:space="0" w:color="auto"/>
        <w:bottom w:val="none" w:sz="0" w:space="0" w:color="auto"/>
        <w:right w:val="none" w:sz="0" w:space="0" w:color="auto"/>
      </w:divBdr>
    </w:div>
    <w:div w:id="918364346">
      <w:bodyDiv w:val="1"/>
      <w:marLeft w:val="0"/>
      <w:marRight w:val="0"/>
      <w:marTop w:val="0"/>
      <w:marBottom w:val="0"/>
      <w:divBdr>
        <w:top w:val="none" w:sz="0" w:space="0" w:color="auto"/>
        <w:left w:val="none" w:sz="0" w:space="0" w:color="auto"/>
        <w:bottom w:val="none" w:sz="0" w:space="0" w:color="auto"/>
        <w:right w:val="none" w:sz="0" w:space="0" w:color="auto"/>
      </w:divBdr>
    </w:div>
    <w:div w:id="933779175">
      <w:bodyDiv w:val="1"/>
      <w:marLeft w:val="0"/>
      <w:marRight w:val="0"/>
      <w:marTop w:val="0"/>
      <w:marBottom w:val="0"/>
      <w:divBdr>
        <w:top w:val="none" w:sz="0" w:space="0" w:color="auto"/>
        <w:left w:val="none" w:sz="0" w:space="0" w:color="auto"/>
        <w:bottom w:val="none" w:sz="0" w:space="0" w:color="auto"/>
        <w:right w:val="none" w:sz="0" w:space="0" w:color="auto"/>
      </w:divBdr>
    </w:div>
    <w:div w:id="1035737984">
      <w:bodyDiv w:val="1"/>
      <w:marLeft w:val="0"/>
      <w:marRight w:val="0"/>
      <w:marTop w:val="0"/>
      <w:marBottom w:val="0"/>
      <w:divBdr>
        <w:top w:val="none" w:sz="0" w:space="0" w:color="auto"/>
        <w:left w:val="none" w:sz="0" w:space="0" w:color="auto"/>
        <w:bottom w:val="none" w:sz="0" w:space="0" w:color="auto"/>
        <w:right w:val="none" w:sz="0" w:space="0" w:color="auto"/>
      </w:divBdr>
    </w:div>
    <w:div w:id="1051491630">
      <w:bodyDiv w:val="1"/>
      <w:marLeft w:val="0"/>
      <w:marRight w:val="0"/>
      <w:marTop w:val="0"/>
      <w:marBottom w:val="0"/>
      <w:divBdr>
        <w:top w:val="none" w:sz="0" w:space="0" w:color="auto"/>
        <w:left w:val="none" w:sz="0" w:space="0" w:color="auto"/>
        <w:bottom w:val="none" w:sz="0" w:space="0" w:color="auto"/>
        <w:right w:val="none" w:sz="0" w:space="0" w:color="auto"/>
      </w:divBdr>
    </w:div>
    <w:div w:id="1143962173">
      <w:bodyDiv w:val="1"/>
      <w:marLeft w:val="0"/>
      <w:marRight w:val="0"/>
      <w:marTop w:val="0"/>
      <w:marBottom w:val="0"/>
      <w:divBdr>
        <w:top w:val="none" w:sz="0" w:space="0" w:color="auto"/>
        <w:left w:val="none" w:sz="0" w:space="0" w:color="auto"/>
        <w:bottom w:val="none" w:sz="0" w:space="0" w:color="auto"/>
        <w:right w:val="none" w:sz="0" w:space="0" w:color="auto"/>
      </w:divBdr>
    </w:div>
    <w:div w:id="1150554746">
      <w:bodyDiv w:val="1"/>
      <w:marLeft w:val="0"/>
      <w:marRight w:val="0"/>
      <w:marTop w:val="0"/>
      <w:marBottom w:val="0"/>
      <w:divBdr>
        <w:top w:val="none" w:sz="0" w:space="0" w:color="auto"/>
        <w:left w:val="none" w:sz="0" w:space="0" w:color="auto"/>
        <w:bottom w:val="none" w:sz="0" w:space="0" w:color="auto"/>
        <w:right w:val="none" w:sz="0" w:space="0" w:color="auto"/>
      </w:divBdr>
    </w:div>
    <w:div w:id="1159344129">
      <w:bodyDiv w:val="1"/>
      <w:marLeft w:val="0"/>
      <w:marRight w:val="0"/>
      <w:marTop w:val="0"/>
      <w:marBottom w:val="0"/>
      <w:divBdr>
        <w:top w:val="none" w:sz="0" w:space="0" w:color="auto"/>
        <w:left w:val="none" w:sz="0" w:space="0" w:color="auto"/>
        <w:bottom w:val="none" w:sz="0" w:space="0" w:color="auto"/>
        <w:right w:val="none" w:sz="0" w:space="0" w:color="auto"/>
      </w:divBdr>
    </w:div>
    <w:div w:id="1223715475">
      <w:bodyDiv w:val="1"/>
      <w:marLeft w:val="0"/>
      <w:marRight w:val="0"/>
      <w:marTop w:val="0"/>
      <w:marBottom w:val="0"/>
      <w:divBdr>
        <w:top w:val="none" w:sz="0" w:space="0" w:color="auto"/>
        <w:left w:val="none" w:sz="0" w:space="0" w:color="auto"/>
        <w:bottom w:val="none" w:sz="0" w:space="0" w:color="auto"/>
        <w:right w:val="none" w:sz="0" w:space="0" w:color="auto"/>
      </w:divBdr>
    </w:div>
    <w:div w:id="1285380849">
      <w:bodyDiv w:val="1"/>
      <w:marLeft w:val="0"/>
      <w:marRight w:val="0"/>
      <w:marTop w:val="0"/>
      <w:marBottom w:val="0"/>
      <w:divBdr>
        <w:top w:val="none" w:sz="0" w:space="0" w:color="auto"/>
        <w:left w:val="none" w:sz="0" w:space="0" w:color="auto"/>
        <w:bottom w:val="none" w:sz="0" w:space="0" w:color="auto"/>
        <w:right w:val="none" w:sz="0" w:space="0" w:color="auto"/>
      </w:divBdr>
    </w:div>
    <w:div w:id="1323967194">
      <w:bodyDiv w:val="1"/>
      <w:marLeft w:val="0"/>
      <w:marRight w:val="0"/>
      <w:marTop w:val="0"/>
      <w:marBottom w:val="0"/>
      <w:divBdr>
        <w:top w:val="none" w:sz="0" w:space="0" w:color="auto"/>
        <w:left w:val="none" w:sz="0" w:space="0" w:color="auto"/>
        <w:bottom w:val="none" w:sz="0" w:space="0" w:color="auto"/>
        <w:right w:val="none" w:sz="0" w:space="0" w:color="auto"/>
      </w:divBdr>
    </w:div>
    <w:div w:id="1441146059">
      <w:bodyDiv w:val="1"/>
      <w:marLeft w:val="0"/>
      <w:marRight w:val="0"/>
      <w:marTop w:val="0"/>
      <w:marBottom w:val="0"/>
      <w:divBdr>
        <w:top w:val="none" w:sz="0" w:space="0" w:color="auto"/>
        <w:left w:val="none" w:sz="0" w:space="0" w:color="auto"/>
        <w:bottom w:val="none" w:sz="0" w:space="0" w:color="auto"/>
        <w:right w:val="none" w:sz="0" w:space="0" w:color="auto"/>
      </w:divBdr>
    </w:div>
    <w:div w:id="1455178201">
      <w:bodyDiv w:val="1"/>
      <w:marLeft w:val="0"/>
      <w:marRight w:val="0"/>
      <w:marTop w:val="0"/>
      <w:marBottom w:val="0"/>
      <w:divBdr>
        <w:top w:val="none" w:sz="0" w:space="0" w:color="auto"/>
        <w:left w:val="none" w:sz="0" w:space="0" w:color="auto"/>
        <w:bottom w:val="none" w:sz="0" w:space="0" w:color="auto"/>
        <w:right w:val="none" w:sz="0" w:space="0" w:color="auto"/>
      </w:divBdr>
    </w:div>
    <w:div w:id="1467816106">
      <w:bodyDiv w:val="1"/>
      <w:marLeft w:val="0"/>
      <w:marRight w:val="0"/>
      <w:marTop w:val="0"/>
      <w:marBottom w:val="0"/>
      <w:divBdr>
        <w:top w:val="none" w:sz="0" w:space="0" w:color="auto"/>
        <w:left w:val="none" w:sz="0" w:space="0" w:color="auto"/>
        <w:bottom w:val="none" w:sz="0" w:space="0" w:color="auto"/>
        <w:right w:val="none" w:sz="0" w:space="0" w:color="auto"/>
      </w:divBdr>
    </w:div>
    <w:div w:id="1488281994">
      <w:bodyDiv w:val="1"/>
      <w:marLeft w:val="0"/>
      <w:marRight w:val="0"/>
      <w:marTop w:val="0"/>
      <w:marBottom w:val="0"/>
      <w:divBdr>
        <w:top w:val="none" w:sz="0" w:space="0" w:color="auto"/>
        <w:left w:val="none" w:sz="0" w:space="0" w:color="auto"/>
        <w:bottom w:val="none" w:sz="0" w:space="0" w:color="auto"/>
        <w:right w:val="none" w:sz="0" w:space="0" w:color="auto"/>
      </w:divBdr>
    </w:div>
    <w:div w:id="1537430444">
      <w:bodyDiv w:val="1"/>
      <w:marLeft w:val="0"/>
      <w:marRight w:val="0"/>
      <w:marTop w:val="0"/>
      <w:marBottom w:val="0"/>
      <w:divBdr>
        <w:top w:val="none" w:sz="0" w:space="0" w:color="auto"/>
        <w:left w:val="none" w:sz="0" w:space="0" w:color="auto"/>
        <w:bottom w:val="none" w:sz="0" w:space="0" w:color="auto"/>
        <w:right w:val="none" w:sz="0" w:space="0" w:color="auto"/>
      </w:divBdr>
    </w:div>
    <w:div w:id="1594046014">
      <w:bodyDiv w:val="1"/>
      <w:marLeft w:val="0"/>
      <w:marRight w:val="0"/>
      <w:marTop w:val="0"/>
      <w:marBottom w:val="0"/>
      <w:divBdr>
        <w:top w:val="none" w:sz="0" w:space="0" w:color="auto"/>
        <w:left w:val="none" w:sz="0" w:space="0" w:color="auto"/>
        <w:bottom w:val="none" w:sz="0" w:space="0" w:color="auto"/>
        <w:right w:val="none" w:sz="0" w:space="0" w:color="auto"/>
      </w:divBdr>
    </w:div>
    <w:div w:id="1611283791">
      <w:bodyDiv w:val="1"/>
      <w:marLeft w:val="0"/>
      <w:marRight w:val="0"/>
      <w:marTop w:val="0"/>
      <w:marBottom w:val="0"/>
      <w:divBdr>
        <w:top w:val="none" w:sz="0" w:space="0" w:color="auto"/>
        <w:left w:val="none" w:sz="0" w:space="0" w:color="auto"/>
        <w:bottom w:val="none" w:sz="0" w:space="0" w:color="auto"/>
        <w:right w:val="none" w:sz="0" w:space="0" w:color="auto"/>
      </w:divBdr>
    </w:div>
    <w:div w:id="1655914639">
      <w:bodyDiv w:val="1"/>
      <w:marLeft w:val="0"/>
      <w:marRight w:val="0"/>
      <w:marTop w:val="0"/>
      <w:marBottom w:val="0"/>
      <w:divBdr>
        <w:top w:val="none" w:sz="0" w:space="0" w:color="auto"/>
        <w:left w:val="none" w:sz="0" w:space="0" w:color="auto"/>
        <w:bottom w:val="none" w:sz="0" w:space="0" w:color="auto"/>
        <w:right w:val="none" w:sz="0" w:space="0" w:color="auto"/>
      </w:divBdr>
    </w:div>
    <w:div w:id="1690402245">
      <w:bodyDiv w:val="1"/>
      <w:marLeft w:val="0"/>
      <w:marRight w:val="0"/>
      <w:marTop w:val="0"/>
      <w:marBottom w:val="0"/>
      <w:divBdr>
        <w:top w:val="none" w:sz="0" w:space="0" w:color="auto"/>
        <w:left w:val="none" w:sz="0" w:space="0" w:color="auto"/>
        <w:bottom w:val="none" w:sz="0" w:space="0" w:color="auto"/>
        <w:right w:val="none" w:sz="0" w:space="0" w:color="auto"/>
      </w:divBdr>
    </w:div>
    <w:div w:id="1745099731">
      <w:bodyDiv w:val="1"/>
      <w:marLeft w:val="0"/>
      <w:marRight w:val="0"/>
      <w:marTop w:val="0"/>
      <w:marBottom w:val="0"/>
      <w:divBdr>
        <w:top w:val="none" w:sz="0" w:space="0" w:color="auto"/>
        <w:left w:val="none" w:sz="0" w:space="0" w:color="auto"/>
        <w:bottom w:val="none" w:sz="0" w:space="0" w:color="auto"/>
        <w:right w:val="none" w:sz="0" w:space="0" w:color="auto"/>
      </w:divBdr>
    </w:div>
    <w:div w:id="1871604858">
      <w:bodyDiv w:val="1"/>
      <w:marLeft w:val="0"/>
      <w:marRight w:val="0"/>
      <w:marTop w:val="0"/>
      <w:marBottom w:val="0"/>
      <w:divBdr>
        <w:top w:val="none" w:sz="0" w:space="0" w:color="auto"/>
        <w:left w:val="none" w:sz="0" w:space="0" w:color="auto"/>
        <w:bottom w:val="none" w:sz="0" w:space="0" w:color="auto"/>
        <w:right w:val="none" w:sz="0" w:space="0" w:color="auto"/>
      </w:divBdr>
    </w:div>
    <w:div w:id="1889104717">
      <w:bodyDiv w:val="1"/>
      <w:marLeft w:val="0"/>
      <w:marRight w:val="0"/>
      <w:marTop w:val="0"/>
      <w:marBottom w:val="0"/>
      <w:divBdr>
        <w:top w:val="none" w:sz="0" w:space="0" w:color="auto"/>
        <w:left w:val="none" w:sz="0" w:space="0" w:color="auto"/>
        <w:bottom w:val="none" w:sz="0" w:space="0" w:color="auto"/>
        <w:right w:val="none" w:sz="0" w:space="0" w:color="auto"/>
      </w:divBdr>
    </w:div>
    <w:div w:id="1915627517">
      <w:bodyDiv w:val="1"/>
      <w:marLeft w:val="0"/>
      <w:marRight w:val="0"/>
      <w:marTop w:val="0"/>
      <w:marBottom w:val="0"/>
      <w:divBdr>
        <w:top w:val="none" w:sz="0" w:space="0" w:color="auto"/>
        <w:left w:val="none" w:sz="0" w:space="0" w:color="auto"/>
        <w:bottom w:val="none" w:sz="0" w:space="0" w:color="auto"/>
        <w:right w:val="none" w:sz="0" w:space="0" w:color="auto"/>
      </w:divBdr>
    </w:div>
    <w:div w:id="209015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s://cgs.timetoknow.com/cgs/auth/login/$%7bROLE%7d" TargetMode="External"/><Relationship Id="rId3" Type="http://schemas.openxmlformats.org/officeDocument/2006/relationships/customXml" Target="../customXml/item3.xml"/><Relationship Id="rId21" Type="http://schemas.openxmlformats.org/officeDocument/2006/relationships/header" Target="header2.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yperlink" Target="http://tools.ietf.org/html/draft-ietf-oauth-json-web-token-19" TargetMode="Externa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hyperlink" Target="http://self-issued.info/docs/draft-ietf-oauth-json-web-token.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www.ietf.org/rfc/rfc2104.tx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tools.ietf.org/html/draft-ietf-oauth-json-web-token-19"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val.leshem.TIMETOKNOW\Desktop\Product_Dep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5E6CC3D3482094980B6A7665B9EF6D7" ma:contentTypeVersion="1" ma:contentTypeDescription="Create a new document." ma:contentTypeScope="" ma:versionID="6ebe70669fec66fafe4523eab402b157">
  <xsd:schema xmlns:xsd="http://www.w3.org/2001/XMLSchema" xmlns:xs="http://www.w3.org/2001/XMLSchema" xmlns:p="http://schemas.microsoft.com/office/2006/metadata/properties" targetNamespace="http://schemas.microsoft.com/office/2006/metadata/properties" ma:root="true" ma:fieldsID="a5474a0c5c67982b93855321ac393ba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FF0966-7B50-4C6C-9BAB-DD92D24AB61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AAC509-0330-4282-A994-EDFDE8F906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1B2C58E-5867-4E66-8840-B762D02FFFA7}">
  <ds:schemaRefs>
    <ds:schemaRef ds:uri="http://schemas.microsoft.com/sharepoint/v3/contenttype/forms"/>
  </ds:schemaRefs>
</ds:datastoreItem>
</file>

<file path=customXml/itemProps4.xml><?xml version="1.0" encoding="utf-8"?>
<ds:datastoreItem xmlns:ds="http://schemas.openxmlformats.org/officeDocument/2006/customXml" ds:itemID="{5DAD1460-E734-4F7A-9DD6-5F30B7C40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Product_Dep_Template</Template>
  <TotalTime>7491</TotalTime>
  <Pages>9</Pages>
  <Words>1569</Words>
  <Characters>7849</Characters>
  <Application>Microsoft Office Word</Application>
  <DocSecurity>0</DocSecurity>
  <Lines>65</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Project Name</vt:lpstr>
      <vt:lpstr>Project Name</vt:lpstr>
    </vt:vector>
  </TitlesOfParts>
  <Company/>
  <LinksUpToDate>false</LinksUpToDate>
  <CharactersWithSpaces>9400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dc:title>
  <dc:subject>x.x</dc:subject>
  <dc:creator>your name here</dc:creator>
  <cp:keywords>Rev 1.0</cp:keywords>
  <dc:description>Subject = DTP version</dc:description>
  <cp:lastModifiedBy>Asaf Shochet</cp:lastModifiedBy>
  <cp:revision>133</cp:revision>
  <cp:lastPrinted>2013-11-11T12:55:00Z</cp:lastPrinted>
  <dcterms:created xsi:type="dcterms:W3CDTF">2013-11-11T12:43:00Z</dcterms:created>
  <dcterms:modified xsi:type="dcterms:W3CDTF">2015-01-15T13:17:00Z</dcterms:modified>
  <cp:contentStatus>PRD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0x01010085E6CC3D3482094980B6A7665B9EF6D7</vt:lpwstr>
  </property>
</Properties>
</file>