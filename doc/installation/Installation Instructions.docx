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831E" w14:textId="77777777" w:rsidR="00B04EC2" w:rsidRDefault="00B04EC2" w:rsidP="00B04EC2">
      <w:r>
        <w:rPr>
          <w:noProof/>
        </w:rPr>
        <w:drawing>
          <wp:anchor distT="0" distB="0" distL="114300" distR="114300" simplePos="0" relativeHeight="251659264" behindDoc="0" locked="0" layoutInCell="1" allowOverlap="1" wp14:anchorId="598983A0" wp14:editId="598983A1">
            <wp:simplePos x="0" y="0"/>
            <wp:positionH relativeFrom="column">
              <wp:posOffset>3088257</wp:posOffset>
            </wp:positionH>
            <wp:positionV relativeFrom="paragraph">
              <wp:posOffset>-948906</wp:posOffset>
            </wp:positionV>
            <wp:extent cx="3899139" cy="3899139"/>
            <wp:effectExtent l="0" t="0" r="0" b="0"/>
            <wp:wrapNone/>
            <wp:docPr id="2" name="Picture 2" descr="3_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_circles"/>
                    <pic:cNvPicPr>
                      <a:picLocks noChangeAspect="1" noChangeArrowheads="1"/>
                    </pic:cNvPicPr>
                  </pic:nvPicPr>
                  <pic:blipFill>
                    <a:blip r:embed="rId12" cstate="print"/>
                    <a:srcRect/>
                    <a:stretch>
                      <a:fillRect/>
                    </a:stretch>
                  </pic:blipFill>
                  <pic:spPr bwMode="auto">
                    <a:xfrm>
                      <a:off x="0" y="0"/>
                      <a:ext cx="3899139" cy="3899139"/>
                    </a:xfrm>
                    <a:prstGeom prst="rect">
                      <a:avLst/>
                    </a:prstGeom>
                    <a:noFill/>
                  </pic:spPr>
                </pic:pic>
              </a:graphicData>
            </a:graphic>
          </wp:anchor>
        </w:drawing>
      </w:r>
    </w:p>
    <w:p w14:paraId="5989831F" w14:textId="77777777" w:rsidR="00B04EC2" w:rsidRDefault="00B04EC2" w:rsidP="00B04EC2"/>
    <w:p w14:paraId="59898320" w14:textId="77777777" w:rsidR="00B04EC2" w:rsidRDefault="00B04EC2" w:rsidP="00B04EC2"/>
    <w:p w14:paraId="59898321" w14:textId="77777777" w:rsidR="00B04EC2" w:rsidRDefault="00B04EC2" w:rsidP="00B04EC2"/>
    <w:p w14:paraId="59898322" w14:textId="77777777" w:rsidR="00B04EC2" w:rsidRDefault="00B04EC2" w:rsidP="00B04EC2"/>
    <w:p w14:paraId="59898323" w14:textId="77777777" w:rsidR="00B04EC2" w:rsidRDefault="00B04EC2" w:rsidP="00B04EC2"/>
    <w:p w14:paraId="59898324" w14:textId="77777777" w:rsidR="00B04EC2" w:rsidRDefault="00B04EC2" w:rsidP="00B04EC2"/>
    <w:p w14:paraId="59898325" w14:textId="77777777" w:rsidR="00B04EC2" w:rsidRDefault="00B04EC2" w:rsidP="00B04EC2">
      <w:r>
        <w:rPr>
          <w:noProof/>
        </w:rPr>
        <w:drawing>
          <wp:anchor distT="0" distB="0" distL="114300" distR="114300" simplePos="0" relativeHeight="251660288" behindDoc="0" locked="0" layoutInCell="1" allowOverlap="1" wp14:anchorId="598983A2" wp14:editId="598983A3">
            <wp:simplePos x="0" y="0"/>
            <wp:positionH relativeFrom="column">
              <wp:posOffset>-386080</wp:posOffset>
            </wp:positionH>
            <wp:positionV relativeFrom="paragraph">
              <wp:posOffset>306705</wp:posOffset>
            </wp:positionV>
            <wp:extent cx="1006475" cy="1334770"/>
            <wp:effectExtent l="19050" t="0" r="3175" b="0"/>
            <wp:wrapNone/>
            <wp:docPr id="4" name="Picture 4" descr="LOGO_Eng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TM"/>
                    <pic:cNvPicPr>
                      <a:picLocks noChangeAspect="1" noChangeArrowheads="1"/>
                    </pic:cNvPicPr>
                  </pic:nvPicPr>
                  <pic:blipFill>
                    <a:blip r:embed="rId13" cstate="print"/>
                    <a:srcRect/>
                    <a:stretch>
                      <a:fillRect/>
                    </a:stretch>
                  </pic:blipFill>
                  <pic:spPr bwMode="auto">
                    <a:xfrm>
                      <a:off x="0" y="0"/>
                      <a:ext cx="1006475" cy="1334770"/>
                    </a:xfrm>
                    <a:prstGeom prst="rect">
                      <a:avLst/>
                    </a:prstGeom>
                    <a:noFill/>
                  </pic:spPr>
                </pic:pic>
              </a:graphicData>
            </a:graphic>
          </wp:anchor>
        </w:drawing>
      </w:r>
    </w:p>
    <w:p w14:paraId="59898326" w14:textId="77777777" w:rsidR="00B04EC2" w:rsidRDefault="00B04EC2" w:rsidP="00B04EC2"/>
    <w:p w14:paraId="59898327" w14:textId="77777777" w:rsidR="00B04EC2" w:rsidRDefault="00B04EC2" w:rsidP="00B04EC2"/>
    <w:p w14:paraId="59898328" w14:textId="77777777" w:rsidR="00B04EC2" w:rsidRDefault="00B04EC2" w:rsidP="00B04EC2"/>
    <w:p w14:paraId="59898329" w14:textId="77777777" w:rsidR="00B04EC2" w:rsidRDefault="00B04EC2" w:rsidP="00B04EC2"/>
    <w:p w14:paraId="5989832A" w14:textId="77777777" w:rsidR="00B04EC2" w:rsidRDefault="00B04EC2" w:rsidP="00B04EC2"/>
    <w:p w14:paraId="5989832B" w14:textId="77777777" w:rsidR="00B04EC2" w:rsidRDefault="00B04EC2" w:rsidP="00B04EC2"/>
    <w:p w14:paraId="5989832C" w14:textId="77777777" w:rsidR="00B04EC2" w:rsidRDefault="00B04EC2" w:rsidP="00B04EC2"/>
    <w:p w14:paraId="5989832D" w14:textId="77777777" w:rsidR="00B04EC2" w:rsidRDefault="00B04EC2" w:rsidP="00B04EC2"/>
    <w:p w14:paraId="5989832E" w14:textId="002A2C65" w:rsidR="00B04EC2" w:rsidRDefault="00C9563B" w:rsidP="00E57181">
      <w:pPr>
        <w:pStyle w:val="Title"/>
        <w:rPr>
          <w:rStyle w:val="BookTitle"/>
        </w:rPr>
      </w:pPr>
      <w:r>
        <w:rPr>
          <w:rStyle w:val="BookTitle"/>
        </w:rPr>
        <w:t xml:space="preserve">CGS 7.X </w:t>
      </w:r>
      <w:r w:rsidR="00E57181">
        <w:rPr>
          <w:rStyle w:val="BookTitle"/>
        </w:rPr>
        <w:t>I</w:t>
      </w:r>
      <w:r>
        <w:rPr>
          <w:rStyle w:val="BookTitle"/>
        </w:rPr>
        <w:t xml:space="preserve">nstallation </w:t>
      </w:r>
      <w:r w:rsidR="00E57181">
        <w:rPr>
          <w:rStyle w:val="BookTitle"/>
        </w:rPr>
        <w:t>Instructions</w:t>
      </w:r>
    </w:p>
    <w:p w14:paraId="5989832F" w14:textId="4CC0F4A7" w:rsidR="00B04EC2" w:rsidRDefault="00C9563B" w:rsidP="00B04EC2">
      <w:pPr>
        <w:pStyle w:val="Subtitle"/>
      </w:pPr>
      <w:proofErr w:type="spellStart"/>
      <w:r>
        <w:t>Eran</w:t>
      </w:r>
      <w:proofErr w:type="spellEnd"/>
      <w:r>
        <w:t xml:space="preserve"> </w:t>
      </w:r>
      <w:proofErr w:type="spellStart"/>
      <w:r>
        <w:t>Shoucroun</w:t>
      </w:r>
      <w:proofErr w:type="spellEnd"/>
    </w:p>
    <w:p w14:paraId="59898330" w14:textId="77777777" w:rsidR="00B04EC2" w:rsidRDefault="00B04EC2" w:rsidP="00B04EC2">
      <w:pPr>
        <w:rPr>
          <w:rFonts w:asciiTheme="majorHAnsi" w:eastAsiaTheme="majorEastAsia" w:hAnsiTheme="majorHAnsi" w:cstheme="majorBidi"/>
          <w:color w:val="4F81BD" w:themeColor="accent1"/>
          <w:spacing w:val="15"/>
          <w:sz w:val="24"/>
          <w:szCs w:val="24"/>
        </w:rPr>
      </w:pPr>
      <w:r>
        <w:br w:type="page"/>
      </w:r>
    </w:p>
    <w:p w14:paraId="59898331" w14:textId="5BF9D30F" w:rsidR="00B04EC2" w:rsidRDefault="00C9563B" w:rsidP="00B04EC2">
      <w:pPr>
        <w:pStyle w:val="Title"/>
        <w:pBdr>
          <w:bottom w:val="none" w:sz="0" w:space="0" w:color="auto"/>
        </w:pBdr>
        <w:jc w:val="center"/>
      </w:pPr>
      <w:r>
        <w:lastRenderedPageBreak/>
        <w:t>Installation Guide</w:t>
      </w:r>
    </w:p>
    <w:p w14:paraId="7990FE5E" w14:textId="4A7B59F4" w:rsidR="00DE16A3" w:rsidRPr="00DE16A3" w:rsidRDefault="00DE16A3" w:rsidP="00DE16A3">
      <w:pPr>
        <w:rPr>
          <w:b/>
          <w:bCs/>
          <w:u w:val="single"/>
        </w:rPr>
      </w:pPr>
      <w:r>
        <w:rPr>
          <w:b/>
          <w:bCs/>
          <w:u w:val="single"/>
        </w:rPr>
        <w:t>Preliminary Comments</w:t>
      </w:r>
    </w:p>
    <w:p w14:paraId="4F25D609" w14:textId="443A24E8" w:rsidR="00DE16A3" w:rsidRDefault="00DE16A3" w:rsidP="00DE16A3">
      <w:pPr>
        <w:pStyle w:val="ListParagraph"/>
        <w:numPr>
          <w:ilvl w:val="0"/>
          <w:numId w:val="46"/>
        </w:numPr>
      </w:pPr>
      <w:r>
        <w:t xml:space="preserve">Make sure that you are connected to the machine using the root user. </w:t>
      </w:r>
    </w:p>
    <w:p w14:paraId="3691BAB3" w14:textId="6F13C602" w:rsidR="00DE16A3" w:rsidRDefault="00DC79C7" w:rsidP="00DC79C7">
      <w:pPr>
        <w:pStyle w:val="ListParagraph"/>
        <w:numPr>
          <w:ilvl w:val="0"/>
          <w:numId w:val="46"/>
        </w:numPr>
      </w:pPr>
      <w:r>
        <w:t>If you want to use the replication mechanism in the installation, take into consideration that:</w:t>
      </w:r>
    </w:p>
    <w:p w14:paraId="12AF6DCB" w14:textId="5A54440F" w:rsidR="00DC79C7" w:rsidRDefault="00DC79C7" w:rsidP="00DC79C7">
      <w:pPr>
        <w:pStyle w:val="ListParagraph"/>
        <w:numPr>
          <w:ilvl w:val="1"/>
          <w:numId w:val="46"/>
        </w:numPr>
      </w:pPr>
      <w:r>
        <w:t>On the Master machine: Install Everything.</w:t>
      </w:r>
    </w:p>
    <w:p w14:paraId="0CC3F4C1" w14:textId="65E5F1FD" w:rsidR="00DC79C7" w:rsidRDefault="00DC79C7" w:rsidP="00DC79C7">
      <w:pPr>
        <w:pStyle w:val="ListParagraph"/>
        <w:numPr>
          <w:ilvl w:val="1"/>
          <w:numId w:val="46"/>
        </w:numPr>
      </w:pPr>
      <w:r>
        <w:t>On the Slave machine: Install Everything.</w:t>
      </w:r>
    </w:p>
    <w:p w14:paraId="146DB0D7" w14:textId="6A6CDEAC" w:rsidR="00DE16A3" w:rsidRPr="00DE16A3" w:rsidRDefault="00DC79C7" w:rsidP="00F54388">
      <w:pPr>
        <w:pStyle w:val="ListParagraph"/>
        <w:numPr>
          <w:ilvl w:val="1"/>
          <w:numId w:val="46"/>
        </w:numPr>
      </w:pPr>
      <w:r>
        <w:t xml:space="preserve">On the arbiter machine: Install only Tomcat and </w:t>
      </w:r>
      <w:proofErr w:type="spellStart"/>
      <w:r>
        <w:t>MongoDB</w:t>
      </w:r>
      <w:proofErr w:type="spellEnd"/>
      <w:r>
        <w:t xml:space="preserve">. However, copy and </w:t>
      </w:r>
      <w:proofErr w:type="spellStart"/>
      <w:r>
        <w:t>untar</w:t>
      </w:r>
      <w:proofErr w:type="spellEnd"/>
      <w:r>
        <w:t xml:space="preserve"> the </w:t>
      </w:r>
      <w:r w:rsidR="006548AF">
        <w:t>CGS</w:t>
      </w:r>
      <w:r>
        <w:t xml:space="preserve"> installation, without actually installing it. </w:t>
      </w:r>
    </w:p>
    <w:p w14:paraId="59898335" w14:textId="3465177D" w:rsidR="00B04EC2" w:rsidRDefault="00C9563B" w:rsidP="00B04EC2">
      <w:pPr>
        <w:pStyle w:val="Heading1"/>
      </w:pPr>
      <w:r w:rsidRPr="00C9563B">
        <w:t>Pre-requisites</w:t>
      </w:r>
    </w:p>
    <w:p w14:paraId="7D3C011A" w14:textId="77777777" w:rsidR="00C9563B" w:rsidRDefault="00C9563B" w:rsidP="00C9563B">
      <w:r>
        <w:t>In this section a list of install prerequisites are mentioned that must be fulfilled before the install can begin.</w:t>
      </w:r>
    </w:p>
    <w:p w14:paraId="51715404" w14:textId="61ECA066" w:rsidR="00C9563B" w:rsidRDefault="00C9563B" w:rsidP="00C9563B">
      <w:r>
        <w:t xml:space="preserve">All installations are located in the following location: </w:t>
      </w:r>
      <w:r>
        <w:br/>
      </w:r>
      <w:hyperlink r:id="rId14" w:history="1">
        <w:r w:rsidRPr="00E855F4">
          <w:rPr>
            <w:rStyle w:val="Hyperlink"/>
          </w:rPr>
          <w:t>\\192.168.44.3\sqa$\GlobalAvailability\ProductionInstallations</w:t>
        </w:r>
      </w:hyperlink>
    </w:p>
    <w:p w14:paraId="59898337" w14:textId="7515714D" w:rsidR="00B04EC2" w:rsidRDefault="00C9563B" w:rsidP="00B04EC2">
      <w:pPr>
        <w:pStyle w:val="Heading2"/>
      </w:pPr>
      <w:r>
        <w:t>Java and Tomcat</w:t>
      </w:r>
    </w:p>
    <w:p w14:paraId="5989839F" w14:textId="3ABA982D" w:rsidR="00733D87" w:rsidRDefault="00C9563B" w:rsidP="00C9563B">
      <w:pPr>
        <w:pStyle w:val="ListParagraph"/>
        <w:numPr>
          <w:ilvl w:val="0"/>
          <w:numId w:val="16"/>
        </w:numPr>
      </w:pPr>
      <w:r>
        <w:t xml:space="preserve">Copy </w:t>
      </w:r>
      <w:r w:rsidRPr="00C9563B">
        <w:rPr>
          <w:b/>
          <w:bCs/>
        </w:rPr>
        <w:t>installEnv_linux64.tar</w:t>
      </w:r>
      <w:r w:rsidR="00574E3D">
        <w:rPr>
          <w:b/>
          <w:bCs/>
        </w:rPr>
        <w:t>.gz</w:t>
      </w:r>
      <w:r w:rsidRPr="00C9563B">
        <w:t xml:space="preserve"> to </w:t>
      </w:r>
      <w:r w:rsidR="00E079D4">
        <w:t>/</w:t>
      </w:r>
      <w:r>
        <w:t>install</w:t>
      </w:r>
    </w:p>
    <w:p w14:paraId="0BCE722C" w14:textId="6B2FF258" w:rsidR="00C9563B" w:rsidRDefault="00C9563B" w:rsidP="009C4AB4">
      <w:pPr>
        <w:pStyle w:val="ListParagraph"/>
        <w:numPr>
          <w:ilvl w:val="0"/>
          <w:numId w:val="16"/>
        </w:numPr>
      </w:pPr>
      <w:r>
        <w:t>Extract tar file by executing:</w:t>
      </w:r>
      <w:r>
        <w:br/>
        <w:t xml:space="preserve"># </w:t>
      </w:r>
      <w:r w:rsidRPr="00C9563B">
        <w:t xml:space="preserve">tar </w:t>
      </w:r>
      <w:r w:rsidR="00A50779">
        <w:t>-</w:t>
      </w:r>
      <w:proofErr w:type="spellStart"/>
      <w:r w:rsidRPr="00C9563B">
        <w:t>xvf</w:t>
      </w:r>
      <w:proofErr w:type="spellEnd"/>
      <w:r w:rsidRPr="00C9563B">
        <w:t xml:space="preserve"> </w:t>
      </w:r>
      <w:r w:rsidR="009C4AB4" w:rsidRPr="009C4AB4">
        <w:t>installEnv_linux64.tar.gz</w:t>
      </w:r>
    </w:p>
    <w:p w14:paraId="0C9DF4DE" w14:textId="53ECBB7E" w:rsidR="00C9563B" w:rsidRDefault="00C9563B" w:rsidP="00C9563B">
      <w:pPr>
        <w:pStyle w:val="ListParagraph"/>
        <w:numPr>
          <w:ilvl w:val="0"/>
          <w:numId w:val="16"/>
        </w:numPr>
      </w:pPr>
      <w:r>
        <w:t xml:space="preserve"># cd </w:t>
      </w:r>
      <w:r w:rsidRPr="00C9563B">
        <w:t>installEnv_linux64</w:t>
      </w:r>
    </w:p>
    <w:p w14:paraId="3581B294" w14:textId="72A74A85" w:rsidR="00C9563B" w:rsidRPr="00C9563B" w:rsidRDefault="00C9563B" w:rsidP="00AD6B30">
      <w:pPr>
        <w:pStyle w:val="ListParagraph"/>
        <w:numPr>
          <w:ilvl w:val="0"/>
          <w:numId w:val="16"/>
        </w:numPr>
      </w:pPr>
      <w:r>
        <w:t xml:space="preserve">Edit </w:t>
      </w:r>
      <w:proofErr w:type="spellStart"/>
      <w:r>
        <w:t>env.properties</w:t>
      </w:r>
      <w:proofErr w:type="spellEnd"/>
      <w:r>
        <w:br/>
      </w:r>
      <w:r w:rsidRPr="00C9563B">
        <w:rPr>
          <w:u w:val="single"/>
        </w:rPr>
        <w:t>make sure:</w:t>
      </w:r>
      <w:r w:rsidRPr="00C9563B">
        <w:rPr>
          <w:u w:val="single"/>
        </w:rPr>
        <w:br/>
      </w:r>
      <w:proofErr w:type="spellStart"/>
      <w:r w:rsidRPr="00C9563B">
        <w:t>install</w:t>
      </w:r>
      <w:r w:rsidR="00AD6B30">
        <w:t>D</w:t>
      </w:r>
      <w:r w:rsidRPr="00C9563B">
        <w:t>ir</w:t>
      </w:r>
      <w:proofErr w:type="spellEnd"/>
      <w:r w:rsidRPr="00C9563B">
        <w:t>=/opt/t2k</w:t>
      </w:r>
      <w:r>
        <w:br/>
      </w:r>
      <w:r>
        <w:br/>
      </w:r>
      <w:r w:rsidRPr="00C9563B">
        <w:rPr>
          <w:u w:val="single"/>
        </w:rPr>
        <w:t>and set values for:</w:t>
      </w:r>
    </w:p>
    <w:p w14:paraId="6D342C0D" w14:textId="77777777" w:rsidR="00C9563B" w:rsidRPr="00C9563B" w:rsidRDefault="00C9563B" w:rsidP="00C9563B">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936"/>
        <w:rPr>
          <w:rtl/>
        </w:rPr>
      </w:pPr>
      <w:proofErr w:type="spellStart"/>
      <w:proofErr w:type="gramStart"/>
      <w:r w:rsidRPr="00C9563B">
        <w:t>keystoreFileName</w:t>
      </w:r>
      <w:proofErr w:type="spellEnd"/>
      <w:r w:rsidRPr="00C9563B">
        <w:t>=</w:t>
      </w:r>
      <w:proofErr w:type="spellStart"/>
      <w:proofErr w:type="gramEnd"/>
      <w:r w:rsidRPr="00C9563B">
        <w:t>lmsdev.com.ks</w:t>
      </w:r>
      <w:proofErr w:type="spellEnd"/>
    </w:p>
    <w:p w14:paraId="3BE1B7F3" w14:textId="058AD022" w:rsidR="00C9563B" w:rsidRDefault="00C9563B" w:rsidP="00C9563B">
      <w:pPr>
        <w:pStyle w:val="ListParagraph"/>
        <w:ind w:left="936"/>
      </w:pPr>
      <w:proofErr w:type="spellStart"/>
      <w:proofErr w:type="gramStart"/>
      <w:r w:rsidRPr="00C9563B">
        <w:t>keystorePassword</w:t>
      </w:r>
      <w:proofErr w:type="spellEnd"/>
      <w:r w:rsidRPr="00C9563B">
        <w:t>=</w:t>
      </w:r>
      <w:proofErr w:type="spellStart"/>
      <w:proofErr w:type="gramEnd"/>
      <w:r w:rsidRPr="00C9563B">
        <w:t>changeit</w:t>
      </w:r>
      <w:proofErr w:type="spellEnd"/>
      <w:r w:rsidRPr="00C9563B">
        <w:rPr>
          <w:u w:val="single"/>
        </w:rPr>
        <w:br/>
      </w:r>
    </w:p>
    <w:p w14:paraId="06FA9D35" w14:textId="4D003EC9" w:rsidR="00C9563B" w:rsidRDefault="00C9563B" w:rsidP="00C9563B">
      <w:pPr>
        <w:pStyle w:val="ListParagraph"/>
        <w:numPr>
          <w:ilvl w:val="0"/>
          <w:numId w:val="16"/>
        </w:numPr>
      </w:pPr>
      <w:r>
        <w:t>Install by executing:</w:t>
      </w:r>
      <w:r>
        <w:br/>
      </w:r>
      <w:r w:rsidR="00005560">
        <w:t>#</w:t>
      </w:r>
      <w:r>
        <w:t>./</w:t>
      </w:r>
      <w:r w:rsidRPr="00C9563B">
        <w:t>installEnv.sh</w:t>
      </w:r>
    </w:p>
    <w:p w14:paraId="4BFC5269" w14:textId="50A9EB9E" w:rsidR="00084433" w:rsidRDefault="00084433" w:rsidP="00C9563B">
      <w:pPr>
        <w:pStyle w:val="ListParagraph"/>
        <w:numPr>
          <w:ilvl w:val="0"/>
          <w:numId w:val="16"/>
        </w:numPr>
      </w:pPr>
      <w:r>
        <w:t>Edit the startup.sh file:</w:t>
      </w:r>
    </w:p>
    <w:p w14:paraId="29F254BF" w14:textId="0404376D" w:rsidR="00084433" w:rsidRDefault="00084433" w:rsidP="00084433">
      <w:pPr>
        <w:pStyle w:val="ListParagraph"/>
        <w:ind w:left="936"/>
      </w:pPr>
      <w:r>
        <w:t xml:space="preserve">On machines with 15 GB memory: </w:t>
      </w:r>
      <w:r w:rsidRPr="00084433">
        <w:t xml:space="preserve">JAVA_OPTS="-server </w:t>
      </w:r>
      <w:r>
        <w:t>–</w:t>
      </w:r>
      <w:r w:rsidRPr="00084433">
        <w:t>Xmx</w:t>
      </w:r>
      <w:r>
        <w:t>60</w:t>
      </w:r>
      <w:r w:rsidRPr="00084433">
        <w:t xml:space="preserve">00m </w:t>
      </w:r>
      <w:r>
        <w:t>–</w:t>
      </w:r>
      <w:r w:rsidRPr="00084433">
        <w:t>Xms</w:t>
      </w:r>
      <w:r>
        <w:t>60</w:t>
      </w:r>
      <w:r w:rsidRPr="00084433">
        <w:t>00m</w:t>
      </w:r>
      <w:r>
        <w:t xml:space="preserve"> …</w:t>
      </w:r>
    </w:p>
    <w:p w14:paraId="3E850B7D" w14:textId="39727054" w:rsidR="00084433" w:rsidRDefault="00084433" w:rsidP="00084433">
      <w:pPr>
        <w:pStyle w:val="ListParagraph"/>
        <w:ind w:left="936"/>
      </w:pPr>
      <w:r>
        <w:t xml:space="preserve">On machines with </w:t>
      </w:r>
      <w:r>
        <w:t>8</w:t>
      </w:r>
      <w:r>
        <w:t xml:space="preserve"> GB memory: </w:t>
      </w:r>
      <w:r w:rsidRPr="00084433">
        <w:t xml:space="preserve">JAVA_OPTS="-server </w:t>
      </w:r>
      <w:r>
        <w:t>–</w:t>
      </w:r>
      <w:r w:rsidRPr="00084433">
        <w:t>Xmx</w:t>
      </w:r>
      <w:r>
        <w:t>3</w:t>
      </w:r>
      <w:r>
        <w:t>0</w:t>
      </w:r>
      <w:r w:rsidRPr="00084433">
        <w:t xml:space="preserve">00m </w:t>
      </w:r>
      <w:r>
        <w:t>–</w:t>
      </w:r>
      <w:r w:rsidRPr="00084433">
        <w:t>Xms</w:t>
      </w:r>
      <w:r>
        <w:t>3</w:t>
      </w:r>
      <w:r>
        <w:t>0</w:t>
      </w:r>
      <w:r w:rsidRPr="00084433">
        <w:t>00m</w:t>
      </w:r>
      <w:bookmarkStart w:id="0" w:name="_GoBack"/>
      <w:bookmarkEnd w:id="0"/>
      <w:r>
        <w:t xml:space="preserve"> …</w:t>
      </w:r>
    </w:p>
    <w:p w14:paraId="66E4235C" w14:textId="77777777" w:rsidR="00260006" w:rsidRDefault="00260006" w:rsidP="00260006">
      <w:pPr>
        <w:pStyle w:val="Heading2"/>
      </w:pPr>
      <w:proofErr w:type="spellStart"/>
      <w:r>
        <w:t>MongoDB</w:t>
      </w:r>
      <w:proofErr w:type="spellEnd"/>
      <w:r>
        <w:t xml:space="preserve"> – Single installation</w:t>
      </w:r>
    </w:p>
    <w:p w14:paraId="592D61FA" w14:textId="77777777" w:rsidR="00260006" w:rsidRDefault="00260006" w:rsidP="00260006">
      <w:pPr>
        <w:pStyle w:val="ListParagraph"/>
        <w:numPr>
          <w:ilvl w:val="0"/>
          <w:numId w:val="17"/>
        </w:numPr>
      </w:pPr>
      <w:r>
        <w:t xml:space="preserve">Copy </w:t>
      </w:r>
      <w:r w:rsidRPr="00C9563B">
        <w:rPr>
          <w:b/>
          <w:bCs/>
        </w:rPr>
        <w:t>mongo-install-2.</w:t>
      </w:r>
      <w:r>
        <w:rPr>
          <w:b/>
          <w:bCs/>
        </w:rPr>
        <w:t>4</w:t>
      </w:r>
      <w:r w:rsidRPr="00C9563B">
        <w:rPr>
          <w:b/>
          <w:bCs/>
        </w:rPr>
        <w:t>.</w:t>
      </w:r>
      <w:r>
        <w:rPr>
          <w:b/>
          <w:bCs/>
        </w:rPr>
        <w:t>3</w:t>
      </w:r>
      <w:r w:rsidRPr="00C9563B">
        <w:rPr>
          <w:b/>
          <w:bCs/>
        </w:rPr>
        <w:t>.tar.gz</w:t>
      </w:r>
      <w:r w:rsidRPr="00C9563B">
        <w:t xml:space="preserve"> to </w:t>
      </w:r>
      <w:r>
        <w:t>/install</w:t>
      </w:r>
    </w:p>
    <w:p w14:paraId="3D14A0B1" w14:textId="77777777" w:rsidR="00260006" w:rsidRDefault="00260006" w:rsidP="00260006">
      <w:pPr>
        <w:pStyle w:val="ListParagraph"/>
        <w:numPr>
          <w:ilvl w:val="0"/>
          <w:numId w:val="17"/>
        </w:numPr>
      </w:pPr>
      <w:r>
        <w:t>Extract tar file by executing:</w:t>
      </w:r>
      <w:r>
        <w:br/>
        <w:t xml:space="preserve"># </w:t>
      </w:r>
      <w:r w:rsidRPr="00FC6B56">
        <w:t>tar -</w:t>
      </w:r>
      <w:proofErr w:type="spellStart"/>
      <w:r w:rsidRPr="00FC6B56">
        <w:t>x</w:t>
      </w:r>
      <w:r>
        <w:t>vf</w:t>
      </w:r>
      <w:proofErr w:type="spellEnd"/>
      <w:r>
        <w:t xml:space="preserve"> mongo-install-2.4.3</w:t>
      </w:r>
      <w:r w:rsidRPr="00FC6B56">
        <w:t>.tar.gz</w:t>
      </w:r>
    </w:p>
    <w:p w14:paraId="5B657D37" w14:textId="77777777" w:rsidR="00260006" w:rsidRDefault="00260006" w:rsidP="00260006">
      <w:pPr>
        <w:pStyle w:val="ListParagraph"/>
        <w:numPr>
          <w:ilvl w:val="0"/>
          <w:numId w:val="17"/>
        </w:numPr>
      </w:pPr>
      <w:r>
        <w:lastRenderedPageBreak/>
        <w:t xml:space="preserve"># cd </w:t>
      </w:r>
      <w:r w:rsidRPr="00FC6B56">
        <w:t>mongo-install</w:t>
      </w:r>
    </w:p>
    <w:p w14:paraId="5F819BCB" w14:textId="77777777" w:rsidR="00260006" w:rsidRDefault="00260006" w:rsidP="00260006">
      <w:pPr>
        <w:pStyle w:val="ListParagraph"/>
        <w:numPr>
          <w:ilvl w:val="0"/>
          <w:numId w:val="17"/>
        </w:numPr>
      </w:pPr>
      <w:r>
        <w:t>Install by executing:</w:t>
      </w:r>
      <w:r>
        <w:br/>
        <w:t xml:space="preserve"># </w:t>
      </w:r>
      <w:r w:rsidRPr="00FC6B56">
        <w:t>./</w:t>
      </w:r>
      <w:r>
        <w:t xml:space="preserve"> install</w:t>
      </w:r>
      <w:r w:rsidRPr="00FC6B56">
        <w:t>.sh</w:t>
      </w:r>
    </w:p>
    <w:p w14:paraId="0A429B68" w14:textId="77777777" w:rsidR="00260006" w:rsidRDefault="00260006" w:rsidP="00260006">
      <w:pPr>
        <w:pStyle w:val="Heading2"/>
      </w:pPr>
      <w:proofErr w:type="spellStart"/>
      <w:r>
        <w:t>MongoDB</w:t>
      </w:r>
      <w:proofErr w:type="spellEnd"/>
      <w:r>
        <w:t xml:space="preserve"> – replication installation</w:t>
      </w:r>
    </w:p>
    <w:p w14:paraId="3850A465" w14:textId="77777777" w:rsidR="00260006" w:rsidRPr="00F922BB" w:rsidRDefault="00260006" w:rsidP="00260006">
      <w:pPr>
        <w:ind w:left="576"/>
        <w:rPr>
          <w:b/>
          <w:bCs/>
          <w:sz w:val="24"/>
          <w:szCs w:val="24"/>
        </w:rPr>
      </w:pPr>
      <w:r w:rsidRPr="00F922BB">
        <w:rPr>
          <w:b/>
          <w:bCs/>
          <w:sz w:val="24"/>
          <w:szCs w:val="24"/>
        </w:rPr>
        <w:t>On all machines:</w:t>
      </w:r>
    </w:p>
    <w:p w14:paraId="08BF98B4" w14:textId="77777777" w:rsidR="00260006" w:rsidRDefault="00260006" w:rsidP="00260006">
      <w:pPr>
        <w:pStyle w:val="ListParagraph"/>
        <w:numPr>
          <w:ilvl w:val="0"/>
          <w:numId w:val="47"/>
        </w:numPr>
      </w:pPr>
      <w:r>
        <w:t>On all machines: Add the following lines to the hosts file (or just make sure that they are there):</w:t>
      </w:r>
    </w:p>
    <w:p w14:paraId="3951D4FB" w14:textId="485C91BE" w:rsidR="00260006" w:rsidRDefault="00260006" w:rsidP="00260006">
      <w:pPr>
        <w:pStyle w:val="ListParagraph"/>
        <w:ind w:left="1440"/>
      </w:pPr>
      <w:r>
        <w:t>&lt;primary-</w:t>
      </w:r>
      <w:proofErr w:type="spellStart"/>
      <w:r>
        <w:t>ip</w:t>
      </w:r>
      <w:proofErr w:type="spellEnd"/>
      <w:r>
        <w:t>&gt;</w:t>
      </w:r>
      <w:r>
        <w:tab/>
      </w:r>
      <w:r>
        <w:tab/>
      </w:r>
      <w:proofErr w:type="spellStart"/>
      <w:r>
        <w:t>cgs</w:t>
      </w:r>
      <w:r w:rsidRPr="00A175A0">
        <w:t>-primary.timetoknow.cloud</w:t>
      </w:r>
      <w:proofErr w:type="spellEnd"/>
    </w:p>
    <w:p w14:paraId="136485BE" w14:textId="0103E55C" w:rsidR="00260006" w:rsidRDefault="00260006" w:rsidP="00260006">
      <w:pPr>
        <w:pStyle w:val="ListParagraph"/>
        <w:ind w:left="1440"/>
      </w:pPr>
      <w:r>
        <w:t>&lt;secondary-</w:t>
      </w:r>
      <w:proofErr w:type="spellStart"/>
      <w:r>
        <w:t>ip</w:t>
      </w:r>
      <w:proofErr w:type="spellEnd"/>
      <w:r>
        <w:t>&gt;</w:t>
      </w:r>
      <w:r>
        <w:tab/>
      </w:r>
      <w:r>
        <w:tab/>
      </w:r>
      <w:proofErr w:type="spellStart"/>
      <w:r>
        <w:t>cgs</w:t>
      </w:r>
      <w:r w:rsidRPr="00A175A0">
        <w:t>-</w:t>
      </w:r>
      <w:r>
        <w:t>secondary</w:t>
      </w:r>
      <w:r w:rsidRPr="00A175A0">
        <w:t>.timetoknow.cloud</w:t>
      </w:r>
      <w:proofErr w:type="spellEnd"/>
    </w:p>
    <w:p w14:paraId="126B745C" w14:textId="7C161B2D" w:rsidR="00260006" w:rsidRDefault="00260006" w:rsidP="00260006">
      <w:pPr>
        <w:pStyle w:val="ListParagraph"/>
        <w:ind w:left="1440"/>
      </w:pPr>
      <w:r>
        <w:t>&lt;arbiter-</w:t>
      </w:r>
      <w:proofErr w:type="spellStart"/>
      <w:r>
        <w:t>ip</w:t>
      </w:r>
      <w:proofErr w:type="spellEnd"/>
      <w:r>
        <w:t>&gt;</w:t>
      </w:r>
      <w:r>
        <w:tab/>
      </w:r>
      <w:r>
        <w:tab/>
      </w:r>
      <w:proofErr w:type="spellStart"/>
      <w:r>
        <w:t>cgs</w:t>
      </w:r>
      <w:r w:rsidRPr="00A175A0">
        <w:t>-</w:t>
      </w:r>
      <w:r>
        <w:t>arbiter</w:t>
      </w:r>
      <w:r w:rsidRPr="00A175A0">
        <w:t>.timetoknow.cloud</w:t>
      </w:r>
      <w:proofErr w:type="spellEnd"/>
    </w:p>
    <w:p w14:paraId="3F5BB8F3" w14:textId="77777777" w:rsidR="00260006" w:rsidRDefault="00260006" w:rsidP="00260006">
      <w:pPr>
        <w:pStyle w:val="ListParagraph"/>
        <w:numPr>
          <w:ilvl w:val="0"/>
          <w:numId w:val="47"/>
        </w:numPr>
      </w:pPr>
      <w:r>
        <w:t xml:space="preserve">Copy </w:t>
      </w:r>
      <w:r w:rsidRPr="00C9563B">
        <w:rPr>
          <w:b/>
          <w:bCs/>
        </w:rPr>
        <w:t>mongo-install-2.</w:t>
      </w:r>
      <w:r>
        <w:rPr>
          <w:b/>
          <w:bCs/>
        </w:rPr>
        <w:t>4</w:t>
      </w:r>
      <w:r w:rsidRPr="00C9563B">
        <w:rPr>
          <w:b/>
          <w:bCs/>
        </w:rPr>
        <w:t>.</w:t>
      </w:r>
      <w:r>
        <w:rPr>
          <w:b/>
          <w:bCs/>
        </w:rPr>
        <w:t>3</w:t>
      </w:r>
      <w:r w:rsidRPr="00C9563B">
        <w:rPr>
          <w:b/>
          <w:bCs/>
        </w:rPr>
        <w:t>.tar.gz</w:t>
      </w:r>
      <w:r w:rsidRPr="00C9563B">
        <w:t xml:space="preserve"> to </w:t>
      </w:r>
      <w:r>
        <w:t>/install</w:t>
      </w:r>
    </w:p>
    <w:p w14:paraId="3CD31FB7" w14:textId="77777777" w:rsidR="00260006" w:rsidRDefault="00260006" w:rsidP="00260006">
      <w:pPr>
        <w:pStyle w:val="ListParagraph"/>
        <w:numPr>
          <w:ilvl w:val="0"/>
          <w:numId w:val="47"/>
        </w:numPr>
      </w:pPr>
      <w:r>
        <w:t>Extract tar file by executing:</w:t>
      </w:r>
      <w:r>
        <w:br/>
        <w:t xml:space="preserve"># </w:t>
      </w:r>
      <w:r w:rsidRPr="00FC6B56">
        <w:t>tar -</w:t>
      </w:r>
      <w:proofErr w:type="spellStart"/>
      <w:r w:rsidRPr="00FC6B56">
        <w:t>x</w:t>
      </w:r>
      <w:r>
        <w:t>vf</w:t>
      </w:r>
      <w:proofErr w:type="spellEnd"/>
      <w:r>
        <w:t xml:space="preserve"> mongo-install-2.4.3</w:t>
      </w:r>
      <w:r w:rsidRPr="00FC6B56">
        <w:t>.tar.gz</w:t>
      </w:r>
    </w:p>
    <w:p w14:paraId="0A74765E" w14:textId="77777777" w:rsidR="00260006" w:rsidRDefault="00260006" w:rsidP="00260006">
      <w:pPr>
        <w:pStyle w:val="ListParagraph"/>
        <w:numPr>
          <w:ilvl w:val="0"/>
          <w:numId w:val="47"/>
        </w:numPr>
      </w:pPr>
      <w:r>
        <w:t xml:space="preserve"># cd </w:t>
      </w:r>
      <w:r w:rsidRPr="00FC6B56">
        <w:t>mongo-install</w:t>
      </w:r>
    </w:p>
    <w:p w14:paraId="30EDA12E" w14:textId="77777777" w:rsidR="00260006" w:rsidRDefault="00260006" w:rsidP="00260006">
      <w:pPr>
        <w:pStyle w:val="ListParagraph"/>
        <w:numPr>
          <w:ilvl w:val="0"/>
          <w:numId w:val="47"/>
        </w:numPr>
      </w:pPr>
      <w:r>
        <w:t>Install by executing:</w:t>
      </w:r>
    </w:p>
    <w:p w14:paraId="274D41EC" w14:textId="77777777" w:rsidR="00260006" w:rsidRDefault="00260006" w:rsidP="00260006">
      <w:pPr>
        <w:pStyle w:val="ListParagraph"/>
        <w:numPr>
          <w:ilvl w:val="1"/>
          <w:numId w:val="47"/>
        </w:numPr>
      </w:pPr>
      <w:r>
        <w:t>On primary machine</w:t>
      </w:r>
      <w:r>
        <w:br/>
        <w:t xml:space="preserve"> # </w:t>
      </w:r>
      <w:r w:rsidRPr="00FC6B56">
        <w:t>./</w:t>
      </w:r>
      <w:r>
        <w:t xml:space="preserve"> install</w:t>
      </w:r>
      <w:r w:rsidRPr="00FC6B56">
        <w:t>.sh</w:t>
      </w:r>
    </w:p>
    <w:p w14:paraId="59E6B6E7" w14:textId="77777777" w:rsidR="00260006" w:rsidRDefault="00260006" w:rsidP="00260006">
      <w:pPr>
        <w:pStyle w:val="ListParagraph"/>
        <w:numPr>
          <w:ilvl w:val="1"/>
          <w:numId w:val="47"/>
        </w:numPr>
      </w:pPr>
      <w:r>
        <w:t>On secondary and arbiter</w:t>
      </w:r>
    </w:p>
    <w:p w14:paraId="0303904B" w14:textId="77777777" w:rsidR="00260006" w:rsidRDefault="00260006" w:rsidP="00260006">
      <w:pPr>
        <w:pStyle w:val="ListParagraph"/>
        <w:ind w:left="1440"/>
      </w:pPr>
      <w:proofErr w:type="gramStart"/>
      <w:r>
        <w:t># ./</w:t>
      </w:r>
      <w:proofErr w:type="gramEnd"/>
      <w:r w:rsidRPr="00E4287D">
        <w:t xml:space="preserve"> install2rep</w:t>
      </w:r>
      <w:r>
        <w:t>.sh</w:t>
      </w:r>
    </w:p>
    <w:p w14:paraId="3AC32E97" w14:textId="77777777" w:rsidR="00260006" w:rsidRDefault="00260006" w:rsidP="00260006">
      <w:pPr>
        <w:pStyle w:val="ListParagraph"/>
        <w:numPr>
          <w:ilvl w:val="0"/>
          <w:numId w:val="47"/>
        </w:numPr>
      </w:pPr>
      <w:r>
        <w:t xml:space="preserve">Stop the mongo on all machines. </w:t>
      </w:r>
    </w:p>
    <w:p w14:paraId="6CDF2A2D" w14:textId="77777777" w:rsidR="00260006" w:rsidRDefault="00260006" w:rsidP="00260006">
      <w:pPr>
        <w:pStyle w:val="ListParagraph"/>
        <w:ind w:left="1440"/>
      </w:pPr>
      <w:r>
        <w:t xml:space="preserve"># </w:t>
      </w:r>
      <w:proofErr w:type="gramStart"/>
      <w:r>
        <w:t>service</w:t>
      </w:r>
      <w:proofErr w:type="gramEnd"/>
      <w:r>
        <w:t xml:space="preserve"> </w:t>
      </w:r>
      <w:proofErr w:type="spellStart"/>
      <w:r>
        <w:t>mongod</w:t>
      </w:r>
      <w:proofErr w:type="spellEnd"/>
      <w:r>
        <w:t xml:space="preserve"> stop</w:t>
      </w:r>
    </w:p>
    <w:p w14:paraId="4861F097" w14:textId="77777777" w:rsidR="00260006" w:rsidRDefault="00260006" w:rsidP="00260006">
      <w:pPr>
        <w:pStyle w:val="ListParagraph"/>
        <w:numPr>
          <w:ilvl w:val="0"/>
          <w:numId w:val="47"/>
        </w:numPr>
      </w:pPr>
      <w:r>
        <w:t>Run</w:t>
      </w:r>
    </w:p>
    <w:p w14:paraId="7057AE97" w14:textId="77777777" w:rsidR="00260006" w:rsidRDefault="00260006" w:rsidP="00260006">
      <w:pPr>
        <w:pStyle w:val="ListParagraph"/>
        <w:ind w:left="936" w:firstLine="504"/>
      </w:pPr>
      <w:r>
        <w:t xml:space="preserve"># </w:t>
      </w:r>
      <w:proofErr w:type="gramStart"/>
      <w:r>
        <w:t>cd</w:t>
      </w:r>
      <w:proofErr w:type="gramEnd"/>
      <w:r>
        <w:t xml:space="preserve"> replication</w:t>
      </w:r>
    </w:p>
    <w:p w14:paraId="6ED1B99C" w14:textId="77777777" w:rsidR="00260006" w:rsidRDefault="00260006" w:rsidP="00260006">
      <w:pPr>
        <w:pStyle w:val="ListParagraph"/>
        <w:numPr>
          <w:ilvl w:val="0"/>
          <w:numId w:val="47"/>
        </w:numPr>
      </w:pPr>
      <w:r>
        <w:t>Run</w:t>
      </w:r>
    </w:p>
    <w:p w14:paraId="7ECA7F18" w14:textId="77777777" w:rsidR="00260006" w:rsidRDefault="00260006" w:rsidP="00260006">
      <w:pPr>
        <w:pStyle w:val="ListParagraph"/>
        <w:ind w:left="936" w:firstLine="504"/>
      </w:pPr>
      <w:r>
        <w:t># ./</w:t>
      </w:r>
      <w:r w:rsidRPr="00A71C05">
        <w:t>setup_mongo_replication.sh</w:t>
      </w:r>
    </w:p>
    <w:p w14:paraId="397AAB70" w14:textId="77777777" w:rsidR="00260006" w:rsidRDefault="00260006" w:rsidP="00260006">
      <w:pPr>
        <w:pStyle w:val="ListParagraph"/>
        <w:numPr>
          <w:ilvl w:val="0"/>
          <w:numId w:val="47"/>
        </w:numPr>
      </w:pPr>
      <w:r>
        <w:t xml:space="preserve">You will be asked to reboot. Ignore any errors as long as you are asked to reboot. Reboot by running </w:t>
      </w:r>
    </w:p>
    <w:p w14:paraId="320FBAEF" w14:textId="77777777" w:rsidR="00260006" w:rsidRDefault="00260006" w:rsidP="00260006">
      <w:pPr>
        <w:pStyle w:val="ListParagraph"/>
        <w:ind w:left="936" w:firstLine="504"/>
      </w:pPr>
      <w:r>
        <w:t xml:space="preserve"># </w:t>
      </w:r>
      <w:proofErr w:type="gramStart"/>
      <w:r>
        <w:t>reboot</w:t>
      </w:r>
      <w:proofErr w:type="gramEnd"/>
    </w:p>
    <w:p w14:paraId="20833519" w14:textId="77777777" w:rsidR="00260006" w:rsidRDefault="00260006" w:rsidP="00260006">
      <w:pPr>
        <w:pStyle w:val="ListParagraph"/>
        <w:numPr>
          <w:ilvl w:val="0"/>
          <w:numId w:val="47"/>
        </w:numPr>
        <w:rPr>
          <w:highlight w:val="yellow"/>
        </w:rPr>
      </w:pPr>
      <w:r w:rsidRPr="008374D0">
        <w:rPr>
          <w:highlight w:val="yellow"/>
        </w:rPr>
        <w:t xml:space="preserve">When the machine comes up make the necessary changes in the </w:t>
      </w:r>
      <w:proofErr w:type="spellStart"/>
      <w:r w:rsidRPr="008374D0">
        <w:rPr>
          <w:highlight w:val="yellow"/>
        </w:rPr>
        <w:t>iptables</w:t>
      </w:r>
      <w:proofErr w:type="spellEnd"/>
      <w:r w:rsidRPr="008374D0">
        <w:rPr>
          <w:highlight w:val="yellow"/>
        </w:rPr>
        <w:t>.</w:t>
      </w:r>
      <w:r>
        <w:rPr>
          <w:highlight w:val="yellow"/>
        </w:rPr>
        <w:t xml:space="preserve"> For now, this means running:</w:t>
      </w:r>
    </w:p>
    <w:p w14:paraId="6498C47D" w14:textId="77777777" w:rsidR="00260006" w:rsidRDefault="00260006" w:rsidP="00260006">
      <w:pPr>
        <w:pStyle w:val="ListParagraph"/>
        <w:ind w:left="936" w:firstLine="504"/>
        <w:rPr>
          <w:highlight w:val="yellow"/>
        </w:rPr>
      </w:pPr>
      <w:r>
        <w:rPr>
          <w:highlight w:val="yellow"/>
        </w:rPr>
        <w:t xml:space="preserve"># </w:t>
      </w:r>
      <w:proofErr w:type="gramStart"/>
      <w:r>
        <w:rPr>
          <w:highlight w:val="yellow"/>
        </w:rPr>
        <w:t>service</w:t>
      </w:r>
      <w:proofErr w:type="gramEnd"/>
      <w:r>
        <w:rPr>
          <w:highlight w:val="yellow"/>
        </w:rPr>
        <w:t xml:space="preserve"> </w:t>
      </w:r>
      <w:proofErr w:type="spellStart"/>
      <w:r>
        <w:rPr>
          <w:highlight w:val="yellow"/>
        </w:rPr>
        <w:t>iptables</w:t>
      </w:r>
      <w:proofErr w:type="spellEnd"/>
      <w:r>
        <w:rPr>
          <w:highlight w:val="yellow"/>
        </w:rPr>
        <w:t xml:space="preserve"> stop</w:t>
      </w:r>
    </w:p>
    <w:p w14:paraId="53B6E964" w14:textId="77777777" w:rsidR="00260006" w:rsidRPr="00E866CD" w:rsidRDefault="00260006" w:rsidP="00260006">
      <w:pPr>
        <w:rPr>
          <w:highlight w:val="yellow"/>
        </w:rPr>
      </w:pPr>
      <w:r>
        <w:rPr>
          <w:highlight w:val="yellow"/>
        </w:rPr>
        <w:tab/>
        <w:t xml:space="preserve">12 Change to </w:t>
      </w:r>
      <w:r w:rsidRPr="00E866CD">
        <w:rPr>
          <w:b/>
          <w:bCs/>
          <w:highlight w:val="yellow"/>
        </w:rPr>
        <w:t>true</w:t>
      </w:r>
      <w:r>
        <w:rPr>
          <w:highlight w:val="yellow"/>
        </w:rPr>
        <w:t xml:space="preserve"> </w:t>
      </w:r>
      <w:proofErr w:type="spellStart"/>
      <w:r w:rsidRPr="00E866CD">
        <w:rPr>
          <w:b/>
          <w:bCs/>
        </w:rPr>
        <w:t>mongoUseReplicaSet</w:t>
      </w:r>
      <w:proofErr w:type="spellEnd"/>
      <w:r>
        <w:t xml:space="preserve"> property into t2k.properties when you install LMS</w:t>
      </w:r>
    </w:p>
    <w:p w14:paraId="2B249671" w14:textId="77777777" w:rsidR="00260006" w:rsidRDefault="00260006" w:rsidP="00260006">
      <w:pPr>
        <w:pStyle w:val="ListParagraph"/>
        <w:ind w:left="1440"/>
      </w:pPr>
    </w:p>
    <w:p w14:paraId="35AC4338" w14:textId="77777777" w:rsidR="00260006" w:rsidRPr="00F922BB" w:rsidRDefault="00260006" w:rsidP="00260006">
      <w:pPr>
        <w:ind w:firstLine="360"/>
        <w:rPr>
          <w:b/>
          <w:bCs/>
          <w:sz w:val="24"/>
          <w:szCs w:val="24"/>
        </w:rPr>
      </w:pPr>
      <w:r w:rsidRPr="00F922BB">
        <w:rPr>
          <w:b/>
          <w:bCs/>
          <w:sz w:val="24"/>
          <w:szCs w:val="24"/>
        </w:rPr>
        <w:t>On Primary machine only:</w:t>
      </w:r>
    </w:p>
    <w:p w14:paraId="2C9B90D7" w14:textId="77777777" w:rsidR="00260006" w:rsidRDefault="00260006" w:rsidP="00260006">
      <w:pPr>
        <w:pStyle w:val="ListParagraph"/>
        <w:numPr>
          <w:ilvl w:val="0"/>
          <w:numId w:val="24"/>
        </w:numPr>
        <w:ind w:left="1080"/>
      </w:pPr>
      <w:r>
        <w:t>Open the mongo shell by running:</w:t>
      </w:r>
    </w:p>
    <w:p w14:paraId="6710453F" w14:textId="77777777" w:rsidR="00260006" w:rsidRDefault="00260006" w:rsidP="00260006">
      <w:pPr>
        <w:pStyle w:val="ListParagraph"/>
        <w:ind w:left="1080"/>
      </w:pPr>
      <w:r>
        <w:t xml:space="preserve"># </w:t>
      </w:r>
      <w:proofErr w:type="gramStart"/>
      <w:r>
        <w:t>mongo</w:t>
      </w:r>
      <w:proofErr w:type="gramEnd"/>
      <w:r>
        <w:t xml:space="preserve"> -u admin -p rap2el admin</w:t>
      </w:r>
    </w:p>
    <w:p w14:paraId="763D641D" w14:textId="77777777" w:rsidR="00260006" w:rsidRDefault="00260006" w:rsidP="00260006">
      <w:pPr>
        <w:pStyle w:val="ListParagraph"/>
        <w:numPr>
          <w:ilvl w:val="0"/>
          <w:numId w:val="24"/>
        </w:numPr>
        <w:ind w:left="1080"/>
      </w:pPr>
      <w:r>
        <w:t>On the mongo shell run:</w:t>
      </w:r>
    </w:p>
    <w:p w14:paraId="2C36B1C2" w14:textId="3500D7E0" w:rsidR="00260006" w:rsidRDefault="00260006" w:rsidP="00260006">
      <w:pPr>
        <w:pStyle w:val="ListParagraph"/>
        <w:ind w:left="1800"/>
      </w:pPr>
      <w:r>
        <w:lastRenderedPageBreak/>
        <w:t xml:space="preserve"># </w:t>
      </w:r>
      <w:proofErr w:type="spellStart"/>
      <w:proofErr w:type="gramStart"/>
      <w:r w:rsidRPr="00E73025">
        <w:t>config</w:t>
      </w:r>
      <w:proofErr w:type="spellEnd"/>
      <w:proofErr w:type="gramEnd"/>
      <w:r w:rsidRPr="00E73025">
        <w:t xml:space="preserve"> = {_id: 't2kReplSet', members: [{_id: 0, host: ' </w:t>
      </w:r>
      <w:r>
        <w:t>cgs</w:t>
      </w:r>
      <w:r w:rsidRPr="00E73025">
        <w:t>-primary.timetoknow.cloud:27017',</w:t>
      </w:r>
      <w:r>
        <w:t xml:space="preserve"> priority: 2},{_id: 1, host: ' cgs</w:t>
      </w:r>
      <w:r w:rsidRPr="00E73025">
        <w:t>-secondary.timetoknow.cloud:27017', priority: 1}]}</w:t>
      </w:r>
    </w:p>
    <w:p w14:paraId="494E37D1" w14:textId="77777777" w:rsidR="00260006" w:rsidRDefault="00260006" w:rsidP="00260006">
      <w:pPr>
        <w:pStyle w:val="ListParagraph"/>
        <w:ind w:left="1080"/>
      </w:pPr>
      <w:r>
        <w:t xml:space="preserve"># </w:t>
      </w:r>
      <w:proofErr w:type="spellStart"/>
      <w:proofErr w:type="gramStart"/>
      <w:r>
        <w:t>rs.initiate</w:t>
      </w:r>
      <w:proofErr w:type="spellEnd"/>
      <w:r>
        <w:t>(</w:t>
      </w:r>
      <w:proofErr w:type="spellStart"/>
      <w:proofErr w:type="gramEnd"/>
      <w:r>
        <w:t>config</w:t>
      </w:r>
      <w:proofErr w:type="spellEnd"/>
      <w:r>
        <w:t>)</w:t>
      </w:r>
    </w:p>
    <w:p w14:paraId="58C02CAF" w14:textId="77777777" w:rsidR="00260006" w:rsidRDefault="00260006" w:rsidP="00260006">
      <w:pPr>
        <w:pStyle w:val="ListParagraph"/>
        <w:ind w:left="1080"/>
      </w:pPr>
      <w:r w:rsidRPr="0049024B">
        <w:rPr>
          <w:highlight w:val="cyan"/>
        </w:rPr>
        <w:t xml:space="preserve">Before continue keep on pressing ENTER to make sure that the current machine is PRIMARY </w:t>
      </w:r>
    </w:p>
    <w:p w14:paraId="5F7F14A8" w14:textId="17276B7D" w:rsidR="00260006" w:rsidRDefault="00260006" w:rsidP="00260006">
      <w:pPr>
        <w:ind w:left="360" w:firstLine="720"/>
      </w:pPr>
      <w:r>
        <w:t xml:space="preserve"># </w:t>
      </w:r>
      <w:proofErr w:type="spellStart"/>
      <w:proofErr w:type="gramStart"/>
      <w:r>
        <w:t>rs.addArb</w:t>
      </w:r>
      <w:proofErr w:type="spellEnd"/>
      <w:r>
        <w:t>(</w:t>
      </w:r>
      <w:proofErr w:type="gramEnd"/>
      <w:r>
        <w:t>"cgs</w:t>
      </w:r>
      <w:r w:rsidRPr="00A175A0">
        <w:t>-</w:t>
      </w:r>
      <w:r>
        <w:t>arbiter</w:t>
      </w:r>
      <w:r w:rsidRPr="00A175A0">
        <w:t>.timetoknow.cloud</w:t>
      </w:r>
      <w:r>
        <w:t>:27017")</w:t>
      </w:r>
    </w:p>
    <w:p w14:paraId="29485E21" w14:textId="77777777" w:rsidR="00260006" w:rsidRDefault="00260006" w:rsidP="00260006">
      <w:pPr>
        <w:pStyle w:val="ListParagraph"/>
        <w:numPr>
          <w:ilvl w:val="0"/>
          <w:numId w:val="24"/>
        </w:numPr>
        <w:ind w:left="1080"/>
      </w:pPr>
      <w:r>
        <w:t>Run</w:t>
      </w:r>
    </w:p>
    <w:p w14:paraId="584FDD72" w14:textId="77777777" w:rsidR="00260006" w:rsidRDefault="00260006" w:rsidP="00260006">
      <w:pPr>
        <w:pStyle w:val="ListParagraph"/>
        <w:ind w:left="1080"/>
      </w:pPr>
      <w:r>
        <w:t xml:space="preserve"># </w:t>
      </w:r>
      <w:proofErr w:type="spellStart"/>
      <w:proofErr w:type="gramStart"/>
      <w:r>
        <w:t>rs.status</w:t>
      </w:r>
      <w:proofErr w:type="spellEnd"/>
      <w:r>
        <w:t>()</w:t>
      </w:r>
      <w:proofErr w:type="gramEnd"/>
    </w:p>
    <w:p w14:paraId="0AEF46DE" w14:textId="1B462E48" w:rsidR="00260006" w:rsidRDefault="00260006" w:rsidP="00260006">
      <w:pPr>
        <w:pStyle w:val="ListParagraph"/>
        <w:ind w:left="1080"/>
      </w:pPr>
      <w:r>
        <w:t xml:space="preserve">Again and again until you see that </w:t>
      </w:r>
      <w:proofErr w:type="spellStart"/>
      <w:r>
        <w:t>cgs-primary.timetoknow.cloud</w:t>
      </w:r>
      <w:proofErr w:type="spellEnd"/>
      <w:r>
        <w:t xml:space="preserve"> is primary, </w:t>
      </w:r>
      <w:proofErr w:type="spellStart"/>
      <w:r>
        <w:t>cgs-secondary.timetoknow.cloud</w:t>
      </w:r>
      <w:proofErr w:type="spellEnd"/>
      <w:r>
        <w:t xml:space="preserve"> is secondary and </w:t>
      </w:r>
      <w:proofErr w:type="spellStart"/>
      <w:r>
        <w:t>cgs-arbiter.timetoknow.cloud</w:t>
      </w:r>
      <w:proofErr w:type="spellEnd"/>
      <w:r>
        <w:t xml:space="preserve"> is arbiter.</w:t>
      </w:r>
    </w:p>
    <w:p w14:paraId="187E6E12" w14:textId="77777777" w:rsidR="00260006" w:rsidRDefault="00260006" w:rsidP="00260006">
      <w:pPr>
        <w:pStyle w:val="ListParagraph"/>
        <w:numPr>
          <w:ilvl w:val="0"/>
          <w:numId w:val="24"/>
        </w:numPr>
        <w:ind w:left="1080"/>
      </w:pPr>
      <w:r>
        <w:t>Exit the mongo shell by running:</w:t>
      </w:r>
    </w:p>
    <w:p w14:paraId="45515D97" w14:textId="77777777" w:rsidR="00260006" w:rsidRDefault="00260006" w:rsidP="00260006">
      <w:pPr>
        <w:pStyle w:val="ListParagraph"/>
        <w:ind w:left="1080"/>
      </w:pPr>
      <w:r>
        <w:t xml:space="preserve"># </w:t>
      </w:r>
      <w:proofErr w:type="gramStart"/>
      <w:r>
        <w:t>exit</w:t>
      </w:r>
      <w:proofErr w:type="gramEnd"/>
    </w:p>
    <w:p w14:paraId="5D803468" w14:textId="77777777" w:rsidR="00260006" w:rsidRPr="00E4287D" w:rsidRDefault="00260006" w:rsidP="00260006"/>
    <w:p w14:paraId="049658D0" w14:textId="4B21B330" w:rsidR="00D36171" w:rsidRDefault="00D36171" w:rsidP="001013B6">
      <w:pPr>
        <w:pStyle w:val="ListParagraph"/>
        <w:ind w:left="936"/>
      </w:pPr>
      <w:r>
        <w:br w:type="page"/>
      </w:r>
    </w:p>
    <w:p w14:paraId="5BAD68F8" w14:textId="5E7027A9" w:rsidR="00D36171" w:rsidRDefault="00D36171" w:rsidP="00D36171">
      <w:pPr>
        <w:pStyle w:val="Heading1"/>
      </w:pPr>
      <w:r>
        <w:lastRenderedPageBreak/>
        <w:t>Installing the CGS</w:t>
      </w:r>
    </w:p>
    <w:p w14:paraId="0DB0E8DF" w14:textId="77777777" w:rsidR="005C5069" w:rsidRPr="001013B6" w:rsidRDefault="005C5069" w:rsidP="001013B6">
      <w:pPr>
        <w:rPr>
          <w:b/>
          <w:u w:val="single"/>
        </w:rPr>
      </w:pPr>
    </w:p>
    <w:p w14:paraId="7BCBDA01" w14:textId="0D031716" w:rsidR="00D36171" w:rsidRDefault="00D36171" w:rsidP="00D36171">
      <w:pPr>
        <w:pStyle w:val="ListParagraph"/>
        <w:numPr>
          <w:ilvl w:val="0"/>
          <w:numId w:val="18"/>
        </w:numPr>
      </w:pPr>
      <w:r>
        <w:t xml:space="preserve">Copy </w:t>
      </w:r>
      <w:r w:rsidRPr="00D36171">
        <w:rPr>
          <w:b/>
          <w:bCs/>
        </w:rPr>
        <w:t>cgs-install-x.x.tar.gz</w:t>
      </w:r>
      <w:r w:rsidRPr="00C9563B">
        <w:t xml:space="preserve"> to </w:t>
      </w:r>
      <w:r w:rsidR="00E079D4">
        <w:t>/</w:t>
      </w:r>
      <w:proofErr w:type="gramStart"/>
      <w:r>
        <w:t>install</w:t>
      </w:r>
      <w:proofErr w:type="gramEnd"/>
      <w:r>
        <w:br/>
        <w:t>[File name is changed on every daily build.]</w:t>
      </w:r>
    </w:p>
    <w:p w14:paraId="56774635" w14:textId="367288FD" w:rsidR="00D36171" w:rsidRDefault="00D36171" w:rsidP="00844565">
      <w:pPr>
        <w:pStyle w:val="ListParagraph"/>
        <w:numPr>
          <w:ilvl w:val="0"/>
          <w:numId w:val="18"/>
        </w:numPr>
      </w:pPr>
      <w:r>
        <w:t>Extract tar file by executing:</w:t>
      </w:r>
      <w:r>
        <w:br/>
        <w:t xml:space="preserve"># </w:t>
      </w:r>
      <w:r w:rsidRPr="00FC6B56">
        <w:t>tar -</w:t>
      </w:r>
      <w:proofErr w:type="spellStart"/>
      <w:r w:rsidRPr="00FC6B56">
        <w:t>xzf</w:t>
      </w:r>
      <w:proofErr w:type="spellEnd"/>
      <w:r w:rsidRPr="00FC6B56">
        <w:t xml:space="preserve"> </w:t>
      </w:r>
      <w:r w:rsidR="00844565" w:rsidRPr="00844565">
        <w:t>cgs-install-x.x.tar</w:t>
      </w:r>
      <w:r w:rsidRPr="00FC6B56">
        <w:t>.gz</w:t>
      </w:r>
    </w:p>
    <w:p w14:paraId="38CD442F" w14:textId="7397CEEA" w:rsidR="00D36171" w:rsidRDefault="00D36171" w:rsidP="00A65F87">
      <w:pPr>
        <w:pStyle w:val="ListParagraph"/>
        <w:numPr>
          <w:ilvl w:val="0"/>
          <w:numId w:val="18"/>
        </w:numPr>
      </w:pPr>
      <w:r>
        <w:t xml:space="preserve"># cd </w:t>
      </w:r>
      <w:proofErr w:type="spellStart"/>
      <w:r w:rsidR="00A65F87" w:rsidRPr="00A65F87">
        <w:t>cgs</w:t>
      </w:r>
      <w:proofErr w:type="spellEnd"/>
      <w:r w:rsidR="00A65F87" w:rsidRPr="00A65F87">
        <w:t>-install-</w:t>
      </w:r>
      <w:proofErr w:type="spellStart"/>
      <w:r w:rsidR="00A65F87" w:rsidRPr="00A65F87">
        <w:t>x.x</w:t>
      </w:r>
      <w:proofErr w:type="spellEnd"/>
    </w:p>
    <w:p w14:paraId="30AF3B17" w14:textId="77777777" w:rsidR="008556E9" w:rsidRDefault="00A65F87" w:rsidP="008556E9">
      <w:pPr>
        <w:pStyle w:val="ListParagraph"/>
        <w:numPr>
          <w:ilvl w:val="0"/>
          <w:numId w:val="18"/>
        </w:numPr>
      </w:pPr>
      <w:r w:rsidRPr="00A34478">
        <w:rPr>
          <w:u w:val="single"/>
        </w:rPr>
        <w:t>Edit t2k.properties</w:t>
      </w:r>
      <w:r>
        <w:br/>
      </w:r>
      <w:proofErr w:type="spellStart"/>
      <w:r w:rsidR="00FB6E22" w:rsidRPr="00FB6E22">
        <w:t>installDir</w:t>
      </w:r>
      <w:proofErr w:type="spellEnd"/>
      <w:r w:rsidR="00FB6E22" w:rsidRPr="00FB6E22">
        <w:t>=/opt/t2k</w:t>
      </w:r>
      <w:r w:rsidR="00FB6E22">
        <w:br/>
      </w:r>
      <w:proofErr w:type="spellStart"/>
      <w:r w:rsidR="00FB6E22" w:rsidRPr="00FB6E22">
        <w:t>packagedOutputLocation</w:t>
      </w:r>
      <w:proofErr w:type="spellEnd"/>
      <w:r w:rsidR="00FB6E22" w:rsidRPr="00FB6E22">
        <w:t>=/</w:t>
      </w:r>
      <w:proofErr w:type="spellStart"/>
      <w:r w:rsidR="00FB6E22" w:rsidRPr="00FB6E22">
        <w:t>var</w:t>
      </w:r>
      <w:proofErr w:type="spellEnd"/>
      <w:r w:rsidR="00FB6E22" w:rsidRPr="00FB6E22">
        <w:t>/t2k/</w:t>
      </w:r>
      <w:proofErr w:type="spellStart"/>
      <w:r w:rsidR="00F1671A">
        <w:t>cgs</w:t>
      </w:r>
      <w:proofErr w:type="spellEnd"/>
      <w:r w:rsidR="00F1671A">
        <w:t>/</w:t>
      </w:r>
      <w:r w:rsidR="00FB6E22" w:rsidRPr="00FB6E22">
        <w:t>content</w:t>
      </w:r>
      <w:r w:rsidR="00F1671A">
        <w:t xml:space="preserve"> </w:t>
      </w:r>
      <w:r w:rsidR="00FB6E22">
        <w:br/>
      </w:r>
      <w:proofErr w:type="spellStart"/>
      <w:r w:rsidR="00FB6E22" w:rsidRPr="00FB6E22">
        <w:t>catalogueUrl</w:t>
      </w:r>
      <w:proofErr w:type="spellEnd"/>
      <w:r w:rsidR="00FB6E22" w:rsidRPr="00FB6E22">
        <w:t>=http://</w:t>
      </w:r>
      <w:r w:rsidR="00FB6E22">
        <w:t>{GCR_HOST}</w:t>
      </w:r>
      <w:r w:rsidR="00FB6E22" w:rsidRPr="00FB6E22">
        <w:t>/gcr/rest/catalogue</w:t>
      </w:r>
      <w:r w:rsidR="00FB6E22">
        <w:br/>
      </w:r>
      <w:proofErr w:type="spellStart"/>
      <w:r w:rsidR="00FB6E22" w:rsidRPr="00FB6E22">
        <w:t>appletsUrl</w:t>
      </w:r>
      <w:proofErr w:type="spellEnd"/>
      <w:r w:rsidR="00FB6E22" w:rsidRPr="00FB6E22">
        <w:t>=http://</w:t>
      </w:r>
      <w:r w:rsidR="00FB6E22">
        <w:t>{GCR_HOST}</w:t>
      </w:r>
      <w:r w:rsidR="00FB6E22" w:rsidRPr="00FB6E22">
        <w:t>/gcr/rest/applets</w:t>
      </w:r>
      <w:r w:rsidR="00FB6E22">
        <w:br/>
      </w:r>
      <w:proofErr w:type="spellStart"/>
      <w:r w:rsidR="00FB6E22" w:rsidRPr="00FB6E22">
        <w:t>appletsDownloadDir</w:t>
      </w:r>
      <w:proofErr w:type="spellEnd"/>
      <w:r w:rsidR="00FB6E22" w:rsidRPr="00FB6E22">
        <w:t>=</w:t>
      </w:r>
      <w:r w:rsidR="00F73EF4" w:rsidRPr="00F73EF4">
        <w:t>/</w:t>
      </w:r>
      <w:proofErr w:type="spellStart"/>
      <w:r w:rsidR="00F73EF4" w:rsidRPr="00F73EF4">
        <w:t>var</w:t>
      </w:r>
      <w:proofErr w:type="spellEnd"/>
      <w:r w:rsidR="00F73EF4" w:rsidRPr="00F73EF4">
        <w:t>/t2k/</w:t>
      </w:r>
      <w:proofErr w:type="spellStart"/>
      <w:r w:rsidR="008556E9">
        <w:t>cgs</w:t>
      </w:r>
      <w:proofErr w:type="spellEnd"/>
      <w:r w:rsidR="008556E9">
        <w:t>/download</w:t>
      </w:r>
    </w:p>
    <w:p w14:paraId="7B989C57" w14:textId="09B376DD" w:rsidR="00C80CB8" w:rsidRDefault="00F73EF4" w:rsidP="008556E9">
      <w:pPr>
        <w:pStyle w:val="ListParagraph"/>
        <w:ind w:left="936"/>
      </w:pPr>
      <w:proofErr w:type="spellStart"/>
      <w:proofErr w:type="gramStart"/>
      <w:r w:rsidRPr="00F73EF4">
        <w:t>cmsHome</w:t>
      </w:r>
      <w:proofErr w:type="spellEnd"/>
      <w:proofErr w:type="gramEnd"/>
      <w:r w:rsidRPr="00F73EF4">
        <w:t>=/</w:t>
      </w:r>
      <w:proofErr w:type="spellStart"/>
      <w:r w:rsidRPr="00F73EF4">
        <w:t>var</w:t>
      </w:r>
      <w:proofErr w:type="spellEnd"/>
      <w:r w:rsidRPr="00F73EF4">
        <w:t>/t2k/</w:t>
      </w:r>
      <w:proofErr w:type="spellStart"/>
      <w:r w:rsidR="008556E9">
        <w:t>cgs</w:t>
      </w:r>
      <w:proofErr w:type="spellEnd"/>
      <w:r w:rsidR="008556E9">
        <w:t>/</w:t>
      </w:r>
      <w:proofErr w:type="spellStart"/>
      <w:r w:rsidR="008556E9">
        <w:t>cms</w:t>
      </w:r>
      <w:proofErr w:type="spellEnd"/>
    </w:p>
    <w:p w14:paraId="4D537211" w14:textId="77777777" w:rsidR="00FB6E22" w:rsidRDefault="00FB6E22" w:rsidP="00FB6E22">
      <w:pPr>
        <w:pStyle w:val="ListParagraph"/>
        <w:ind w:left="936"/>
      </w:pPr>
    </w:p>
    <w:p w14:paraId="725C48E4" w14:textId="687F72D6" w:rsidR="00E03641" w:rsidRDefault="00D36171" w:rsidP="007C1916">
      <w:pPr>
        <w:pStyle w:val="ListParagraph"/>
        <w:numPr>
          <w:ilvl w:val="0"/>
          <w:numId w:val="18"/>
        </w:numPr>
      </w:pPr>
      <w:r>
        <w:t xml:space="preserve">Install </w:t>
      </w:r>
      <w:r w:rsidR="00E03641">
        <w:t xml:space="preserve">CGS </w:t>
      </w:r>
      <w:r>
        <w:t>by executing:</w:t>
      </w:r>
      <w:r>
        <w:br/>
      </w:r>
      <w:r w:rsidRPr="007C1916">
        <w:rPr>
          <w:b/>
          <w:bCs/>
        </w:rPr>
        <w:t>./install.sh</w:t>
      </w:r>
      <w:r w:rsidR="007C1916" w:rsidRPr="007C1916">
        <w:rPr>
          <w:b/>
          <w:bCs/>
        </w:rPr>
        <w:t xml:space="preserve"> {action}</w:t>
      </w:r>
      <w:r w:rsidR="007C1916">
        <w:br/>
        <w:t>where action is one of:</w:t>
      </w:r>
      <w:r w:rsidR="00C80CB8">
        <w:t xml:space="preserve"> </w:t>
      </w:r>
      <w:r w:rsidR="00C80CB8" w:rsidRPr="00C80CB8">
        <w:rPr>
          <w:b/>
          <w:bCs/>
          <w:highlight w:val="yellow"/>
        </w:rPr>
        <w:t>When installing a secondary use "</w:t>
      </w:r>
      <w:proofErr w:type="spellStart"/>
      <w:r w:rsidR="00C80CB8" w:rsidRPr="00C80CB8">
        <w:rPr>
          <w:b/>
          <w:bCs/>
          <w:highlight w:val="yellow"/>
        </w:rPr>
        <w:t>skip.db</w:t>
      </w:r>
      <w:proofErr w:type="spellEnd"/>
      <w:r w:rsidR="00C80CB8" w:rsidRPr="00C80CB8">
        <w:rPr>
          <w:b/>
          <w:bCs/>
          <w:highlight w:val="yellow"/>
        </w:rPr>
        <w:t>"</w:t>
      </w:r>
    </w:p>
    <w:tbl>
      <w:tblPr>
        <w:tblStyle w:val="TableGrid"/>
        <w:tblW w:w="0" w:type="auto"/>
        <w:tblInd w:w="936" w:type="dxa"/>
        <w:tblLook w:val="04A0" w:firstRow="1" w:lastRow="0" w:firstColumn="1" w:lastColumn="0" w:noHBand="0" w:noVBand="1"/>
      </w:tblPr>
      <w:tblGrid>
        <w:gridCol w:w="1582"/>
        <w:gridCol w:w="7058"/>
      </w:tblGrid>
      <w:tr w:rsidR="00E03641" w14:paraId="5B8A2A08" w14:textId="77777777" w:rsidTr="00E03641">
        <w:tc>
          <w:tcPr>
            <w:tcW w:w="1582" w:type="dxa"/>
          </w:tcPr>
          <w:p w14:paraId="449BC98D" w14:textId="24A48FBC" w:rsidR="00E03641" w:rsidRDefault="00E03641" w:rsidP="00E94078">
            <w:proofErr w:type="spellStart"/>
            <w:r>
              <w:t>create.</w:t>
            </w:r>
            <w:r w:rsidR="00E94078">
              <w:t>all</w:t>
            </w:r>
            <w:proofErr w:type="spellEnd"/>
          </w:p>
        </w:tc>
        <w:tc>
          <w:tcPr>
            <w:tcW w:w="7058" w:type="dxa"/>
          </w:tcPr>
          <w:p w14:paraId="22FC512E" w14:textId="01B61BA3" w:rsidR="00E03641" w:rsidRDefault="00E03641" w:rsidP="00E03641">
            <w:r>
              <w:t>(re)create the DB</w:t>
            </w:r>
            <w:r w:rsidR="00E94078">
              <w:t xml:space="preserve"> and CMS folder</w:t>
            </w:r>
            <w:r>
              <w:t xml:space="preserve"> from scratch, usually for first time installation, or if you need to drop existing DB</w:t>
            </w:r>
            <w:r w:rsidR="00E94078">
              <w:t xml:space="preserve"> and delete existing CMS</w:t>
            </w:r>
          </w:p>
          <w:p w14:paraId="279007DB" w14:textId="2287AB4C" w:rsidR="00E03641" w:rsidRDefault="00E03641" w:rsidP="00E03641">
            <w:pPr>
              <w:pStyle w:val="ListParagraph"/>
              <w:numPr>
                <w:ilvl w:val="0"/>
                <w:numId w:val="19"/>
              </w:numPr>
            </w:pPr>
            <w:r>
              <w:t>All existing data is LOST!</w:t>
            </w:r>
          </w:p>
        </w:tc>
      </w:tr>
      <w:tr w:rsidR="00E03641" w14:paraId="18424A23" w14:textId="77777777" w:rsidTr="00E03641">
        <w:tc>
          <w:tcPr>
            <w:tcW w:w="1582" w:type="dxa"/>
          </w:tcPr>
          <w:p w14:paraId="5E7B6E10" w14:textId="1AC7EF55" w:rsidR="00E03641" w:rsidRDefault="00E03641" w:rsidP="00E03641">
            <w:proofErr w:type="spellStart"/>
            <w:r>
              <w:t>upgrade.db</w:t>
            </w:r>
            <w:proofErr w:type="spellEnd"/>
          </w:p>
        </w:tc>
        <w:tc>
          <w:tcPr>
            <w:tcW w:w="7058" w:type="dxa"/>
          </w:tcPr>
          <w:p w14:paraId="2CFE5C9B" w14:textId="163D7E36" w:rsidR="00E03641" w:rsidRDefault="00E03641" w:rsidP="00E03641">
            <w:r>
              <w:t>upgrade existing DB</w:t>
            </w:r>
          </w:p>
          <w:p w14:paraId="403A5100" w14:textId="353361F4" w:rsidR="00E03641" w:rsidRDefault="00E03641" w:rsidP="00E03641">
            <w:pPr>
              <w:pStyle w:val="ListParagraph"/>
              <w:numPr>
                <w:ilvl w:val="0"/>
                <w:numId w:val="19"/>
              </w:numPr>
            </w:pPr>
            <w:r>
              <w:t>upgrade DB and preserve existing data</w:t>
            </w:r>
          </w:p>
        </w:tc>
      </w:tr>
      <w:tr w:rsidR="00E03641" w14:paraId="1F235EB9" w14:textId="77777777" w:rsidTr="00E03641">
        <w:tc>
          <w:tcPr>
            <w:tcW w:w="1582" w:type="dxa"/>
          </w:tcPr>
          <w:p w14:paraId="4222F216" w14:textId="4C605BD1" w:rsidR="00E03641" w:rsidRDefault="00E03641" w:rsidP="00E03641">
            <w:proofErr w:type="spellStart"/>
            <w:r>
              <w:t>skip.db</w:t>
            </w:r>
            <w:proofErr w:type="spellEnd"/>
          </w:p>
        </w:tc>
        <w:tc>
          <w:tcPr>
            <w:tcW w:w="7058" w:type="dxa"/>
          </w:tcPr>
          <w:p w14:paraId="13D088D9" w14:textId="404445FB" w:rsidR="00E03641" w:rsidRDefault="00E03641" w:rsidP="00E03641">
            <w:r>
              <w:t>don't do any DB changes</w:t>
            </w:r>
          </w:p>
          <w:p w14:paraId="51AE19DF" w14:textId="302998D0" w:rsidR="008F3FF5" w:rsidRDefault="00E03641" w:rsidP="00D41E1E">
            <w:pPr>
              <w:pStyle w:val="ListParagraph"/>
              <w:numPr>
                <w:ilvl w:val="0"/>
                <w:numId w:val="19"/>
              </w:numPr>
            </w:pPr>
            <w:r>
              <w:t>preserve existing data</w:t>
            </w:r>
          </w:p>
        </w:tc>
      </w:tr>
    </w:tbl>
    <w:p w14:paraId="3F4A777F" w14:textId="50CA22D0" w:rsidR="00742291" w:rsidRDefault="00742291" w:rsidP="00742291">
      <w:pPr>
        <w:pStyle w:val="ListParagraph"/>
        <w:numPr>
          <w:ilvl w:val="0"/>
          <w:numId w:val="18"/>
        </w:numPr>
      </w:pPr>
      <w:r>
        <w:t xml:space="preserve">In QA only: Edit </w:t>
      </w:r>
      <w:r w:rsidRPr="00742291">
        <w:t>/opt/t2k/tomcat/webapps/cgs/WEB-INF/classes/config</w:t>
      </w:r>
      <w:r>
        <w:t>/mongo.properties:</w:t>
      </w:r>
    </w:p>
    <w:p w14:paraId="0CCEF65B" w14:textId="77777777" w:rsidR="00742291" w:rsidRDefault="00742291" w:rsidP="00742291">
      <w:pPr>
        <w:pStyle w:val="ListParagraph"/>
        <w:ind w:left="936"/>
      </w:pPr>
      <w:proofErr w:type="spellStart"/>
      <w:r w:rsidRPr="00742291">
        <w:t>mongo.replicaSet</w:t>
      </w:r>
      <w:proofErr w:type="spellEnd"/>
      <w:r w:rsidRPr="00742291">
        <w:t xml:space="preserve"> = cgs-qa-primary.timetoknow.cloud:27017</w:t>
      </w:r>
      <w:proofErr w:type="gramStart"/>
      <w:r w:rsidRPr="00742291">
        <w:t>,cgs</w:t>
      </w:r>
      <w:proofErr w:type="gramEnd"/>
      <w:r w:rsidRPr="00742291">
        <w:t>-qa-secondary.timetoknow.cloud:27017,cgs-qa-arbiter.timetoknow.cloud:27017</w:t>
      </w:r>
    </w:p>
    <w:p w14:paraId="592390B6" w14:textId="77777777" w:rsidR="00CF7B1D" w:rsidRDefault="00CF7B1D" w:rsidP="00742291">
      <w:pPr>
        <w:pStyle w:val="ListParagraph"/>
        <w:ind w:left="936"/>
      </w:pPr>
    </w:p>
    <w:p w14:paraId="26E24051" w14:textId="77777777" w:rsidR="00742291" w:rsidRPr="00742291" w:rsidRDefault="00742291" w:rsidP="00742291">
      <w:pPr>
        <w:pStyle w:val="ListParagraph"/>
        <w:ind w:left="936"/>
      </w:pPr>
    </w:p>
    <w:p w14:paraId="554B7D4C" w14:textId="229F959A" w:rsidR="00194C8B" w:rsidRPr="00742291" w:rsidRDefault="00194C8B" w:rsidP="00742291">
      <w:pPr>
        <w:pStyle w:val="ListParagraph"/>
        <w:numPr>
          <w:ilvl w:val="0"/>
          <w:numId w:val="18"/>
        </w:numPr>
        <w:rPr>
          <w:rFonts w:asciiTheme="majorHAnsi" w:eastAsiaTheme="majorEastAsia" w:hAnsiTheme="majorHAnsi" w:cstheme="majorBidi"/>
          <w:b/>
          <w:bCs/>
          <w:color w:val="365F91" w:themeColor="accent1" w:themeShade="BF"/>
          <w:sz w:val="28"/>
          <w:szCs w:val="28"/>
        </w:rPr>
      </w:pPr>
      <w:r w:rsidRPr="00742291">
        <w:rPr>
          <w:b/>
          <w:bCs/>
        </w:rPr>
        <w:br w:type="page"/>
      </w:r>
    </w:p>
    <w:p w14:paraId="33B1DAB5" w14:textId="77777777" w:rsidR="00260006" w:rsidRDefault="00260006" w:rsidP="00260006">
      <w:pPr>
        <w:pStyle w:val="Heading2"/>
      </w:pPr>
      <w:proofErr w:type="gramStart"/>
      <w:r>
        <w:lastRenderedPageBreak/>
        <w:t>CMS replication.</w:t>
      </w:r>
      <w:proofErr w:type="gramEnd"/>
    </w:p>
    <w:p w14:paraId="49201A0F" w14:textId="77777777" w:rsidR="00260006" w:rsidRDefault="00260006" w:rsidP="00260006">
      <w:pPr>
        <w:pStyle w:val="ListParagraph"/>
        <w:numPr>
          <w:ilvl w:val="0"/>
          <w:numId w:val="48"/>
        </w:numPr>
      </w:pPr>
      <w:r>
        <w:t xml:space="preserve">Copy </w:t>
      </w:r>
      <w:r w:rsidRPr="00AF311E">
        <w:rPr>
          <w:b/>
          <w:bCs/>
        </w:rPr>
        <w:t>cms-replication.tar.gz</w:t>
      </w:r>
      <w:r>
        <w:t xml:space="preserve"> and </w:t>
      </w:r>
      <w:r w:rsidRPr="00F37666">
        <w:rPr>
          <w:b/>
          <w:bCs/>
        </w:rPr>
        <w:t>unison-precompiled-2.40.102.tar.gz</w:t>
      </w:r>
      <w:r>
        <w:t xml:space="preserve"> to /install directory on master and slave machines.</w:t>
      </w:r>
    </w:p>
    <w:p w14:paraId="6F949626" w14:textId="77777777" w:rsidR="00260006" w:rsidRDefault="00260006" w:rsidP="00260006">
      <w:pPr>
        <w:pStyle w:val="ListParagraph"/>
        <w:numPr>
          <w:ilvl w:val="0"/>
          <w:numId w:val="48"/>
        </w:numPr>
      </w:pPr>
      <w:r>
        <w:t xml:space="preserve">On both machines unzip tar files by running  </w:t>
      </w:r>
      <w:r w:rsidRPr="00F37666">
        <w:rPr>
          <w:b/>
          <w:bCs/>
        </w:rPr>
        <w:t xml:space="preserve">tar </w:t>
      </w:r>
      <w:proofErr w:type="spellStart"/>
      <w:r w:rsidRPr="00F37666">
        <w:rPr>
          <w:b/>
          <w:bCs/>
        </w:rPr>
        <w:t>xvf</w:t>
      </w:r>
      <w:proofErr w:type="spellEnd"/>
      <w:r w:rsidRPr="00F37666">
        <w:rPr>
          <w:b/>
          <w:bCs/>
        </w:rPr>
        <w:t xml:space="preserve"> *.tar.gz</w:t>
      </w:r>
    </w:p>
    <w:p w14:paraId="325134CE" w14:textId="77777777" w:rsidR="00260006" w:rsidRDefault="00260006" w:rsidP="00260006">
      <w:pPr>
        <w:pStyle w:val="ListParagraph"/>
        <w:numPr>
          <w:ilvl w:val="0"/>
          <w:numId w:val="48"/>
        </w:numPr>
      </w:pPr>
      <w:r>
        <w:t xml:space="preserve">Run </w:t>
      </w:r>
      <w:r w:rsidRPr="00F37666">
        <w:rPr>
          <w:b/>
          <w:bCs/>
        </w:rPr>
        <w:t>cd unison-2.40.102</w:t>
      </w:r>
      <w:r>
        <w:t xml:space="preserve"> on both machines.</w:t>
      </w:r>
    </w:p>
    <w:p w14:paraId="70638632" w14:textId="77777777" w:rsidR="00260006" w:rsidRDefault="00260006" w:rsidP="00260006">
      <w:pPr>
        <w:pStyle w:val="ListParagraph"/>
        <w:numPr>
          <w:ilvl w:val="0"/>
          <w:numId w:val="48"/>
        </w:numPr>
      </w:pPr>
      <w:r>
        <w:t xml:space="preserve">Run </w:t>
      </w:r>
      <w:proofErr w:type="spellStart"/>
      <w:r w:rsidRPr="00B7175A">
        <w:rPr>
          <w:b/>
          <w:bCs/>
        </w:rPr>
        <w:t>cp</w:t>
      </w:r>
      <w:proofErr w:type="spellEnd"/>
      <w:r w:rsidRPr="00B7175A">
        <w:rPr>
          <w:b/>
          <w:bCs/>
        </w:rPr>
        <w:t xml:space="preserve"> -</w:t>
      </w:r>
      <w:proofErr w:type="spellStart"/>
      <w:r w:rsidRPr="00B7175A">
        <w:rPr>
          <w:b/>
          <w:bCs/>
        </w:rPr>
        <w:t>Rp</w:t>
      </w:r>
      <w:proofErr w:type="spellEnd"/>
      <w:r w:rsidRPr="00B7175A">
        <w:rPr>
          <w:b/>
          <w:bCs/>
        </w:rPr>
        <w:t xml:space="preserve"> unison /</w:t>
      </w:r>
      <w:proofErr w:type="spellStart"/>
      <w:r w:rsidRPr="00B7175A">
        <w:rPr>
          <w:b/>
          <w:bCs/>
        </w:rPr>
        <w:t>usr</w:t>
      </w:r>
      <w:proofErr w:type="spellEnd"/>
      <w:r w:rsidRPr="00B7175A">
        <w:rPr>
          <w:b/>
          <w:bCs/>
        </w:rPr>
        <w:t>/bin</w:t>
      </w:r>
      <w:r>
        <w:t xml:space="preserve"> on both machines.</w:t>
      </w:r>
    </w:p>
    <w:p w14:paraId="35201151" w14:textId="77777777" w:rsidR="00260006" w:rsidRDefault="00260006" w:rsidP="00260006">
      <w:pPr>
        <w:pStyle w:val="ListParagraph"/>
        <w:numPr>
          <w:ilvl w:val="0"/>
          <w:numId w:val="48"/>
        </w:numPr>
      </w:pPr>
      <w:r>
        <w:t>Run on master and slave:</w:t>
      </w:r>
    </w:p>
    <w:p w14:paraId="2A4532A9" w14:textId="77777777" w:rsidR="00260006" w:rsidRPr="00DB6409" w:rsidRDefault="00260006" w:rsidP="00260006">
      <w:pPr>
        <w:pStyle w:val="ListParagraph"/>
        <w:ind w:left="1440"/>
        <w:rPr>
          <w:b/>
          <w:bCs/>
        </w:rPr>
      </w:pPr>
      <w:proofErr w:type="spellStart"/>
      <w:proofErr w:type="gramStart"/>
      <w:r w:rsidRPr="00DB6409">
        <w:rPr>
          <w:b/>
          <w:bCs/>
        </w:rPr>
        <w:t>mkdir</w:t>
      </w:r>
      <w:proofErr w:type="spellEnd"/>
      <w:proofErr w:type="gramEnd"/>
      <w:r w:rsidRPr="00DB6409">
        <w:rPr>
          <w:b/>
          <w:bCs/>
        </w:rPr>
        <w:t xml:space="preserve"> ~/.</w:t>
      </w:r>
      <w:proofErr w:type="spellStart"/>
      <w:r w:rsidRPr="00DB6409">
        <w:rPr>
          <w:b/>
          <w:bCs/>
        </w:rPr>
        <w:t>ssh</w:t>
      </w:r>
      <w:proofErr w:type="spellEnd"/>
    </w:p>
    <w:p w14:paraId="3BB535E4" w14:textId="77777777" w:rsidR="00260006" w:rsidRDefault="00260006" w:rsidP="00260006">
      <w:pPr>
        <w:pStyle w:val="ListParagraph"/>
        <w:numPr>
          <w:ilvl w:val="0"/>
          <w:numId w:val="48"/>
        </w:numPr>
      </w:pPr>
      <w:r>
        <w:t xml:space="preserve">On primary machine check if </w:t>
      </w:r>
      <w:proofErr w:type="spellStart"/>
      <w:r>
        <w:t>crond</w:t>
      </w:r>
      <w:proofErr w:type="spellEnd"/>
      <w:r>
        <w:t xml:space="preserve"> service exist by running: </w:t>
      </w:r>
      <w:r w:rsidRPr="00B7175A">
        <w:rPr>
          <w:b/>
          <w:bCs/>
        </w:rPr>
        <w:t xml:space="preserve">service </w:t>
      </w:r>
      <w:proofErr w:type="spellStart"/>
      <w:r w:rsidRPr="00B7175A">
        <w:rPr>
          <w:b/>
          <w:bCs/>
        </w:rPr>
        <w:t>crond</w:t>
      </w:r>
      <w:proofErr w:type="spellEnd"/>
      <w:r w:rsidRPr="00B7175A">
        <w:rPr>
          <w:b/>
          <w:bCs/>
        </w:rPr>
        <w:t xml:space="preserve"> status</w:t>
      </w:r>
    </w:p>
    <w:p w14:paraId="31E14405" w14:textId="77777777" w:rsidR="00260006" w:rsidRDefault="00260006" w:rsidP="00260006">
      <w:pPr>
        <w:pStyle w:val="ListParagraph"/>
        <w:numPr>
          <w:ilvl w:val="0"/>
          <w:numId w:val="48"/>
        </w:numPr>
      </w:pPr>
      <w:r>
        <w:t>If not:</w:t>
      </w:r>
    </w:p>
    <w:p w14:paraId="29FB45A4" w14:textId="77777777" w:rsidR="00260006" w:rsidRDefault="00260006" w:rsidP="00260006">
      <w:pPr>
        <w:pStyle w:val="ListParagraph"/>
        <w:numPr>
          <w:ilvl w:val="1"/>
          <w:numId w:val="48"/>
        </w:numPr>
      </w:pPr>
      <w:r>
        <w:t xml:space="preserve">Run </w:t>
      </w:r>
      <w:r>
        <w:rPr>
          <w:rFonts w:cstheme="minorHAnsi"/>
          <w:b/>
          <w:bCs/>
        </w:rPr>
        <w:t xml:space="preserve">yum install </w:t>
      </w:r>
      <w:proofErr w:type="spellStart"/>
      <w:r>
        <w:rPr>
          <w:rFonts w:cstheme="minorHAnsi"/>
          <w:b/>
          <w:bCs/>
        </w:rPr>
        <w:t>vixie-cron</w:t>
      </w:r>
      <w:proofErr w:type="spellEnd"/>
      <w:r>
        <w:rPr>
          <w:rFonts w:cstheme="minorHAnsi"/>
          <w:b/>
          <w:bCs/>
        </w:rPr>
        <w:t xml:space="preserve"> </w:t>
      </w:r>
      <w:proofErr w:type="spellStart"/>
      <w:r>
        <w:rPr>
          <w:rFonts w:cstheme="minorHAnsi"/>
          <w:b/>
          <w:bCs/>
        </w:rPr>
        <w:t>crontabs</w:t>
      </w:r>
      <w:proofErr w:type="spellEnd"/>
    </w:p>
    <w:p w14:paraId="27AB658B" w14:textId="77777777" w:rsidR="00260006" w:rsidRDefault="00260006" w:rsidP="00260006">
      <w:pPr>
        <w:pStyle w:val="ListParagraph"/>
        <w:numPr>
          <w:ilvl w:val="1"/>
          <w:numId w:val="48"/>
        </w:numPr>
      </w:pPr>
      <w:r>
        <w:t xml:space="preserve">Run </w:t>
      </w:r>
      <w:r w:rsidRPr="00B7175A">
        <w:rPr>
          <w:b/>
          <w:bCs/>
        </w:rPr>
        <w:t>/</w:t>
      </w:r>
      <w:proofErr w:type="spellStart"/>
      <w:r w:rsidRPr="00B7175A">
        <w:rPr>
          <w:b/>
          <w:bCs/>
        </w:rPr>
        <w:t>sbin</w:t>
      </w:r>
      <w:proofErr w:type="spellEnd"/>
      <w:r w:rsidRPr="00B7175A">
        <w:rPr>
          <w:b/>
          <w:bCs/>
        </w:rPr>
        <w:t>/</w:t>
      </w:r>
      <w:proofErr w:type="spellStart"/>
      <w:r w:rsidRPr="00B7175A">
        <w:rPr>
          <w:b/>
          <w:bCs/>
        </w:rPr>
        <w:t>chkconfig</w:t>
      </w:r>
      <w:proofErr w:type="spellEnd"/>
      <w:r w:rsidRPr="00B7175A">
        <w:rPr>
          <w:b/>
          <w:bCs/>
        </w:rPr>
        <w:t xml:space="preserve"> </w:t>
      </w:r>
      <w:proofErr w:type="spellStart"/>
      <w:r w:rsidRPr="00B7175A">
        <w:rPr>
          <w:b/>
          <w:bCs/>
        </w:rPr>
        <w:t>crond</w:t>
      </w:r>
      <w:proofErr w:type="spellEnd"/>
      <w:r w:rsidRPr="00B7175A">
        <w:rPr>
          <w:b/>
          <w:bCs/>
        </w:rPr>
        <w:t xml:space="preserve"> on</w:t>
      </w:r>
    </w:p>
    <w:p w14:paraId="75634B7A" w14:textId="77777777" w:rsidR="00260006" w:rsidRPr="00731ACE" w:rsidRDefault="00260006" w:rsidP="00260006">
      <w:pPr>
        <w:pStyle w:val="ListParagraph"/>
        <w:numPr>
          <w:ilvl w:val="1"/>
          <w:numId w:val="48"/>
        </w:numPr>
      </w:pPr>
      <w:r>
        <w:t xml:space="preserve">Run </w:t>
      </w:r>
      <w:r w:rsidRPr="00B7175A">
        <w:rPr>
          <w:b/>
          <w:bCs/>
        </w:rPr>
        <w:t>/</w:t>
      </w:r>
      <w:proofErr w:type="spellStart"/>
      <w:r w:rsidRPr="00B7175A">
        <w:rPr>
          <w:b/>
          <w:bCs/>
        </w:rPr>
        <w:t>sbin</w:t>
      </w:r>
      <w:proofErr w:type="spellEnd"/>
      <w:r w:rsidRPr="00B7175A">
        <w:rPr>
          <w:b/>
          <w:bCs/>
        </w:rPr>
        <w:t xml:space="preserve">/service </w:t>
      </w:r>
      <w:proofErr w:type="spellStart"/>
      <w:r w:rsidRPr="00B7175A">
        <w:rPr>
          <w:b/>
          <w:bCs/>
        </w:rPr>
        <w:t>crond</w:t>
      </w:r>
      <w:proofErr w:type="spellEnd"/>
      <w:r w:rsidRPr="00B7175A">
        <w:rPr>
          <w:b/>
          <w:bCs/>
        </w:rPr>
        <w:t xml:space="preserve"> start</w:t>
      </w:r>
    </w:p>
    <w:p w14:paraId="7D537A2F" w14:textId="77777777" w:rsidR="00260006" w:rsidRDefault="00260006" w:rsidP="00260006">
      <w:pPr>
        <w:pStyle w:val="ListParagraph"/>
        <w:numPr>
          <w:ilvl w:val="0"/>
          <w:numId w:val="48"/>
        </w:numPr>
      </w:pPr>
      <w:r>
        <w:t>Go accordingly installation instructions into README file in cm-replication directory.</w:t>
      </w:r>
    </w:p>
    <w:p w14:paraId="4F000328" w14:textId="77777777" w:rsidR="00085F15" w:rsidRPr="007C3CCD" w:rsidRDefault="00085F15" w:rsidP="00636DE6">
      <w:pPr>
        <w:pStyle w:val="ListParagraph"/>
      </w:pPr>
    </w:p>
    <w:p w14:paraId="2036E9CE" w14:textId="43BA79DD" w:rsidR="001E6CA9" w:rsidRDefault="001E6CA9" w:rsidP="00962B19">
      <w:r>
        <w:t xml:space="preserve">Now you can put the </w:t>
      </w:r>
      <w:r w:rsidR="00DF784B">
        <w:t xml:space="preserve">tomcat </w:t>
      </w:r>
      <w:r w:rsidR="00371AF6">
        <w:t>back up:</w:t>
      </w:r>
      <w:r w:rsidR="00DF784B">
        <w:t xml:space="preserve"> (Both machines)</w:t>
      </w:r>
    </w:p>
    <w:p w14:paraId="5FD6039A" w14:textId="2A2D6DBE" w:rsidR="001E6CA9" w:rsidRDefault="00BC1498" w:rsidP="007D057B">
      <w:pPr>
        <w:ind w:firstLine="432"/>
      </w:pPr>
      <w:r>
        <w:t xml:space="preserve"># </w:t>
      </w:r>
      <w:proofErr w:type="gramStart"/>
      <w:r>
        <w:t>service</w:t>
      </w:r>
      <w:proofErr w:type="gramEnd"/>
      <w:r>
        <w:t xml:space="preserve"> T</w:t>
      </w:r>
      <w:r w:rsidR="001E6CA9">
        <w:t>omcat</w:t>
      </w:r>
      <w:r>
        <w:t>7T2K</w:t>
      </w:r>
      <w:r w:rsidR="001E6CA9">
        <w:t xml:space="preserve"> start</w:t>
      </w:r>
      <w:r w:rsidR="006A5341">
        <w:t xml:space="preserve"> </w:t>
      </w:r>
    </w:p>
    <w:p w14:paraId="06834873" w14:textId="77777777" w:rsidR="00260006" w:rsidRDefault="00260006" w:rsidP="007D057B">
      <w:pPr>
        <w:ind w:firstLine="432"/>
      </w:pPr>
    </w:p>
    <w:p w14:paraId="0AED6DF8" w14:textId="54593D47" w:rsidR="0018265A" w:rsidRDefault="00583739" w:rsidP="0018265A">
      <w:pPr>
        <w:pStyle w:val="Heading2"/>
      </w:pPr>
      <w:r>
        <w:t>Troubleshooting</w:t>
      </w:r>
    </w:p>
    <w:p w14:paraId="7E90AC2C" w14:textId="37597995" w:rsidR="00583739" w:rsidRDefault="00A85138" w:rsidP="00A85138">
      <w:pPr>
        <w:pStyle w:val="Heading3"/>
      </w:pPr>
      <w:r>
        <w:t>File System doesn't replicate</w:t>
      </w:r>
    </w:p>
    <w:p w14:paraId="6415E75B" w14:textId="145C5EBE" w:rsidR="00A85138" w:rsidRDefault="00DD69A0" w:rsidP="00386E18">
      <w:r>
        <w:t>In case the file system isn't replicated (recall that the replication should occur after approximately one minute)</w:t>
      </w:r>
      <w:r w:rsidR="00386E18">
        <w:t xml:space="preserve">, repeat the bidirectional </w:t>
      </w:r>
      <w:proofErr w:type="spellStart"/>
      <w:proofErr w:type="gramStart"/>
      <w:r w:rsidR="00386E18">
        <w:t>ssh</w:t>
      </w:r>
      <w:proofErr w:type="spellEnd"/>
      <w:proofErr w:type="gramEnd"/>
      <w:r w:rsidR="00386E18">
        <w:t xml:space="preserve"> stage ("</w:t>
      </w:r>
      <w:r w:rsidR="00386E18" w:rsidRPr="00386E18">
        <w:t>Basic Installations and Configurations</w:t>
      </w:r>
      <w:r w:rsidR="00386E18">
        <w:t>" above) on both machines.</w:t>
      </w:r>
    </w:p>
    <w:p w14:paraId="02C7C8BE" w14:textId="131316C3" w:rsidR="001820EB" w:rsidRDefault="001820EB" w:rsidP="001820EB">
      <w:pPr>
        <w:pStyle w:val="Heading3"/>
      </w:pPr>
      <w:r>
        <w:t>Running Unison manually</w:t>
      </w:r>
    </w:p>
    <w:p w14:paraId="150C472C" w14:textId="2A911A63" w:rsidR="001820EB" w:rsidRDefault="001820EB" w:rsidP="001820EB">
      <w:r>
        <w:t xml:space="preserve">In case you want to run </w:t>
      </w:r>
      <w:proofErr w:type="spellStart"/>
      <w:r>
        <w:t>unisom</w:t>
      </w:r>
      <w:proofErr w:type="spellEnd"/>
      <w:r>
        <w:t xml:space="preserve"> manually (e.g. to see its output or to save the one-minute wait), go to the master and run:</w:t>
      </w:r>
    </w:p>
    <w:p w14:paraId="3089F516" w14:textId="7179BCEF" w:rsidR="001820EB" w:rsidRDefault="00804B72" w:rsidP="001820EB">
      <w:r>
        <w:t xml:space="preserve"># </w:t>
      </w:r>
      <w:proofErr w:type="gramStart"/>
      <w:r>
        <w:t>cd</w:t>
      </w:r>
      <w:proofErr w:type="gramEnd"/>
      <w:r>
        <w:t xml:space="preserve"> ~</w:t>
      </w:r>
    </w:p>
    <w:p w14:paraId="2953087F" w14:textId="2688FA34" w:rsidR="00804B72" w:rsidRPr="001820EB" w:rsidRDefault="00804B72" w:rsidP="001820EB">
      <w:r>
        <w:t xml:space="preserve"># ./replication.sh </w:t>
      </w:r>
      <w:proofErr w:type="spellStart"/>
      <w:r>
        <w:t>cgs-secondary.timetoknow.cloud</w:t>
      </w:r>
      <w:proofErr w:type="spellEnd"/>
    </w:p>
    <w:p w14:paraId="6569B1C9" w14:textId="2412BDAC" w:rsidR="00AB2D81" w:rsidRDefault="00F17DB7" w:rsidP="00F17DB7">
      <w:pPr>
        <w:pStyle w:val="Heading1"/>
      </w:pPr>
      <w:r>
        <w:t>Disaster Recovery actions</w:t>
      </w:r>
    </w:p>
    <w:p w14:paraId="43B8D010" w14:textId="5A7D9C3C" w:rsidR="00F17DB7" w:rsidRDefault="00F17DB7" w:rsidP="00F17DB7">
      <w:pPr>
        <w:pStyle w:val="Heading2"/>
      </w:pPr>
      <w:r>
        <w:t>On Master Crash</w:t>
      </w:r>
    </w:p>
    <w:p w14:paraId="2AEA71ED" w14:textId="01BA58B5" w:rsidR="00392651" w:rsidRDefault="00392651" w:rsidP="009037C0">
      <w:pPr>
        <w:pStyle w:val="ListParagraph"/>
        <w:numPr>
          <w:ilvl w:val="0"/>
          <w:numId w:val="28"/>
        </w:numPr>
      </w:pPr>
      <w:r>
        <w:t>Create a new master machine.</w:t>
      </w:r>
    </w:p>
    <w:p w14:paraId="2ECBDBD0" w14:textId="13EC3E6D" w:rsidR="00392651" w:rsidRDefault="00392651" w:rsidP="00BF3254">
      <w:pPr>
        <w:pStyle w:val="ListParagraph"/>
        <w:numPr>
          <w:ilvl w:val="0"/>
          <w:numId w:val="28"/>
        </w:numPr>
      </w:pPr>
      <w:r>
        <w:t xml:space="preserve">On </w:t>
      </w:r>
      <w:r w:rsidR="00D05469">
        <w:t>all</w:t>
      </w:r>
      <w:r w:rsidR="009E5D88">
        <w:t xml:space="preserve"> machines</w:t>
      </w:r>
      <w:r>
        <w:t xml:space="preserve">, update the new </w:t>
      </w:r>
      <w:proofErr w:type="spellStart"/>
      <w:r>
        <w:t>ip</w:t>
      </w:r>
      <w:proofErr w:type="spellEnd"/>
      <w:r>
        <w:t xml:space="preserve"> of the </w:t>
      </w:r>
      <w:r w:rsidR="00C970A2">
        <w:t>master</w:t>
      </w:r>
      <w:r>
        <w:t xml:space="preserve"> </w:t>
      </w:r>
      <w:r w:rsidR="00071123">
        <w:t>(</w:t>
      </w:r>
      <w:r>
        <w:t>for the name "</w:t>
      </w:r>
      <w:proofErr w:type="spellStart"/>
      <w:r w:rsidR="00BF3254">
        <w:t>cgs-</w:t>
      </w:r>
      <w:r w:rsidRPr="00392651">
        <w:t>primary.timetoknow.</w:t>
      </w:r>
      <w:r w:rsidR="00BF3254">
        <w:t>cloud</w:t>
      </w:r>
      <w:proofErr w:type="spellEnd"/>
      <w:r>
        <w:t>"</w:t>
      </w:r>
      <w:r w:rsidR="00071123">
        <w:t>) in</w:t>
      </w:r>
      <w:r>
        <w:t xml:space="preserve"> the hosts file</w:t>
      </w:r>
      <w:r w:rsidR="00001D2E">
        <w:t>.</w:t>
      </w:r>
    </w:p>
    <w:p w14:paraId="7506B87B" w14:textId="775ABBC1" w:rsidR="009037C0" w:rsidRDefault="00E77014" w:rsidP="00E9139B">
      <w:pPr>
        <w:pStyle w:val="ListParagraph"/>
        <w:numPr>
          <w:ilvl w:val="0"/>
          <w:numId w:val="28"/>
        </w:numPr>
      </w:pPr>
      <w:r>
        <w:t>On the new master, d</w:t>
      </w:r>
      <w:r w:rsidR="00392651">
        <w:t xml:space="preserve">o all pre-requisite section and </w:t>
      </w:r>
      <w:proofErr w:type="spellStart"/>
      <w:r w:rsidR="00392651">
        <w:t>cgs</w:t>
      </w:r>
      <w:proofErr w:type="spellEnd"/>
      <w:r w:rsidR="00392651">
        <w:t>-installation section.</w:t>
      </w:r>
    </w:p>
    <w:p w14:paraId="7FADFBB9" w14:textId="0F31FD7D" w:rsidR="00D05469" w:rsidRDefault="00D05469" w:rsidP="00E9139B">
      <w:pPr>
        <w:pStyle w:val="ListParagraph"/>
        <w:numPr>
          <w:ilvl w:val="0"/>
          <w:numId w:val="28"/>
        </w:numPr>
      </w:pPr>
      <w:r>
        <w:lastRenderedPageBreak/>
        <w:t>Stop the tomcat on the new master (it was probably started during the installation)</w:t>
      </w:r>
    </w:p>
    <w:p w14:paraId="5990C756" w14:textId="6EE1CA28" w:rsidR="00BB05B3" w:rsidRPr="00BB05B3" w:rsidRDefault="00BB05B3" w:rsidP="00BB05B3">
      <w:pPr>
        <w:rPr>
          <w:b/>
          <w:bCs/>
          <w:u w:val="single"/>
        </w:rPr>
      </w:pPr>
      <w:r>
        <w:rPr>
          <w:b/>
          <w:bCs/>
          <w:u w:val="single"/>
        </w:rPr>
        <w:t>Mongo Recovery</w:t>
      </w:r>
    </w:p>
    <w:p w14:paraId="4326992B" w14:textId="77777777" w:rsidR="00542C3A" w:rsidRDefault="00542C3A" w:rsidP="00142607">
      <w:pPr>
        <w:pStyle w:val="ListParagraph"/>
        <w:numPr>
          <w:ilvl w:val="0"/>
          <w:numId w:val="24"/>
        </w:numPr>
      </w:pPr>
      <w:r>
        <w:t>On the master, go to the replication directory inside the installation directory and run</w:t>
      </w:r>
    </w:p>
    <w:p w14:paraId="7625FEC9" w14:textId="7412185E" w:rsidR="00542C3A" w:rsidRDefault="00542C3A" w:rsidP="00542C3A">
      <w:pPr>
        <w:pStyle w:val="ListParagraph"/>
      </w:pPr>
      <w:r>
        <w:t># ./setup_mongo_replication.sh</w:t>
      </w:r>
    </w:p>
    <w:p w14:paraId="753DC296" w14:textId="617916C5" w:rsidR="00542C3A" w:rsidRDefault="00542C3A" w:rsidP="00542C3A">
      <w:pPr>
        <w:pStyle w:val="ListParagraph"/>
      </w:pPr>
      <w:r>
        <w:t>You will be asked to reboot. Reboot.</w:t>
      </w:r>
    </w:p>
    <w:p w14:paraId="6F6FB886" w14:textId="2C06D714" w:rsidR="00142607" w:rsidRDefault="00142607" w:rsidP="00142607">
      <w:pPr>
        <w:pStyle w:val="ListParagraph"/>
        <w:numPr>
          <w:ilvl w:val="0"/>
          <w:numId w:val="24"/>
        </w:numPr>
      </w:pPr>
      <w:r>
        <w:t>On the master, enter the mongo shell</w:t>
      </w:r>
    </w:p>
    <w:p w14:paraId="5B4142B1" w14:textId="77777777" w:rsidR="00142607" w:rsidRDefault="00142607" w:rsidP="00142607">
      <w:pPr>
        <w:pStyle w:val="ListParagraph"/>
        <w:numPr>
          <w:ilvl w:val="0"/>
          <w:numId w:val="24"/>
        </w:numPr>
      </w:pPr>
      <w:r>
        <w:t>Run</w:t>
      </w:r>
    </w:p>
    <w:p w14:paraId="71A86F1E" w14:textId="77777777" w:rsidR="00142607" w:rsidRDefault="00142607" w:rsidP="00142607">
      <w:pPr>
        <w:pStyle w:val="ListParagraph"/>
      </w:pPr>
      <w:r>
        <w:t xml:space="preserve"># </w:t>
      </w:r>
      <w:proofErr w:type="spellStart"/>
      <w:proofErr w:type="gramStart"/>
      <w:r>
        <w:t>rs.status</w:t>
      </w:r>
      <w:proofErr w:type="spellEnd"/>
      <w:r>
        <w:t>()</w:t>
      </w:r>
      <w:proofErr w:type="gramEnd"/>
    </w:p>
    <w:p w14:paraId="7E032A60" w14:textId="18147070" w:rsidR="00F17DB7" w:rsidRPr="00F17DB7" w:rsidRDefault="00142607" w:rsidP="0025295A">
      <w:pPr>
        <w:pStyle w:val="ListParagraph"/>
      </w:pPr>
      <w:r>
        <w:t xml:space="preserve">Again and again until you see that </w:t>
      </w:r>
      <w:proofErr w:type="spellStart"/>
      <w:r w:rsidR="0025295A">
        <w:t>cgs-</w:t>
      </w:r>
      <w:r>
        <w:t>primary.timetoknow.</w:t>
      </w:r>
      <w:r w:rsidR="0025295A">
        <w:t>cloud</w:t>
      </w:r>
      <w:proofErr w:type="spellEnd"/>
      <w:r>
        <w:t xml:space="preserve"> is primary.</w:t>
      </w:r>
    </w:p>
    <w:p w14:paraId="7A45EE79" w14:textId="717D6693" w:rsidR="003A4A97" w:rsidRDefault="00F17DB7" w:rsidP="00263450">
      <w:pPr>
        <w:rPr>
          <w:b/>
          <w:bCs/>
          <w:u w:val="single"/>
        </w:rPr>
      </w:pPr>
      <w:r>
        <w:rPr>
          <w:b/>
          <w:bCs/>
          <w:u w:val="single"/>
        </w:rPr>
        <w:t>CMS</w:t>
      </w:r>
      <w:r w:rsidR="00BB05B3">
        <w:rPr>
          <w:b/>
          <w:bCs/>
          <w:u w:val="single"/>
        </w:rPr>
        <w:t xml:space="preserve"> Recovery</w:t>
      </w:r>
    </w:p>
    <w:p w14:paraId="27C1AEF6" w14:textId="51363330" w:rsidR="009E3596" w:rsidRDefault="009E3596" w:rsidP="009E3596">
      <w:pPr>
        <w:pStyle w:val="ListParagraph"/>
        <w:numPr>
          <w:ilvl w:val="0"/>
          <w:numId w:val="32"/>
        </w:numPr>
      </w:pPr>
      <w:r>
        <w:t>Go to the new master.</w:t>
      </w:r>
    </w:p>
    <w:p w14:paraId="479AA6E4" w14:textId="7E819BA3" w:rsidR="00E22FFF" w:rsidRPr="006D5372" w:rsidRDefault="00E22FFF" w:rsidP="009E3596">
      <w:pPr>
        <w:pStyle w:val="ListParagraph"/>
        <w:numPr>
          <w:ilvl w:val="0"/>
          <w:numId w:val="32"/>
        </w:numPr>
      </w:pPr>
      <w:r>
        <w:t xml:space="preserve">Repeat the </w:t>
      </w:r>
      <w:proofErr w:type="spellStart"/>
      <w:r>
        <w:t>cms</w:t>
      </w:r>
      <w:proofErr w:type="spellEnd"/>
      <w:r>
        <w:t xml:space="preserve"> section in the disaster recovery </w:t>
      </w:r>
      <w:r w:rsidR="00D05469">
        <w:t xml:space="preserve">installation </w:t>
      </w:r>
      <w:r>
        <w:t xml:space="preserve">section </w:t>
      </w:r>
      <w:r>
        <w:rPr>
          <w:b/>
          <w:bCs/>
        </w:rPr>
        <w:t>on both machines.</w:t>
      </w:r>
    </w:p>
    <w:p w14:paraId="0EDDF969" w14:textId="607AF8F5" w:rsidR="006D5372" w:rsidRPr="00192CC6" w:rsidRDefault="006D5372" w:rsidP="009E3596">
      <w:pPr>
        <w:pStyle w:val="ListParagraph"/>
        <w:numPr>
          <w:ilvl w:val="0"/>
          <w:numId w:val="32"/>
        </w:numPr>
      </w:pPr>
      <w:r w:rsidRPr="00192CC6">
        <w:t>Run</w:t>
      </w:r>
    </w:p>
    <w:p w14:paraId="75335C61" w14:textId="1F9ED92B" w:rsidR="006D5372" w:rsidRPr="006D5372" w:rsidRDefault="006D5372" w:rsidP="006D5372">
      <w:pPr>
        <w:pStyle w:val="ListParagraph"/>
      </w:pPr>
      <w:r>
        <w:t xml:space="preserve"># </w:t>
      </w:r>
      <w:proofErr w:type="spellStart"/>
      <w:proofErr w:type="gramStart"/>
      <w:r>
        <w:t>mkdir</w:t>
      </w:r>
      <w:proofErr w:type="spellEnd"/>
      <w:proofErr w:type="gramEnd"/>
      <w:r>
        <w:t xml:space="preserve"> –p &lt;</w:t>
      </w:r>
      <w:proofErr w:type="spellStart"/>
      <w:r>
        <w:t>cms-dir</w:t>
      </w:r>
      <w:proofErr w:type="spellEnd"/>
      <w:r>
        <w:t>&gt;</w:t>
      </w:r>
    </w:p>
    <w:p w14:paraId="00052577" w14:textId="3AC3662B" w:rsidR="006D5372" w:rsidRPr="00192CC6" w:rsidRDefault="006D5372" w:rsidP="006D5372">
      <w:pPr>
        <w:pStyle w:val="ListParagraph"/>
      </w:pPr>
      <w:r w:rsidRPr="00192CC6">
        <w:t xml:space="preserve"># </w:t>
      </w:r>
      <w:proofErr w:type="spellStart"/>
      <w:proofErr w:type="gramStart"/>
      <w:r w:rsidRPr="00192CC6">
        <w:t>scp</w:t>
      </w:r>
      <w:proofErr w:type="spellEnd"/>
      <w:proofErr w:type="gramEnd"/>
      <w:r w:rsidRPr="00192CC6">
        <w:t xml:space="preserve"> </w:t>
      </w:r>
      <w:proofErr w:type="spellStart"/>
      <w:r w:rsidRPr="00192CC6">
        <w:t>cgs-secondary.timetoknow.cloud</w:t>
      </w:r>
      <w:proofErr w:type="spellEnd"/>
      <w:r w:rsidRPr="00192CC6">
        <w:t>:/&lt;</w:t>
      </w:r>
      <w:proofErr w:type="spellStart"/>
      <w:r w:rsidRPr="00192CC6">
        <w:t>cms-dir</w:t>
      </w:r>
      <w:proofErr w:type="spellEnd"/>
      <w:r w:rsidRPr="00192CC6">
        <w:t>&gt; &lt;</w:t>
      </w:r>
      <w:proofErr w:type="spellStart"/>
      <w:r w:rsidRPr="00192CC6">
        <w:t>cmd</w:t>
      </w:r>
      <w:proofErr w:type="spellEnd"/>
      <w:r w:rsidRPr="00192CC6">
        <w:t>-sir&gt;</w:t>
      </w:r>
    </w:p>
    <w:p w14:paraId="643505C3" w14:textId="4A192615" w:rsidR="00E22FFF" w:rsidRDefault="00E22FFF" w:rsidP="009E3596">
      <w:pPr>
        <w:pStyle w:val="ListParagraph"/>
        <w:numPr>
          <w:ilvl w:val="0"/>
          <w:numId w:val="32"/>
        </w:numPr>
      </w:pPr>
      <w:r>
        <w:t xml:space="preserve">Only when you see that the </w:t>
      </w:r>
      <w:proofErr w:type="spellStart"/>
      <w:r>
        <w:t>cms</w:t>
      </w:r>
      <w:proofErr w:type="spellEnd"/>
      <w:r>
        <w:t xml:space="preserve"> is completely replicated, bring the tomcat up.</w:t>
      </w:r>
    </w:p>
    <w:p w14:paraId="5A81E334" w14:textId="455EA3A6" w:rsidR="00B35F22" w:rsidRDefault="00B35F22" w:rsidP="00B35F22">
      <w:pPr>
        <w:rPr>
          <w:b/>
          <w:bCs/>
          <w:u w:val="single"/>
        </w:rPr>
      </w:pPr>
      <w:r>
        <w:rPr>
          <w:b/>
          <w:bCs/>
          <w:u w:val="single"/>
        </w:rPr>
        <w:t>Coming back up</w:t>
      </w:r>
    </w:p>
    <w:p w14:paraId="3AAE2217" w14:textId="6A05BD90" w:rsidR="00B35F22" w:rsidRDefault="00ED5108" w:rsidP="00ED5108">
      <w:pPr>
        <w:pStyle w:val="ListParagraph"/>
        <w:numPr>
          <w:ilvl w:val="0"/>
          <w:numId w:val="35"/>
        </w:numPr>
      </w:pPr>
      <w:r>
        <w:t>On the new master, start mongo and then tomcat:</w:t>
      </w:r>
    </w:p>
    <w:p w14:paraId="749EA5E4" w14:textId="6D2C1D99" w:rsidR="00ED5108" w:rsidRDefault="00ED5108" w:rsidP="00ED5108">
      <w:pPr>
        <w:pStyle w:val="ListParagraph"/>
      </w:pPr>
      <w:r>
        <w:t xml:space="preserve"># </w:t>
      </w:r>
      <w:proofErr w:type="gramStart"/>
      <w:r>
        <w:t>service</w:t>
      </w:r>
      <w:proofErr w:type="gramEnd"/>
      <w:r>
        <w:t xml:space="preserve"> </w:t>
      </w:r>
      <w:proofErr w:type="spellStart"/>
      <w:r>
        <w:t>mongod</w:t>
      </w:r>
      <w:proofErr w:type="spellEnd"/>
      <w:r>
        <w:t xml:space="preserve"> start</w:t>
      </w:r>
    </w:p>
    <w:p w14:paraId="44D9A8C3" w14:textId="507871D7" w:rsidR="00ED5108" w:rsidRDefault="00ED5108" w:rsidP="00ED5108">
      <w:pPr>
        <w:pStyle w:val="ListParagraph"/>
      </w:pPr>
      <w:r>
        <w:t xml:space="preserve"># </w:t>
      </w:r>
      <w:proofErr w:type="gramStart"/>
      <w:r>
        <w:t>service</w:t>
      </w:r>
      <w:proofErr w:type="gramEnd"/>
      <w:r>
        <w:t xml:space="preserve"> Tomcat7T2K start</w:t>
      </w:r>
    </w:p>
    <w:p w14:paraId="4A9A8C79" w14:textId="2D054C34" w:rsidR="009527F3" w:rsidRDefault="009527F3" w:rsidP="009527F3">
      <w:pPr>
        <w:pStyle w:val="ListParagraph"/>
        <w:numPr>
          <w:ilvl w:val="0"/>
          <w:numId w:val="35"/>
        </w:numPr>
      </w:pPr>
      <w:r>
        <w:t xml:space="preserve">On the slave, </w:t>
      </w:r>
      <w:r w:rsidR="00D16B10">
        <w:t>re</w:t>
      </w:r>
      <w:r>
        <w:t>start mongo:</w:t>
      </w:r>
    </w:p>
    <w:p w14:paraId="3954B771" w14:textId="76442B09" w:rsidR="009527F3" w:rsidRPr="00ED5108" w:rsidRDefault="009527F3" w:rsidP="009527F3">
      <w:pPr>
        <w:pStyle w:val="ListParagraph"/>
      </w:pPr>
      <w:r>
        <w:t xml:space="preserve"># </w:t>
      </w:r>
      <w:proofErr w:type="gramStart"/>
      <w:r>
        <w:t>service</w:t>
      </w:r>
      <w:proofErr w:type="gramEnd"/>
      <w:r>
        <w:t xml:space="preserve"> </w:t>
      </w:r>
      <w:proofErr w:type="spellStart"/>
      <w:r>
        <w:t>mongod</w:t>
      </w:r>
      <w:proofErr w:type="spellEnd"/>
      <w:r>
        <w:t xml:space="preserve"> start</w:t>
      </w:r>
    </w:p>
    <w:p w14:paraId="50F88A86" w14:textId="46053BB7" w:rsidR="00EB092A" w:rsidRDefault="00EB092A" w:rsidP="0055045B">
      <w:pPr>
        <w:pStyle w:val="Heading2"/>
      </w:pPr>
      <w:r>
        <w:t xml:space="preserve">On </w:t>
      </w:r>
      <w:r w:rsidR="0055045B">
        <w:t>Slave</w:t>
      </w:r>
      <w:r>
        <w:t xml:space="preserve"> Crash</w:t>
      </w:r>
    </w:p>
    <w:p w14:paraId="4BA347EE" w14:textId="79463AD0" w:rsidR="0055045B" w:rsidRDefault="0055045B" w:rsidP="00E9139B">
      <w:pPr>
        <w:pStyle w:val="ListParagraph"/>
        <w:numPr>
          <w:ilvl w:val="0"/>
          <w:numId w:val="36"/>
        </w:numPr>
      </w:pPr>
      <w:r>
        <w:t xml:space="preserve">Create a new </w:t>
      </w:r>
      <w:r w:rsidR="00EF64FB">
        <w:t>slave</w:t>
      </w:r>
      <w:r>
        <w:t xml:space="preserve"> machine.</w:t>
      </w:r>
    </w:p>
    <w:p w14:paraId="5F28ECCD" w14:textId="0594AFF5" w:rsidR="0055045B" w:rsidRDefault="0055045B" w:rsidP="00EF66BC">
      <w:pPr>
        <w:pStyle w:val="ListParagraph"/>
        <w:numPr>
          <w:ilvl w:val="0"/>
          <w:numId w:val="36"/>
        </w:numPr>
      </w:pPr>
      <w:r>
        <w:t xml:space="preserve">On </w:t>
      </w:r>
      <w:r w:rsidR="006B342F">
        <w:t>both machines</w:t>
      </w:r>
      <w:r>
        <w:t xml:space="preserve">, update the new </w:t>
      </w:r>
      <w:proofErr w:type="spellStart"/>
      <w:r>
        <w:t>ip</w:t>
      </w:r>
      <w:proofErr w:type="spellEnd"/>
      <w:r>
        <w:t xml:space="preserve"> of the </w:t>
      </w:r>
      <w:r w:rsidR="007334EE">
        <w:t>slave</w:t>
      </w:r>
      <w:r w:rsidR="00D349D6">
        <w:t xml:space="preserve"> </w:t>
      </w:r>
      <w:r>
        <w:t>(for the name "</w:t>
      </w:r>
      <w:proofErr w:type="spellStart"/>
      <w:r w:rsidR="00922B50">
        <w:t>cgs-</w:t>
      </w:r>
      <w:r w:rsidR="001F0C59">
        <w:t>secondary</w:t>
      </w:r>
      <w:r w:rsidRPr="00392651">
        <w:t>.timetoknow.</w:t>
      </w:r>
      <w:r w:rsidR="00EF66BC">
        <w:t>cloud</w:t>
      </w:r>
      <w:proofErr w:type="spellEnd"/>
      <w:r>
        <w:t>") in the hosts file.</w:t>
      </w:r>
    </w:p>
    <w:p w14:paraId="42605C8F" w14:textId="77777777" w:rsidR="000E72C6" w:rsidRDefault="000E72C6" w:rsidP="000E72C6">
      <w:pPr>
        <w:pStyle w:val="ListParagraph"/>
        <w:numPr>
          <w:ilvl w:val="0"/>
          <w:numId w:val="36"/>
        </w:numPr>
      </w:pPr>
      <w:proofErr w:type="gramStart"/>
      <w:r>
        <w:t>do</w:t>
      </w:r>
      <w:proofErr w:type="gramEnd"/>
      <w:r>
        <w:t xml:space="preserve"> all pre-requisite section and </w:t>
      </w:r>
      <w:proofErr w:type="spellStart"/>
      <w:r>
        <w:t>cgs</w:t>
      </w:r>
      <w:proofErr w:type="spellEnd"/>
      <w:r>
        <w:t>-installation section.</w:t>
      </w:r>
    </w:p>
    <w:p w14:paraId="1DD2B653" w14:textId="681D1719" w:rsidR="007C7A52" w:rsidRDefault="000E72C6" w:rsidP="000E72C6">
      <w:pPr>
        <w:pStyle w:val="ListParagraph"/>
        <w:numPr>
          <w:ilvl w:val="0"/>
          <w:numId w:val="36"/>
        </w:numPr>
      </w:pPr>
      <w:r>
        <w:t xml:space="preserve">Stop the tomcat </w:t>
      </w:r>
      <w:r w:rsidR="00EF184D">
        <w:t xml:space="preserve">and mongo </w:t>
      </w:r>
      <w:r>
        <w:t>on the slave.</w:t>
      </w:r>
    </w:p>
    <w:p w14:paraId="5FADF835" w14:textId="227ADE58" w:rsidR="00EB092A" w:rsidRDefault="00EB092A" w:rsidP="00A92916">
      <w:pPr>
        <w:rPr>
          <w:b/>
          <w:bCs/>
          <w:u w:val="single"/>
        </w:rPr>
      </w:pPr>
      <w:r>
        <w:rPr>
          <w:b/>
          <w:bCs/>
          <w:u w:val="single"/>
        </w:rPr>
        <w:t>MONGO</w:t>
      </w:r>
    </w:p>
    <w:p w14:paraId="6C4BF627" w14:textId="41F3E1AF" w:rsidR="00542C3A" w:rsidRDefault="00542C3A" w:rsidP="00542C3A">
      <w:pPr>
        <w:pStyle w:val="ListParagraph"/>
        <w:numPr>
          <w:ilvl w:val="0"/>
          <w:numId w:val="41"/>
        </w:numPr>
      </w:pPr>
      <w:r>
        <w:t>On the salve, go to the replication directory inside the installation directory and run</w:t>
      </w:r>
    </w:p>
    <w:p w14:paraId="392F1B66" w14:textId="77777777" w:rsidR="00542C3A" w:rsidRDefault="00542C3A" w:rsidP="00542C3A">
      <w:pPr>
        <w:pStyle w:val="ListParagraph"/>
      </w:pPr>
      <w:r>
        <w:t># ./setup_mongo_replication.sh</w:t>
      </w:r>
    </w:p>
    <w:p w14:paraId="5F3ADAD0" w14:textId="77777777" w:rsidR="00542C3A" w:rsidRDefault="00542C3A" w:rsidP="00542C3A">
      <w:pPr>
        <w:pStyle w:val="ListParagraph"/>
      </w:pPr>
      <w:r>
        <w:t>You will be asked to reboot. Reboot.</w:t>
      </w:r>
    </w:p>
    <w:p w14:paraId="6FE957B1" w14:textId="77777777" w:rsidR="00542C3A" w:rsidRDefault="00542C3A" w:rsidP="00542C3A">
      <w:pPr>
        <w:pStyle w:val="ListParagraph"/>
        <w:numPr>
          <w:ilvl w:val="0"/>
          <w:numId w:val="41"/>
        </w:numPr>
      </w:pPr>
      <w:r>
        <w:t>On the master, enter the mongo shell</w:t>
      </w:r>
    </w:p>
    <w:p w14:paraId="65D62459" w14:textId="77777777" w:rsidR="00542C3A" w:rsidRDefault="00542C3A" w:rsidP="00542C3A">
      <w:pPr>
        <w:pStyle w:val="ListParagraph"/>
        <w:numPr>
          <w:ilvl w:val="0"/>
          <w:numId w:val="41"/>
        </w:numPr>
      </w:pPr>
      <w:r>
        <w:t>Run</w:t>
      </w:r>
    </w:p>
    <w:p w14:paraId="633D5EB2" w14:textId="77777777" w:rsidR="00542C3A" w:rsidRDefault="00542C3A" w:rsidP="00542C3A">
      <w:pPr>
        <w:pStyle w:val="ListParagraph"/>
      </w:pPr>
      <w:r>
        <w:t xml:space="preserve"># </w:t>
      </w:r>
      <w:proofErr w:type="spellStart"/>
      <w:proofErr w:type="gramStart"/>
      <w:r>
        <w:t>rs.status</w:t>
      </w:r>
      <w:proofErr w:type="spellEnd"/>
      <w:r>
        <w:t>()</w:t>
      </w:r>
      <w:proofErr w:type="gramEnd"/>
    </w:p>
    <w:p w14:paraId="4466AFE0" w14:textId="67159E72" w:rsidR="00542C3A" w:rsidRPr="00F17DB7" w:rsidRDefault="00542C3A" w:rsidP="00456432">
      <w:pPr>
        <w:pStyle w:val="ListParagraph"/>
      </w:pPr>
      <w:r>
        <w:t xml:space="preserve">Again and again until you see that </w:t>
      </w:r>
      <w:proofErr w:type="spellStart"/>
      <w:r w:rsidR="00456432">
        <w:t>cgs-</w:t>
      </w:r>
      <w:r>
        <w:t>primary.timetoknow.</w:t>
      </w:r>
      <w:r w:rsidR="00456432">
        <w:t>cloud</w:t>
      </w:r>
      <w:proofErr w:type="spellEnd"/>
      <w:r>
        <w:t xml:space="preserve"> is primary.</w:t>
      </w:r>
    </w:p>
    <w:p w14:paraId="743EC409" w14:textId="2248D8B2" w:rsidR="007C7A52" w:rsidRDefault="00EB092A" w:rsidP="00A92916">
      <w:pPr>
        <w:rPr>
          <w:b/>
          <w:bCs/>
          <w:u w:val="single"/>
        </w:rPr>
      </w:pPr>
      <w:r>
        <w:rPr>
          <w:b/>
          <w:bCs/>
          <w:u w:val="single"/>
        </w:rPr>
        <w:lastRenderedPageBreak/>
        <w:t>CMS</w:t>
      </w:r>
    </w:p>
    <w:p w14:paraId="19D81C2D" w14:textId="379D4C2F" w:rsidR="004953D6" w:rsidRDefault="004953D6" w:rsidP="00EA5BA8">
      <w:pPr>
        <w:pStyle w:val="ListParagraph"/>
        <w:numPr>
          <w:ilvl w:val="0"/>
          <w:numId w:val="38"/>
        </w:numPr>
      </w:pPr>
      <w:r>
        <w:t xml:space="preserve">Go to the new </w:t>
      </w:r>
      <w:r w:rsidR="00EA5BA8">
        <w:t>slave</w:t>
      </w:r>
      <w:r>
        <w:t>.</w:t>
      </w:r>
    </w:p>
    <w:p w14:paraId="0D22C748" w14:textId="75A99C46" w:rsidR="003A4A97" w:rsidRDefault="004A62D1" w:rsidP="004A62D1">
      <w:pPr>
        <w:pStyle w:val="ListParagraph"/>
        <w:numPr>
          <w:ilvl w:val="0"/>
          <w:numId w:val="38"/>
        </w:numPr>
      </w:pPr>
      <w:r>
        <w:t>Repeat the entire disaster recovery installation section.</w:t>
      </w:r>
    </w:p>
    <w:p w14:paraId="106DE309" w14:textId="77777777" w:rsidR="00192CC6" w:rsidRPr="00192CC6" w:rsidRDefault="00192CC6" w:rsidP="00192CC6">
      <w:pPr>
        <w:pStyle w:val="ListParagraph"/>
        <w:numPr>
          <w:ilvl w:val="0"/>
          <w:numId w:val="38"/>
        </w:numPr>
      </w:pPr>
      <w:r w:rsidRPr="00192CC6">
        <w:t>Run</w:t>
      </w:r>
    </w:p>
    <w:p w14:paraId="62AB7BA7" w14:textId="77777777" w:rsidR="00192CC6" w:rsidRPr="006D5372" w:rsidRDefault="00192CC6" w:rsidP="00192CC6">
      <w:pPr>
        <w:pStyle w:val="ListParagraph"/>
      </w:pPr>
      <w:r>
        <w:t xml:space="preserve"># </w:t>
      </w:r>
      <w:proofErr w:type="spellStart"/>
      <w:proofErr w:type="gramStart"/>
      <w:r>
        <w:t>mkdir</w:t>
      </w:r>
      <w:proofErr w:type="spellEnd"/>
      <w:proofErr w:type="gramEnd"/>
      <w:r>
        <w:t xml:space="preserve"> –p &lt;</w:t>
      </w:r>
      <w:proofErr w:type="spellStart"/>
      <w:r>
        <w:t>cms-dir</w:t>
      </w:r>
      <w:proofErr w:type="spellEnd"/>
      <w:r>
        <w:t>&gt;</w:t>
      </w:r>
    </w:p>
    <w:p w14:paraId="6EB427F5" w14:textId="15E667E0" w:rsidR="00192CC6" w:rsidRDefault="00192CC6" w:rsidP="00BE4C2F">
      <w:pPr>
        <w:pStyle w:val="ListParagraph"/>
      </w:pPr>
      <w:r w:rsidRPr="00192CC6">
        <w:t xml:space="preserve"># </w:t>
      </w:r>
      <w:proofErr w:type="spellStart"/>
      <w:proofErr w:type="gramStart"/>
      <w:r w:rsidRPr="00192CC6">
        <w:t>scp</w:t>
      </w:r>
      <w:proofErr w:type="spellEnd"/>
      <w:proofErr w:type="gramEnd"/>
      <w:r w:rsidRPr="00192CC6">
        <w:t xml:space="preserve"> </w:t>
      </w:r>
      <w:proofErr w:type="spellStart"/>
      <w:r w:rsidRPr="00192CC6">
        <w:t>cgs-secondary.timetoknow.cloud</w:t>
      </w:r>
      <w:proofErr w:type="spellEnd"/>
      <w:r w:rsidRPr="00192CC6">
        <w:t>:/&lt;</w:t>
      </w:r>
      <w:proofErr w:type="spellStart"/>
      <w:r w:rsidRPr="00192CC6">
        <w:t>cms-dir</w:t>
      </w:r>
      <w:proofErr w:type="spellEnd"/>
      <w:r w:rsidRPr="00192CC6">
        <w:t>&gt; &lt;</w:t>
      </w:r>
      <w:proofErr w:type="spellStart"/>
      <w:r w:rsidRPr="00192CC6">
        <w:t>cmd</w:t>
      </w:r>
      <w:proofErr w:type="spellEnd"/>
      <w:r w:rsidRPr="00192CC6">
        <w:t>-sir</w:t>
      </w:r>
    </w:p>
    <w:p w14:paraId="12E4B43B" w14:textId="77777777" w:rsidR="009A16E9" w:rsidRDefault="009A16E9" w:rsidP="009A16E9"/>
    <w:p w14:paraId="34AC759D" w14:textId="5D81C083" w:rsidR="009A16E9" w:rsidRDefault="009A16E9" w:rsidP="009A16E9">
      <w:pPr>
        <w:pStyle w:val="Heading2"/>
      </w:pPr>
      <w:r>
        <w:t>On arbiter crash</w:t>
      </w:r>
    </w:p>
    <w:p w14:paraId="5FC32C27" w14:textId="097599DA" w:rsidR="009A16E9" w:rsidRDefault="008F0933" w:rsidP="009A16E9">
      <w:pPr>
        <w:pStyle w:val="ListParagraph"/>
        <w:numPr>
          <w:ilvl w:val="0"/>
          <w:numId w:val="42"/>
        </w:numPr>
      </w:pPr>
      <w:r>
        <w:t>Get a new arbiter machine.</w:t>
      </w:r>
    </w:p>
    <w:p w14:paraId="217B1231" w14:textId="1C1C67F4" w:rsidR="008F0933" w:rsidRDefault="008F0933" w:rsidP="009A16E9">
      <w:pPr>
        <w:pStyle w:val="ListParagraph"/>
        <w:numPr>
          <w:ilvl w:val="0"/>
          <w:numId w:val="42"/>
        </w:numPr>
      </w:pPr>
      <w:r>
        <w:t xml:space="preserve">Update all hosts files in all machines with its new </w:t>
      </w:r>
      <w:proofErr w:type="spellStart"/>
      <w:r>
        <w:t>ip</w:t>
      </w:r>
      <w:proofErr w:type="spellEnd"/>
      <w:r>
        <w:t>.</w:t>
      </w:r>
    </w:p>
    <w:p w14:paraId="1E689DFD" w14:textId="77777777" w:rsidR="00AD2128" w:rsidRDefault="00AD2128" w:rsidP="00AD2128">
      <w:pPr>
        <w:pStyle w:val="ListParagraph"/>
        <w:numPr>
          <w:ilvl w:val="0"/>
          <w:numId w:val="42"/>
        </w:numPr>
      </w:pPr>
      <w:r>
        <w:t>go to the replication directory inside the installation directory and run</w:t>
      </w:r>
    </w:p>
    <w:p w14:paraId="2E81A4F7" w14:textId="77777777" w:rsidR="00AD2128" w:rsidRDefault="00AD2128" w:rsidP="00AD2128">
      <w:pPr>
        <w:pStyle w:val="ListParagraph"/>
      </w:pPr>
      <w:r>
        <w:t># ./setup_mongo_replication.sh</w:t>
      </w:r>
    </w:p>
    <w:p w14:paraId="3EA25818" w14:textId="77777777" w:rsidR="00AD2128" w:rsidRDefault="00AD2128" w:rsidP="00AD2128">
      <w:pPr>
        <w:pStyle w:val="ListParagraph"/>
      </w:pPr>
      <w:r>
        <w:t>You will be asked to reboot. Reboot.</w:t>
      </w:r>
    </w:p>
    <w:p w14:paraId="176D159B" w14:textId="14F41F56" w:rsidR="008F0933" w:rsidRDefault="008F0933" w:rsidP="009A16E9">
      <w:pPr>
        <w:pStyle w:val="ListParagraph"/>
        <w:numPr>
          <w:ilvl w:val="0"/>
          <w:numId w:val="42"/>
        </w:numPr>
      </w:pPr>
      <w:r>
        <w:t>Go to the master machine.</w:t>
      </w:r>
    </w:p>
    <w:p w14:paraId="56D71958" w14:textId="0F9D75A4" w:rsidR="008F0933" w:rsidRDefault="008F0933" w:rsidP="009A16E9">
      <w:pPr>
        <w:pStyle w:val="ListParagraph"/>
        <w:numPr>
          <w:ilvl w:val="0"/>
          <w:numId w:val="42"/>
        </w:numPr>
      </w:pPr>
      <w:r>
        <w:t>Run the mongo shell:</w:t>
      </w:r>
    </w:p>
    <w:p w14:paraId="7462DBF7" w14:textId="4BCCA247" w:rsidR="008F0933" w:rsidRDefault="008F0933" w:rsidP="008F0933">
      <w:pPr>
        <w:pStyle w:val="ListParagraph"/>
      </w:pPr>
      <w:r>
        <w:t xml:space="preserve"># </w:t>
      </w:r>
      <w:proofErr w:type="gramStart"/>
      <w:r>
        <w:t>mongo</w:t>
      </w:r>
      <w:proofErr w:type="gramEnd"/>
    </w:p>
    <w:p w14:paraId="26B6BF10" w14:textId="07121532" w:rsidR="008F0933" w:rsidRDefault="008F0933" w:rsidP="008F0933">
      <w:pPr>
        <w:pStyle w:val="ListParagraph"/>
        <w:numPr>
          <w:ilvl w:val="0"/>
          <w:numId w:val="42"/>
        </w:numPr>
      </w:pPr>
      <w:r>
        <w:t>In the mongo shell, run</w:t>
      </w:r>
    </w:p>
    <w:p w14:paraId="03664FDA" w14:textId="7B8634C9" w:rsidR="008F0933" w:rsidRPr="009A16E9" w:rsidRDefault="008F0933" w:rsidP="008F0933">
      <w:pPr>
        <w:pStyle w:val="ListParagraph"/>
      </w:pPr>
      <w:r>
        <w:t xml:space="preserve"># </w:t>
      </w:r>
      <w:proofErr w:type="spellStart"/>
      <w:proofErr w:type="gramStart"/>
      <w:r>
        <w:t>rs.status</w:t>
      </w:r>
      <w:proofErr w:type="spellEnd"/>
      <w:r>
        <w:t>(</w:t>
      </w:r>
      <w:proofErr w:type="gramEnd"/>
      <w:r>
        <w:t>) until you see that the a</w:t>
      </w:r>
      <w:r w:rsidR="005321AF">
        <w:t xml:space="preserve">rbiter is set to be an arbiter, and is up and running. </w:t>
      </w:r>
    </w:p>
    <w:sectPr w:rsidR="008F0933" w:rsidRPr="009A16E9" w:rsidSect="00911F3E">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3822B" w14:textId="77777777" w:rsidR="00031D58" w:rsidRDefault="00031D58" w:rsidP="00BF1588">
      <w:pPr>
        <w:spacing w:after="0" w:line="240" w:lineRule="auto"/>
      </w:pPr>
      <w:r>
        <w:separator/>
      </w:r>
    </w:p>
  </w:endnote>
  <w:endnote w:type="continuationSeparator" w:id="0">
    <w:p w14:paraId="222D3E75" w14:textId="77777777" w:rsidR="00031D58" w:rsidRDefault="00031D58" w:rsidP="00BF1588">
      <w:pPr>
        <w:spacing w:after="0" w:line="240" w:lineRule="auto"/>
      </w:pPr>
      <w:r>
        <w:continuationSeparator/>
      </w:r>
    </w:p>
  </w:endnote>
  <w:endnote w:type="continuationNotice" w:id="1">
    <w:p w14:paraId="736EC6FF" w14:textId="77777777" w:rsidR="00031D58" w:rsidRDefault="00031D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780662"/>
      <w:docPartObj>
        <w:docPartGallery w:val="Page Numbers (Bottom of Page)"/>
        <w:docPartUnique/>
      </w:docPartObj>
    </w:sdtPr>
    <w:sdtEndPr/>
    <w:sdtContent>
      <w:p w14:paraId="598983AF" w14:textId="18DABA62" w:rsidR="00BF1588" w:rsidRDefault="008A23B6">
        <w:pPr>
          <w:pStyle w:val="Footer"/>
        </w:pPr>
        <w:r>
          <w:rPr>
            <w:noProof/>
          </w:rPr>
          <mc:AlternateContent>
            <mc:Choice Requires="wpg">
              <w:drawing>
                <wp:anchor distT="0" distB="0" distL="114300" distR="114300" simplePos="0" relativeHeight="251660288" behindDoc="0" locked="0" layoutInCell="1" allowOverlap="1" wp14:anchorId="598983B3" wp14:editId="3C22A9D9">
                  <wp:simplePos x="0" y="0"/>
                  <wp:positionH relativeFrom="page">
                    <wp:align>center</wp:align>
                  </wp:positionH>
                  <wp:positionV relativeFrom="bottomMargin">
                    <wp:align>center</wp:align>
                  </wp:positionV>
                  <wp:extent cx="7752080" cy="190500"/>
                  <wp:effectExtent l="0" t="0" r="19050"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190500"/>
                            <a:chOff x="-8" y="14978"/>
                            <a:chExt cx="12255" cy="300"/>
                          </a:xfrm>
                        </wpg:grpSpPr>
                        <wps:wsp>
                          <wps:cNvPr id="5" name="Text Box 4"/>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983B4" w14:textId="77777777" w:rsidR="00BF1588" w:rsidRDefault="008F612D">
                                <w:pPr>
                                  <w:jc w:val="center"/>
                                </w:pPr>
                                <w:r>
                                  <w:fldChar w:fldCharType="begin"/>
                                </w:r>
                                <w:r w:rsidR="00C9795D">
                                  <w:instrText xml:space="preserve"> PAGE    \* MERGEFORMAT </w:instrText>
                                </w:r>
                                <w:r>
                                  <w:fldChar w:fldCharType="separate"/>
                                </w:r>
                                <w:r w:rsidR="00084433" w:rsidRPr="00084433">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 name="Group 5"/>
                          <wpg:cNvGrpSpPr>
                            <a:grpSpLocks/>
                          </wpg:cNvGrpSpPr>
                          <wpg:grpSpPr bwMode="auto">
                            <a:xfrm>
                              <a:off x="-8" y="14978"/>
                              <a:ext cx="12255" cy="230"/>
                              <a:chOff x="-8" y="14978"/>
                              <a:chExt cx="12255" cy="230"/>
                            </a:xfrm>
                          </wpg:grpSpPr>
                          <wps:wsp>
                            <wps:cNvPr id="8" name="AutoShape 6"/>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 o:spid="_x0000_s1026" style="position:absolute;margin-left:0;margin-top:0;width:610.4pt;height:15pt;z-index:251660288;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">
                  <v:shapetype id="_x0000_t202" coordsize="21600,21600" o:spt="202" path="m,l,21600r21600,l21600,xe">
                    <v:stroke joinstyle="miter"/>
                    <v:path gradientshapeok="t" o:connecttype="rect"/>
                  </v:shapetype>
                  <v:shape id="Text Box 4"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598983B4" w14:textId="77777777" w:rsidR="00BF1588" w:rsidRDefault="008F612D">
                          <w:pPr>
                            <w:jc w:val="center"/>
                          </w:pPr>
                          <w:r>
                            <w:fldChar w:fldCharType="begin"/>
                          </w:r>
                          <w:r w:rsidR="00C9795D">
                            <w:instrText xml:space="preserve"> PAGE    \* MERGEFORMAT </w:instrText>
                          </w:r>
                          <w:r>
                            <w:fldChar w:fldCharType="separate"/>
                          </w:r>
                          <w:r w:rsidR="00084433" w:rsidRPr="00084433">
                            <w:rPr>
                              <w:noProof/>
                              <w:color w:val="8C8C8C" w:themeColor="background1" w:themeShade="8C"/>
                            </w:rPr>
                            <w:t>2</w:t>
                          </w:r>
                          <w:r>
                            <w:rPr>
                              <w:noProof/>
                              <w:color w:val="8C8C8C" w:themeColor="background1" w:themeShade="8C"/>
                            </w:rPr>
                            <w:fldChar w:fldCharType="end"/>
                          </w:r>
                        </w:p>
                      </w:txbxContent>
                    </v:textbox>
                  </v:shape>
                  <v:group id="Group 5"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zLb8AAADaAAAADwAAAGRycy9kb3ducmV2LnhtbERPy4rCMBTdC/MP4Q64EU2nC5VqKjOC&#10;oEtfDLO7NHfa0uamJLHWvzcLweXhvNebwbSiJ+drywq+ZgkI4sLqmksFl/NuugThA7LG1jIpeJCH&#10;Tf4xWmOm7Z2P1J9CKWII+wwVVCF0mZS+qMign9mOOHL/1hkMEbpSaof3GG5amSbJXBqsOTZU2NG2&#10;oqI53YyCiZ5cU7vdN+dfd7j2Kbnlz99CqfHn8L0CEWgIb/HLvdcK4tZ4Jd4AmT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YzLb8AAADaAAAADwAAAAAAAAAAAAAAAACh&#10;AgAAZHJzL2Rvd25yZXYueG1sUEsFBgAAAAAEAAQA+QAAAI0DAAAAAA==&#10;" strokecolor="#a5a5a5 [2092]"/>
                    <v:shape id="AutoShape 7"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UtVcQAAADaAAAADwAAAGRycy9kb3ducmV2LnhtbESPQYvCMBSE78L+h/AWvGm6HkSrUURw&#10;9bAo2j3o7dE822LzUprYdv31RhD2OMzMN8x82ZlSNFS7wrKCr2EEgji1uuBMwW+yGUxAOI+ssbRM&#10;Cv7IwXLx0ZtjrG3LR2pOPhMBwi5GBbn3VSylS3My6Ia2Ig7e1dYGfZB1JnWNbYCbUo6iaCwNFhwW&#10;cqxonVN6O92NgpF+nJOf7326adr77nLJku1h/FCq/9mtZiA8df4//G7vtIIpvK6EG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S1VxAAAANoAAAAPAAAAAAAAAAAA&#10;AAAAAKECAABkcnMvZG93bnJldi54bWxQSwUGAAAAAAQABAD5AAAAkgMAAAAA&#10;" adj="20904" strokecolor="#a5a5a5 [2092]"/>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983B0" w14:textId="77777777" w:rsidR="00911F3E" w:rsidRDefault="00C50FE0" w:rsidP="00C50FE0">
    <w:pPr>
      <w:jc w:val="both"/>
    </w:pPr>
    <w:r w:rsidRPr="004F732A">
      <w:rPr>
        <w:rFonts w:ascii="Calibri" w:hAnsi="Calibri"/>
        <w:color w:val="595959"/>
        <w:sz w:val="16"/>
        <w:szCs w:val="16"/>
      </w:rPr>
      <w:t xml:space="preserve">The foregoing materials and their contents (the “Materials”) are strictly confidential.  You may not, directly or indirectly, make known, disclose, furnish, make available or utilize the Materials, other than as authorized by Time To Know Limited (together with its affiliates, “Time </w:t>
    </w:r>
    <w:r>
      <w:rPr>
        <w:rFonts w:ascii="Calibri" w:hAnsi="Calibri"/>
        <w:color w:val="595959"/>
        <w:sz w:val="16"/>
        <w:szCs w:val="16"/>
      </w:rPr>
      <w:t>t</w:t>
    </w:r>
    <w:r w:rsidRPr="004F732A">
      <w:rPr>
        <w:rFonts w:ascii="Calibri" w:hAnsi="Calibri"/>
        <w:color w:val="595959"/>
        <w:sz w:val="16"/>
        <w:szCs w:val="16"/>
      </w:rPr>
      <w:t xml:space="preserve">o Know”).  All rights, titles and interests, including all copyrights, trademarks and other intellectual property rights in and to the Materials belong to Time </w:t>
    </w:r>
    <w:r>
      <w:rPr>
        <w:rFonts w:ascii="Calibri" w:hAnsi="Calibri"/>
        <w:color w:val="595959"/>
        <w:sz w:val="16"/>
        <w:szCs w:val="16"/>
      </w:rPr>
      <w:t>t</w:t>
    </w:r>
    <w:r w:rsidRPr="004F732A">
      <w:rPr>
        <w:rFonts w:ascii="Calibri" w:hAnsi="Calibri"/>
        <w:color w:val="595959"/>
        <w:sz w:val="16"/>
        <w:szCs w:val="16"/>
      </w:rPr>
      <w:t xml:space="preserve">o Know. You acquire no proprietary or other interest in the Materials. You agree to (a) immediately notify Time </w:t>
    </w:r>
    <w:r>
      <w:rPr>
        <w:rFonts w:ascii="Calibri" w:hAnsi="Calibri"/>
        <w:color w:val="595959"/>
        <w:sz w:val="16"/>
        <w:szCs w:val="16"/>
      </w:rPr>
      <w:t>t</w:t>
    </w:r>
    <w:r w:rsidRPr="004F732A">
      <w:rPr>
        <w:rFonts w:ascii="Calibri" w:hAnsi="Calibri"/>
        <w:color w:val="595959"/>
        <w:sz w:val="16"/>
        <w:szCs w:val="16"/>
      </w:rPr>
      <w:t xml:space="preserve">o Know of any loss or unauthorized use of the Materials and (b) return or destroy the Materials upon Time </w:t>
    </w:r>
    <w:r>
      <w:rPr>
        <w:rFonts w:ascii="Calibri" w:hAnsi="Calibri"/>
        <w:color w:val="595959"/>
        <w:sz w:val="16"/>
        <w:szCs w:val="16"/>
      </w:rPr>
      <w:t>t</w:t>
    </w:r>
    <w:r w:rsidRPr="004F732A">
      <w:rPr>
        <w:rFonts w:ascii="Calibri" w:hAnsi="Calibri"/>
        <w:color w:val="595959"/>
        <w:sz w:val="16"/>
        <w:szCs w:val="16"/>
      </w:rPr>
      <w:t xml:space="preserve">o </w:t>
    </w:r>
    <w:proofErr w:type="spellStart"/>
    <w:r w:rsidRPr="004F732A">
      <w:rPr>
        <w:rFonts w:ascii="Calibri" w:hAnsi="Calibri"/>
        <w:color w:val="595959"/>
        <w:sz w:val="16"/>
        <w:szCs w:val="16"/>
      </w:rPr>
      <w:t>Know’s</w:t>
    </w:r>
    <w:proofErr w:type="spellEnd"/>
    <w:r w:rsidRPr="004F732A">
      <w:rPr>
        <w:rFonts w:ascii="Calibri" w:hAnsi="Calibri"/>
        <w:color w:val="595959"/>
        <w:sz w:val="16"/>
        <w:szCs w:val="16"/>
      </w:rPr>
      <w:t xml:space="preserve"> request to do so.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F387E" w14:textId="77777777" w:rsidR="00031D58" w:rsidRDefault="00031D58" w:rsidP="00BF1588">
      <w:pPr>
        <w:spacing w:after="0" w:line="240" w:lineRule="auto"/>
      </w:pPr>
      <w:r>
        <w:separator/>
      </w:r>
    </w:p>
  </w:footnote>
  <w:footnote w:type="continuationSeparator" w:id="0">
    <w:p w14:paraId="131F93F2" w14:textId="77777777" w:rsidR="00031D58" w:rsidRDefault="00031D58" w:rsidP="00BF1588">
      <w:pPr>
        <w:spacing w:after="0" w:line="240" w:lineRule="auto"/>
      </w:pPr>
      <w:r>
        <w:continuationSeparator/>
      </w:r>
    </w:p>
  </w:footnote>
  <w:footnote w:type="continuationNotice" w:id="1">
    <w:p w14:paraId="42930079" w14:textId="77777777" w:rsidR="00031D58" w:rsidRDefault="00031D5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983AE" w14:textId="77777777" w:rsidR="00BF1588" w:rsidRDefault="00BF1588">
    <w:pPr>
      <w:pStyle w:val="Header"/>
    </w:pPr>
    <w:r>
      <w:rPr>
        <w:noProof/>
      </w:rPr>
      <w:drawing>
        <wp:anchor distT="0" distB="0" distL="114300" distR="114300" simplePos="0" relativeHeight="251658240" behindDoc="0" locked="0" layoutInCell="1" allowOverlap="1" wp14:anchorId="598983B1" wp14:editId="598983B2">
          <wp:simplePos x="0" y="0"/>
          <wp:positionH relativeFrom="column">
            <wp:posOffset>6162675</wp:posOffset>
          </wp:positionH>
          <wp:positionV relativeFrom="paragraph">
            <wp:posOffset>-371475</wp:posOffset>
          </wp:positionV>
          <wp:extent cx="581025" cy="771525"/>
          <wp:effectExtent l="19050" t="0" r="9525" b="9525"/>
          <wp:wrapNone/>
          <wp:docPr id="3" name="Picture 2" descr="eng_logo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_logo_temp"/>
                  <pic:cNvPicPr>
                    <a:picLocks noChangeAspect="1" noChangeArrowheads="1"/>
                  </pic:cNvPicPr>
                </pic:nvPicPr>
                <pic:blipFill>
                  <a:blip r:embed="rId1"/>
                  <a:srcRect/>
                  <a:stretch>
                    <a:fillRect/>
                  </a:stretch>
                </pic:blipFill>
                <pic:spPr bwMode="auto">
                  <a:xfrm>
                    <a:off x="0" y="0"/>
                    <a:ext cx="581025" cy="7715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55D"/>
    <w:multiLevelType w:val="hybridMultilevel"/>
    <w:tmpl w:val="B6A0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05824"/>
    <w:multiLevelType w:val="hybridMultilevel"/>
    <w:tmpl w:val="9CC0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668A9"/>
    <w:multiLevelType w:val="hybridMultilevel"/>
    <w:tmpl w:val="89DC5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16260"/>
    <w:multiLevelType w:val="hybridMultilevel"/>
    <w:tmpl w:val="F000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53023"/>
    <w:multiLevelType w:val="hybridMultilevel"/>
    <w:tmpl w:val="ED42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C09D7"/>
    <w:multiLevelType w:val="hybridMultilevel"/>
    <w:tmpl w:val="0DB4F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64DBC"/>
    <w:multiLevelType w:val="hybridMultilevel"/>
    <w:tmpl w:val="9EAA4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C34063"/>
    <w:multiLevelType w:val="hybridMultilevel"/>
    <w:tmpl w:val="3F02BDBE"/>
    <w:lvl w:ilvl="0" w:tplc="E64EC8DC">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nsid w:val="200060A0"/>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9">
    <w:nsid w:val="21CF28F2"/>
    <w:multiLevelType w:val="multilevel"/>
    <w:tmpl w:val="A8C8AC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45D4DAD"/>
    <w:multiLevelType w:val="hybridMultilevel"/>
    <w:tmpl w:val="BDF871FC"/>
    <w:lvl w:ilvl="0" w:tplc="A050B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317D25"/>
    <w:multiLevelType w:val="hybridMultilevel"/>
    <w:tmpl w:val="90A23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037BA"/>
    <w:multiLevelType w:val="hybridMultilevel"/>
    <w:tmpl w:val="1372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C497D"/>
    <w:multiLevelType w:val="hybridMultilevel"/>
    <w:tmpl w:val="35AEDC00"/>
    <w:lvl w:ilvl="0" w:tplc="0D362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EE7AA5"/>
    <w:multiLevelType w:val="hybridMultilevel"/>
    <w:tmpl w:val="92D0A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05A74"/>
    <w:multiLevelType w:val="hybridMultilevel"/>
    <w:tmpl w:val="90A23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E6EDF"/>
    <w:multiLevelType w:val="hybridMultilevel"/>
    <w:tmpl w:val="4C9EAFB4"/>
    <w:lvl w:ilvl="0" w:tplc="0D362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416F76"/>
    <w:multiLevelType w:val="hybridMultilevel"/>
    <w:tmpl w:val="9A58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861F5E"/>
    <w:multiLevelType w:val="hybridMultilevel"/>
    <w:tmpl w:val="0AF2654E"/>
    <w:lvl w:ilvl="0" w:tplc="E51C13EA">
      <w:start w:val="1"/>
      <w:numFmt w:val="decimal"/>
      <w:lvlText w:val="%1."/>
      <w:lvlJc w:val="left"/>
      <w:pPr>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7418AB"/>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0">
    <w:nsid w:val="3F933732"/>
    <w:multiLevelType w:val="hybridMultilevel"/>
    <w:tmpl w:val="7B8E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BB3989"/>
    <w:multiLevelType w:val="hybridMultilevel"/>
    <w:tmpl w:val="8D04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D20AE4"/>
    <w:multiLevelType w:val="hybridMultilevel"/>
    <w:tmpl w:val="F6908BBE"/>
    <w:lvl w:ilvl="0" w:tplc="3BB2A1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0F64E18"/>
    <w:multiLevelType w:val="hybridMultilevel"/>
    <w:tmpl w:val="0E82F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F87785"/>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5">
    <w:nsid w:val="42782815"/>
    <w:multiLevelType w:val="hybridMultilevel"/>
    <w:tmpl w:val="8A50A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FA4157"/>
    <w:multiLevelType w:val="hybridMultilevel"/>
    <w:tmpl w:val="985EB6BA"/>
    <w:lvl w:ilvl="0" w:tplc="AE7EC8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B95DA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8">
    <w:nsid w:val="47DC0ED6"/>
    <w:multiLevelType w:val="hybridMultilevel"/>
    <w:tmpl w:val="325ECF42"/>
    <w:lvl w:ilvl="0" w:tplc="4F5018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BB07B1"/>
    <w:multiLevelType w:val="hybridMultilevel"/>
    <w:tmpl w:val="1F0A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71419B"/>
    <w:multiLevelType w:val="hybridMultilevel"/>
    <w:tmpl w:val="1C38D41C"/>
    <w:lvl w:ilvl="0" w:tplc="7CFC503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B83B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2D33303"/>
    <w:multiLevelType w:val="multilevel"/>
    <w:tmpl w:val="595EBF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B7E2AA1"/>
    <w:multiLevelType w:val="hybridMultilevel"/>
    <w:tmpl w:val="0914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9A602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nsid w:val="5BAF1624"/>
    <w:multiLevelType w:val="hybridMultilevel"/>
    <w:tmpl w:val="6A002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EA6E7D"/>
    <w:multiLevelType w:val="hybridMultilevel"/>
    <w:tmpl w:val="E5AEF5E8"/>
    <w:lvl w:ilvl="0" w:tplc="3E6C06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0E4D42"/>
    <w:multiLevelType w:val="hybridMultilevel"/>
    <w:tmpl w:val="5DBA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BB5B99"/>
    <w:multiLevelType w:val="hybridMultilevel"/>
    <w:tmpl w:val="7174F8F0"/>
    <w:lvl w:ilvl="0" w:tplc="A2981E5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E40463"/>
    <w:multiLevelType w:val="hybridMultilevel"/>
    <w:tmpl w:val="26C8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D643B3"/>
    <w:multiLevelType w:val="hybridMultilevel"/>
    <w:tmpl w:val="B6A0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515F5A"/>
    <w:multiLevelType w:val="hybridMultilevel"/>
    <w:tmpl w:val="AEBE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F86845"/>
    <w:multiLevelType w:val="hybridMultilevel"/>
    <w:tmpl w:val="B6A0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044297"/>
    <w:multiLevelType w:val="hybridMultilevel"/>
    <w:tmpl w:val="43E06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6775AF"/>
    <w:multiLevelType w:val="hybridMultilevel"/>
    <w:tmpl w:val="AEBE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945503"/>
    <w:multiLevelType w:val="hybridMultilevel"/>
    <w:tmpl w:val="14FE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4"/>
  </w:num>
  <w:num w:numId="3">
    <w:abstractNumId w:val="9"/>
  </w:num>
  <w:num w:numId="4">
    <w:abstractNumId w:val="39"/>
  </w:num>
  <w:num w:numId="5">
    <w:abstractNumId w:val="26"/>
  </w:num>
  <w:num w:numId="6">
    <w:abstractNumId w:val="36"/>
  </w:num>
  <w:num w:numId="7">
    <w:abstractNumId w:val="28"/>
  </w:num>
  <w:num w:numId="8">
    <w:abstractNumId w:val="37"/>
  </w:num>
  <w:num w:numId="9">
    <w:abstractNumId w:val="4"/>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45"/>
  </w:num>
  <w:num w:numId="13">
    <w:abstractNumId w:val="34"/>
  </w:num>
  <w:num w:numId="14">
    <w:abstractNumId w:val="35"/>
  </w:num>
  <w:num w:numId="15">
    <w:abstractNumId w:val="34"/>
  </w:num>
  <w:num w:numId="16">
    <w:abstractNumId w:val="24"/>
  </w:num>
  <w:num w:numId="17">
    <w:abstractNumId w:val="19"/>
  </w:num>
  <w:num w:numId="18">
    <w:abstractNumId w:val="27"/>
  </w:num>
  <w:num w:numId="19">
    <w:abstractNumId w:val="3"/>
  </w:num>
  <w:num w:numId="20">
    <w:abstractNumId w:val="38"/>
  </w:num>
  <w:num w:numId="21">
    <w:abstractNumId w:val="5"/>
  </w:num>
  <w:num w:numId="22">
    <w:abstractNumId w:val="23"/>
  </w:num>
  <w:num w:numId="23">
    <w:abstractNumId w:val="21"/>
  </w:num>
  <w:num w:numId="24">
    <w:abstractNumId w:val="11"/>
  </w:num>
  <w:num w:numId="25">
    <w:abstractNumId w:val="6"/>
  </w:num>
  <w:num w:numId="26">
    <w:abstractNumId w:val="10"/>
  </w:num>
  <w:num w:numId="27">
    <w:abstractNumId w:val="12"/>
  </w:num>
  <w:num w:numId="28">
    <w:abstractNumId w:val="42"/>
  </w:num>
  <w:num w:numId="29">
    <w:abstractNumId w:val="25"/>
  </w:num>
  <w:num w:numId="30">
    <w:abstractNumId w:val="40"/>
  </w:num>
  <w:num w:numId="31">
    <w:abstractNumId w:val="22"/>
  </w:num>
  <w:num w:numId="32">
    <w:abstractNumId w:val="41"/>
  </w:num>
  <w:num w:numId="33">
    <w:abstractNumId w:val="30"/>
  </w:num>
  <w:num w:numId="34">
    <w:abstractNumId w:val="43"/>
  </w:num>
  <w:num w:numId="35">
    <w:abstractNumId w:val="1"/>
  </w:num>
  <w:num w:numId="36">
    <w:abstractNumId w:val="16"/>
  </w:num>
  <w:num w:numId="37">
    <w:abstractNumId w:val="0"/>
  </w:num>
  <w:num w:numId="38">
    <w:abstractNumId w:val="44"/>
  </w:num>
  <w:num w:numId="39">
    <w:abstractNumId w:val="13"/>
  </w:num>
  <w:num w:numId="40">
    <w:abstractNumId w:val="33"/>
  </w:num>
  <w:num w:numId="41">
    <w:abstractNumId w:val="15"/>
  </w:num>
  <w:num w:numId="42">
    <w:abstractNumId w:val="14"/>
  </w:num>
  <w:num w:numId="43">
    <w:abstractNumId w:val="29"/>
  </w:num>
  <w:num w:numId="44">
    <w:abstractNumId w:val="17"/>
  </w:num>
  <w:num w:numId="45">
    <w:abstractNumId w:val="8"/>
  </w:num>
  <w:num w:numId="46">
    <w:abstractNumId w:val="2"/>
  </w:num>
  <w:num w:numId="47">
    <w:abstractNumId w:val="18"/>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F8B"/>
    <w:rsid w:val="00000F4E"/>
    <w:rsid w:val="00001D2E"/>
    <w:rsid w:val="00004CBD"/>
    <w:rsid w:val="00005560"/>
    <w:rsid w:val="0001436C"/>
    <w:rsid w:val="00023B6F"/>
    <w:rsid w:val="00027CB5"/>
    <w:rsid w:val="00031D58"/>
    <w:rsid w:val="00045BC2"/>
    <w:rsid w:val="0005015F"/>
    <w:rsid w:val="0005141A"/>
    <w:rsid w:val="0005148E"/>
    <w:rsid w:val="00055601"/>
    <w:rsid w:val="0005786B"/>
    <w:rsid w:val="00057E18"/>
    <w:rsid w:val="00061D60"/>
    <w:rsid w:val="000627AD"/>
    <w:rsid w:val="00063637"/>
    <w:rsid w:val="00067C11"/>
    <w:rsid w:val="00067F7F"/>
    <w:rsid w:val="00071123"/>
    <w:rsid w:val="00072FDE"/>
    <w:rsid w:val="00082885"/>
    <w:rsid w:val="00084433"/>
    <w:rsid w:val="0008576F"/>
    <w:rsid w:val="00085F15"/>
    <w:rsid w:val="00094955"/>
    <w:rsid w:val="000A0434"/>
    <w:rsid w:val="000A384B"/>
    <w:rsid w:val="000A3EE5"/>
    <w:rsid w:val="000A41EF"/>
    <w:rsid w:val="000A472F"/>
    <w:rsid w:val="000A71C3"/>
    <w:rsid w:val="000B2FAD"/>
    <w:rsid w:val="000C08B7"/>
    <w:rsid w:val="000C5912"/>
    <w:rsid w:val="000C66CB"/>
    <w:rsid w:val="000C76D1"/>
    <w:rsid w:val="000D3386"/>
    <w:rsid w:val="000D3ECE"/>
    <w:rsid w:val="000E2F57"/>
    <w:rsid w:val="000E72C6"/>
    <w:rsid w:val="000F10D6"/>
    <w:rsid w:val="001013B6"/>
    <w:rsid w:val="001016AC"/>
    <w:rsid w:val="001052E8"/>
    <w:rsid w:val="00113A48"/>
    <w:rsid w:val="001178BF"/>
    <w:rsid w:val="00121F88"/>
    <w:rsid w:val="00123281"/>
    <w:rsid w:val="00125E7A"/>
    <w:rsid w:val="00133064"/>
    <w:rsid w:val="00134E9B"/>
    <w:rsid w:val="001406B0"/>
    <w:rsid w:val="00142607"/>
    <w:rsid w:val="001448D0"/>
    <w:rsid w:val="00145B8D"/>
    <w:rsid w:val="0014786C"/>
    <w:rsid w:val="001628AB"/>
    <w:rsid w:val="00164BAD"/>
    <w:rsid w:val="0018134A"/>
    <w:rsid w:val="001820EB"/>
    <w:rsid w:val="0018265A"/>
    <w:rsid w:val="00183D04"/>
    <w:rsid w:val="001915B5"/>
    <w:rsid w:val="00192CC6"/>
    <w:rsid w:val="0019428C"/>
    <w:rsid w:val="00194C8B"/>
    <w:rsid w:val="0019559B"/>
    <w:rsid w:val="001A09F9"/>
    <w:rsid w:val="001B65AC"/>
    <w:rsid w:val="001B7FF5"/>
    <w:rsid w:val="001C54D4"/>
    <w:rsid w:val="001D2868"/>
    <w:rsid w:val="001E0212"/>
    <w:rsid w:val="001E32D9"/>
    <w:rsid w:val="001E3471"/>
    <w:rsid w:val="001E3874"/>
    <w:rsid w:val="001E6CA9"/>
    <w:rsid w:val="001F0C59"/>
    <w:rsid w:val="001F5819"/>
    <w:rsid w:val="00200AD7"/>
    <w:rsid w:val="00204450"/>
    <w:rsid w:val="0020501A"/>
    <w:rsid w:val="0020671B"/>
    <w:rsid w:val="00211E66"/>
    <w:rsid w:val="00213D7E"/>
    <w:rsid w:val="00215977"/>
    <w:rsid w:val="00217AF8"/>
    <w:rsid w:val="002223FB"/>
    <w:rsid w:val="002423B0"/>
    <w:rsid w:val="00244813"/>
    <w:rsid w:val="00247E2A"/>
    <w:rsid w:val="0025295A"/>
    <w:rsid w:val="0025586C"/>
    <w:rsid w:val="00256BA7"/>
    <w:rsid w:val="00257AB8"/>
    <w:rsid w:val="00260006"/>
    <w:rsid w:val="00262F2C"/>
    <w:rsid w:val="00263450"/>
    <w:rsid w:val="00263B49"/>
    <w:rsid w:val="00265CC5"/>
    <w:rsid w:val="00266429"/>
    <w:rsid w:val="002749BD"/>
    <w:rsid w:val="00276B16"/>
    <w:rsid w:val="00280A64"/>
    <w:rsid w:val="00280ED2"/>
    <w:rsid w:val="00285D75"/>
    <w:rsid w:val="0028717B"/>
    <w:rsid w:val="00296FA4"/>
    <w:rsid w:val="002A1EC1"/>
    <w:rsid w:val="002A1ED2"/>
    <w:rsid w:val="002A2BCC"/>
    <w:rsid w:val="002A4FB0"/>
    <w:rsid w:val="002A5E51"/>
    <w:rsid w:val="002B06B7"/>
    <w:rsid w:val="002C077A"/>
    <w:rsid w:val="002C0933"/>
    <w:rsid w:val="002C6602"/>
    <w:rsid w:val="002C675D"/>
    <w:rsid w:val="002C6EE2"/>
    <w:rsid w:val="002D740E"/>
    <w:rsid w:val="002E78C1"/>
    <w:rsid w:val="002F484D"/>
    <w:rsid w:val="002F5164"/>
    <w:rsid w:val="003038BC"/>
    <w:rsid w:val="003057CC"/>
    <w:rsid w:val="00305A74"/>
    <w:rsid w:val="00310CF6"/>
    <w:rsid w:val="00312922"/>
    <w:rsid w:val="00312F94"/>
    <w:rsid w:val="00314544"/>
    <w:rsid w:val="003160C5"/>
    <w:rsid w:val="00316DC3"/>
    <w:rsid w:val="003218D7"/>
    <w:rsid w:val="00327AB8"/>
    <w:rsid w:val="00330443"/>
    <w:rsid w:val="003304B8"/>
    <w:rsid w:val="0033073D"/>
    <w:rsid w:val="003332D0"/>
    <w:rsid w:val="003374D6"/>
    <w:rsid w:val="00340769"/>
    <w:rsid w:val="00340B53"/>
    <w:rsid w:val="00341E26"/>
    <w:rsid w:val="00343587"/>
    <w:rsid w:val="0034609B"/>
    <w:rsid w:val="00346A82"/>
    <w:rsid w:val="00352535"/>
    <w:rsid w:val="00353A4C"/>
    <w:rsid w:val="00354FD1"/>
    <w:rsid w:val="00356146"/>
    <w:rsid w:val="00371AF6"/>
    <w:rsid w:val="0037309E"/>
    <w:rsid w:val="00373829"/>
    <w:rsid w:val="00373CE0"/>
    <w:rsid w:val="00374FB0"/>
    <w:rsid w:val="00375A4E"/>
    <w:rsid w:val="00376E4D"/>
    <w:rsid w:val="00384676"/>
    <w:rsid w:val="00384AB2"/>
    <w:rsid w:val="00386E18"/>
    <w:rsid w:val="00392651"/>
    <w:rsid w:val="00395051"/>
    <w:rsid w:val="003978D5"/>
    <w:rsid w:val="003A0495"/>
    <w:rsid w:val="003A1892"/>
    <w:rsid w:val="003A2B99"/>
    <w:rsid w:val="003A45E8"/>
    <w:rsid w:val="003A4A97"/>
    <w:rsid w:val="003A4B5A"/>
    <w:rsid w:val="003A5CE8"/>
    <w:rsid w:val="003B4B4A"/>
    <w:rsid w:val="003C2E4C"/>
    <w:rsid w:val="003D2FE5"/>
    <w:rsid w:val="003D62EC"/>
    <w:rsid w:val="003D6601"/>
    <w:rsid w:val="003E02EC"/>
    <w:rsid w:val="003E5300"/>
    <w:rsid w:val="003E7922"/>
    <w:rsid w:val="003E7C02"/>
    <w:rsid w:val="003F5CF3"/>
    <w:rsid w:val="003F5F42"/>
    <w:rsid w:val="0040276C"/>
    <w:rsid w:val="00404E9D"/>
    <w:rsid w:val="0040535A"/>
    <w:rsid w:val="00405730"/>
    <w:rsid w:val="00410636"/>
    <w:rsid w:val="00411BC0"/>
    <w:rsid w:val="004229AB"/>
    <w:rsid w:val="004239AA"/>
    <w:rsid w:val="00431F49"/>
    <w:rsid w:val="0043748A"/>
    <w:rsid w:val="0045424A"/>
    <w:rsid w:val="0045544E"/>
    <w:rsid w:val="00455AE7"/>
    <w:rsid w:val="004562B3"/>
    <w:rsid w:val="00456432"/>
    <w:rsid w:val="00463C2C"/>
    <w:rsid w:val="00482BC8"/>
    <w:rsid w:val="00482E4E"/>
    <w:rsid w:val="00484FB4"/>
    <w:rsid w:val="00490176"/>
    <w:rsid w:val="0049024B"/>
    <w:rsid w:val="00490F7A"/>
    <w:rsid w:val="00493386"/>
    <w:rsid w:val="004953D6"/>
    <w:rsid w:val="00496718"/>
    <w:rsid w:val="00497936"/>
    <w:rsid w:val="004A2BB0"/>
    <w:rsid w:val="004A62D1"/>
    <w:rsid w:val="004B0DCB"/>
    <w:rsid w:val="004B35FA"/>
    <w:rsid w:val="004B5212"/>
    <w:rsid w:val="004B7F0A"/>
    <w:rsid w:val="004C4120"/>
    <w:rsid w:val="004C60DA"/>
    <w:rsid w:val="004D0193"/>
    <w:rsid w:val="004D2FB1"/>
    <w:rsid w:val="004E0FC9"/>
    <w:rsid w:val="004E2E4E"/>
    <w:rsid w:val="004E5A0B"/>
    <w:rsid w:val="004E74D1"/>
    <w:rsid w:val="004F17D7"/>
    <w:rsid w:val="004F3431"/>
    <w:rsid w:val="004F3F45"/>
    <w:rsid w:val="00501850"/>
    <w:rsid w:val="00505E50"/>
    <w:rsid w:val="005066A6"/>
    <w:rsid w:val="00507DAA"/>
    <w:rsid w:val="00511E22"/>
    <w:rsid w:val="00511FDF"/>
    <w:rsid w:val="00517E5E"/>
    <w:rsid w:val="00521BA2"/>
    <w:rsid w:val="00521CFE"/>
    <w:rsid w:val="00531B99"/>
    <w:rsid w:val="005321AF"/>
    <w:rsid w:val="00536D92"/>
    <w:rsid w:val="00541407"/>
    <w:rsid w:val="005424BE"/>
    <w:rsid w:val="00542C3A"/>
    <w:rsid w:val="00543623"/>
    <w:rsid w:val="0055045B"/>
    <w:rsid w:val="00552A48"/>
    <w:rsid w:val="00557DEF"/>
    <w:rsid w:val="00561CF0"/>
    <w:rsid w:val="00572539"/>
    <w:rsid w:val="0057279C"/>
    <w:rsid w:val="00573DFD"/>
    <w:rsid w:val="005749DD"/>
    <w:rsid w:val="00574E3D"/>
    <w:rsid w:val="005772FE"/>
    <w:rsid w:val="00577A2C"/>
    <w:rsid w:val="00577AB2"/>
    <w:rsid w:val="005820E6"/>
    <w:rsid w:val="00583739"/>
    <w:rsid w:val="00597B40"/>
    <w:rsid w:val="005B0FEE"/>
    <w:rsid w:val="005B1123"/>
    <w:rsid w:val="005B1E46"/>
    <w:rsid w:val="005B2638"/>
    <w:rsid w:val="005B49E0"/>
    <w:rsid w:val="005B6199"/>
    <w:rsid w:val="005C2FB0"/>
    <w:rsid w:val="005C31CC"/>
    <w:rsid w:val="005C5069"/>
    <w:rsid w:val="005C6D37"/>
    <w:rsid w:val="005D0B3B"/>
    <w:rsid w:val="005D0F0D"/>
    <w:rsid w:val="005D1562"/>
    <w:rsid w:val="005D50C2"/>
    <w:rsid w:val="005D52FA"/>
    <w:rsid w:val="005D740C"/>
    <w:rsid w:val="005E07B4"/>
    <w:rsid w:val="005E1921"/>
    <w:rsid w:val="005E1EE9"/>
    <w:rsid w:val="005E2BDD"/>
    <w:rsid w:val="005F4EDD"/>
    <w:rsid w:val="00613092"/>
    <w:rsid w:val="006256D9"/>
    <w:rsid w:val="0062691A"/>
    <w:rsid w:val="00632CF3"/>
    <w:rsid w:val="00635972"/>
    <w:rsid w:val="00636C98"/>
    <w:rsid w:val="00636DE6"/>
    <w:rsid w:val="00645C6E"/>
    <w:rsid w:val="006548AF"/>
    <w:rsid w:val="00656181"/>
    <w:rsid w:val="00660DB7"/>
    <w:rsid w:val="00666E37"/>
    <w:rsid w:val="0066782C"/>
    <w:rsid w:val="006805A9"/>
    <w:rsid w:val="00681062"/>
    <w:rsid w:val="00682419"/>
    <w:rsid w:val="00687352"/>
    <w:rsid w:val="00690999"/>
    <w:rsid w:val="00691EFA"/>
    <w:rsid w:val="00696C4E"/>
    <w:rsid w:val="00696CF8"/>
    <w:rsid w:val="00697E9A"/>
    <w:rsid w:val="006A0BEB"/>
    <w:rsid w:val="006A2A3B"/>
    <w:rsid w:val="006A329E"/>
    <w:rsid w:val="006A5341"/>
    <w:rsid w:val="006A71F2"/>
    <w:rsid w:val="006A7DD5"/>
    <w:rsid w:val="006B342F"/>
    <w:rsid w:val="006B477C"/>
    <w:rsid w:val="006C3A16"/>
    <w:rsid w:val="006D0C00"/>
    <w:rsid w:val="006D5372"/>
    <w:rsid w:val="006E1E37"/>
    <w:rsid w:val="006E6F93"/>
    <w:rsid w:val="006F0A58"/>
    <w:rsid w:val="006F1742"/>
    <w:rsid w:val="00700F12"/>
    <w:rsid w:val="0070203C"/>
    <w:rsid w:val="007040A6"/>
    <w:rsid w:val="00704CA9"/>
    <w:rsid w:val="00710206"/>
    <w:rsid w:val="00712457"/>
    <w:rsid w:val="00713176"/>
    <w:rsid w:val="0071403C"/>
    <w:rsid w:val="007178C7"/>
    <w:rsid w:val="00720266"/>
    <w:rsid w:val="0072106A"/>
    <w:rsid w:val="00730298"/>
    <w:rsid w:val="00732222"/>
    <w:rsid w:val="007322AC"/>
    <w:rsid w:val="00732353"/>
    <w:rsid w:val="007334EE"/>
    <w:rsid w:val="00733D87"/>
    <w:rsid w:val="007344CB"/>
    <w:rsid w:val="00734F2C"/>
    <w:rsid w:val="007408C7"/>
    <w:rsid w:val="00742291"/>
    <w:rsid w:val="00744940"/>
    <w:rsid w:val="00744BE8"/>
    <w:rsid w:val="00752831"/>
    <w:rsid w:val="00755667"/>
    <w:rsid w:val="0075780D"/>
    <w:rsid w:val="00757EA4"/>
    <w:rsid w:val="00761273"/>
    <w:rsid w:val="00771147"/>
    <w:rsid w:val="00773AB2"/>
    <w:rsid w:val="007752EC"/>
    <w:rsid w:val="00777CB0"/>
    <w:rsid w:val="00782528"/>
    <w:rsid w:val="007925C2"/>
    <w:rsid w:val="0079268C"/>
    <w:rsid w:val="00794488"/>
    <w:rsid w:val="00796A5F"/>
    <w:rsid w:val="0079780A"/>
    <w:rsid w:val="007A1496"/>
    <w:rsid w:val="007B1EEE"/>
    <w:rsid w:val="007B35A3"/>
    <w:rsid w:val="007B5F02"/>
    <w:rsid w:val="007B7A58"/>
    <w:rsid w:val="007B7B17"/>
    <w:rsid w:val="007C0A61"/>
    <w:rsid w:val="007C1916"/>
    <w:rsid w:val="007C376A"/>
    <w:rsid w:val="007C3CCD"/>
    <w:rsid w:val="007C7A52"/>
    <w:rsid w:val="007D057B"/>
    <w:rsid w:val="007E0C22"/>
    <w:rsid w:val="007E4C95"/>
    <w:rsid w:val="007E79A7"/>
    <w:rsid w:val="007F6F5F"/>
    <w:rsid w:val="00804B72"/>
    <w:rsid w:val="00807C95"/>
    <w:rsid w:val="0081468E"/>
    <w:rsid w:val="0081580A"/>
    <w:rsid w:val="00815C30"/>
    <w:rsid w:val="008278E9"/>
    <w:rsid w:val="008329F4"/>
    <w:rsid w:val="0083319D"/>
    <w:rsid w:val="008374D0"/>
    <w:rsid w:val="008417AE"/>
    <w:rsid w:val="00844565"/>
    <w:rsid w:val="008520F8"/>
    <w:rsid w:val="008529E8"/>
    <w:rsid w:val="0085367C"/>
    <w:rsid w:val="0085463C"/>
    <w:rsid w:val="008556E9"/>
    <w:rsid w:val="008602EB"/>
    <w:rsid w:val="00860A7B"/>
    <w:rsid w:val="00861CFA"/>
    <w:rsid w:val="00864478"/>
    <w:rsid w:val="00866340"/>
    <w:rsid w:val="008708B8"/>
    <w:rsid w:val="00871C81"/>
    <w:rsid w:val="008727B8"/>
    <w:rsid w:val="00875DB2"/>
    <w:rsid w:val="008764D8"/>
    <w:rsid w:val="00884784"/>
    <w:rsid w:val="00890F1C"/>
    <w:rsid w:val="00892A15"/>
    <w:rsid w:val="00894551"/>
    <w:rsid w:val="00895414"/>
    <w:rsid w:val="008A23B6"/>
    <w:rsid w:val="008A5BD4"/>
    <w:rsid w:val="008B6136"/>
    <w:rsid w:val="008B74AB"/>
    <w:rsid w:val="008C0C47"/>
    <w:rsid w:val="008C32F6"/>
    <w:rsid w:val="008C4BD4"/>
    <w:rsid w:val="008C5087"/>
    <w:rsid w:val="008D00EE"/>
    <w:rsid w:val="008D17AF"/>
    <w:rsid w:val="008D4B45"/>
    <w:rsid w:val="008E5705"/>
    <w:rsid w:val="008E7093"/>
    <w:rsid w:val="008F0933"/>
    <w:rsid w:val="008F3FF5"/>
    <w:rsid w:val="008F5D82"/>
    <w:rsid w:val="008F612D"/>
    <w:rsid w:val="00900E77"/>
    <w:rsid w:val="009037C0"/>
    <w:rsid w:val="00907F3B"/>
    <w:rsid w:val="00911F3E"/>
    <w:rsid w:val="009124D5"/>
    <w:rsid w:val="00914F8B"/>
    <w:rsid w:val="00915153"/>
    <w:rsid w:val="00916154"/>
    <w:rsid w:val="009174DA"/>
    <w:rsid w:val="00921052"/>
    <w:rsid w:val="00922B50"/>
    <w:rsid w:val="0092458F"/>
    <w:rsid w:val="00925ABD"/>
    <w:rsid w:val="00925DE6"/>
    <w:rsid w:val="00932E37"/>
    <w:rsid w:val="009453BB"/>
    <w:rsid w:val="00945D6B"/>
    <w:rsid w:val="009460E5"/>
    <w:rsid w:val="00946AFB"/>
    <w:rsid w:val="00950A5C"/>
    <w:rsid w:val="009517FE"/>
    <w:rsid w:val="009527F3"/>
    <w:rsid w:val="00953A35"/>
    <w:rsid w:val="00953BF1"/>
    <w:rsid w:val="009570CE"/>
    <w:rsid w:val="00962B19"/>
    <w:rsid w:val="009642A3"/>
    <w:rsid w:val="00964DCA"/>
    <w:rsid w:val="00967466"/>
    <w:rsid w:val="009755EF"/>
    <w:rsid w:val="009860A5"/>
    <w:rsid w:val="00986EC4"/>
    <w:rsid w:val="0098782A"/>
    <w:rsid w:val="0099007D"/>
    <w:rsid w:val="00990A22"/>
    <w:rsid w:val="009A16E9"/>
    <w:rsid w:val="009A3A16"/>
    <w:rsid w:val="009A56EA"/>
    <w:rsid w:val="009B1C2F"/>
    <w:rsid w:val="009B552A"/>
    <w:rsid w:val="009C1D22"/>
    <w:rsid w:val="009C4AB4"/>
    <w:rsid w:val="009C6B5A"/>
    <w:rsid w:val="009C7897"/>
    <w:rsid w:val="009D0144"/>
    <w:rsid w:val="009D28B5"/>
    <w:rsid w:val="009D4DD2"/>
    <w:rsid w:val="009E05BE"/>
    <w:rsid w:val="009E20EE"/>
    <w:rsid w:val="009E2212"/>
    <w:rsid w:val="009E3596"/>
    <w:rsid w:val="009E53E8"/>
    <w:rsid w:val="009E5D88"/>
    <w:rsid w:val="009E78C6"/>
    <w:rsid w:val="009F1231"/>
    <w:rsid w:val="009F4763"/>
    <w:rsid w:val="00A006DF"/>
    <w:rsid w:val="00A05D60"/>
    <w:rsid w:val="00A171BF"/>
    <w:rsid w:val="00A175A0"/>
    <w:rsid w:val="00A20072"/>
    <w:rsid w:val="00A22C97"/>
    <w:rsid w:val="00A25873"/>
    <w:rsid w:val="00A33557"/>
    <w:rsid w:val="00A34478"/>
    <w:rsid w:val="00A35710"/>
    <w:rsid w:val="00A40567"/>
    <w:rsid w:val="00A40B9C"/>
    <w:rsid w:val="00A42560"/>
    <w:rsid w:val="00A47C86"/>
    <w:rsid w:val="00A50779"/>
    <w:rsid w:val="00A50922"/>
    <w:rsid w:val="00A5221A"/>
    <w:rsid w:val="00A52AA4"/>
    <w:rsid w:val="00A531E1"/>
    <w:rsid w:val="00A6093B"/>
    <w:rsid w:val="00A60C4A"/>
    <w:rsid w:val="00A6179D"/>
    <w:rsid w:val="00A64E1B"/>
    <w:rsid w:val="00A65F87"/>
    <w:rsid w:val="00A70178"/>
    <w:rsid w:val="00A7074D"/>
    <w:rsid w:val="00A71C05"/>
    <w:rsid w:val="00A740BF"/>
    <w:rsid w:val="00A74776"/>
    <w:rsid w:val="00A76EC3"/>
    <w:rsid w:val="00A80B51"/>
    <w:rsid w:val="00A85138"/>
    <w:rsid w:val="00A92916"/>
    <w:rsid w:val="00A92A94"/>
    <w:rsid w:val="00A9365E"/>
    <w:rsid w:val="00AA1312"/>
    <w:rsid w:val="00AA5A7C"/>
    <w:rsid w:val="00AB0C92"/>
    <w:rsid w:val="00AB2D81"/>
    <w:rsid w:val="00AB3FA9"/>
    <w:rsid w:val="00AB5568"/>
    <w:rsid w:val="00AC0456"/>
    <w:rsid w:val="00AC0D35"/>
    <w:rsid w:val="00AC1A65"/>
    <w:rsid w:val="00AC2B10"/>
    <w:rsid w:val="00AD2128"/>
    <w:rsid w:val="00AD4297"/>
    <w:rsid w:val="00AD6B30"/>
    <w:rsid w:val="00AE0287"/>
    <w:rsid w:val="00AE224F"/>
    <w:rsid w:val="00AF3B8B"/>
    <w:rsid w:val="00B00460"/>
    <w:rsid w:val="00B03808"/>
    <w:rsid w:val="00B04B78"/>
    <w:rsid w:val="00B04EC2"/>
    <w:rsid w:val="00B05960"/>
    <w:rsid w:val="00B06148"/>
    <w:rsid w:val="00B10A85"/>
    <w:rsid w:val="00B114FD"/>
    <w:rsid w:val="00B14AE1"/>
    <w:rsid w:val="00B14ED7"/>
    <w:rsid w:val="00B16C3C"/>
    <w:rsid w:val="00B25B35"/>
    <w:rsid w:val="00B31A3E"/>
    <w:rsid w:val="00B33B05"/>
    <w:rsid w:val="00B3573E"/>
    <w:rsid w:val="00B35F22"/>
    <w:rsid w:val="00B41833"/>
    <w:rsid w:val="00B41865"/>
    <w:rsid w:val="00B44903"/>
    <w:rsid w:val="00B44C55"/>
    <w:rsid w:val="00B4795B"/>
    <w:rsid w:val="00B556F3"/>
    <w:rsid w:val="00B559CB"/>
    <w:rsid w:val="00B57EDD"/>
    <w:rsid w:val="00B60377"/>
    <w:rsid w:val="00B60C78"/>
    <w:rsid w:val="00B63A8B"/>
    <w:rsid w:val="00B63C10"/>
    <w:rsid w:val="00B671C6"/>
    <w:rsid w:val="00B675DF"/>
    <w:rsid w:val="00B721C9"/>
    <w:rsid w:val="00B774E8"/>
    <w:rsid w:val="00B82DC5"/>
    <w:rsid w:val="00B843B9"/>
    <w:rsid w:val="00B86A34"/>
    <w:rsid w:val="00B87D12"/>
    <w:rsid w:val="00B909F6"/>
    <w:rsid w:val="00B93480"/>
    <w:rsid w:val="00B94248"/>
    <w:rsid w:val="00B9545E"/>
    <w:rsid w:val="00B97861"/>
    <w:rsid w:val="00BA09B9"/>
    <w:rsid w:val="00BA1713"/>
    <w:rsid w:val="00BA4FC3"/>
    <w:rsid w:val="00BA6938"/>
    <w:rsid w:val="00BA79DD"/>
    <w:rsid w:val="00BB03ED"/>
    <w:rsid w:val="00BB05B3"/>
    <w:rsid w:val="00BC1498"/>
    <w:rsid w:val="00BC1F17"/>
    <w:rsid w:val="00BD0DAF"/>
    <w:rsid w:val="00BD6B70"/>
    <w:rsid w:val="00BD7C83"/>
    <w:rsid w:val="00BD7F60"/>
    <w:rsid w:val="00BD7FCC"/>
    <w:rsid w:val="00BE291C"/>
    <w:rsid w:val="00BE4C2F"/>
    <w:rsid w:val="00BF02B2"/>
    <w:rsid w:val="00BF1588"/>
    <w:rsid w:val="00BF3254"/>
    <w:rsid w:val="00BF45D5"/>
    <w:rsid w:val="00BF7866"/>
    <w:rsid w:val="00C013E1"/>
    <w:rsid w:val="00C0308B"/>
    <w:rsid w:val="00C11270"/>
    <w:rsid w:val="00C11963"/>
    <w:rsid w:val="00C3097B"/>
    <w:rsid w:val="00C30E7F"/>
    <w:rsid w:val="00C36406"/>
    <w:rsid w:val="00C41256"/>
    <w:rsid w:val="00C43002"/>
    <w:rsid w:val="00C45757"/>
    <w:rsid w:val="00C45F5A"/>
    <w:rsid w:val="00C50C9A"/>
    <w:rsid w:val="00C50FE0"/>
    <w:rsid w:val="00C5303D"/>
    <w:rsid w:val="00C54099"/>
    <w:rsid w:val="00C61E5F"/>
    <w:rsid w:val="00C65393"/>
    <w:rsid w:val="00C67E2C"/>
    <w:rsid w:val="00C72627"/>
    <w:rsid w:val="00C727D4"/>
    <w:rsid w:val="00C74B18"/>
    <w:rsid w:val="00C80CB8"/>
    <w:rsid w:val="00C822DD"/>
    <w:rsid w:val="00C860EE"/>
    <w:rsid w:val="00C901D3"/>
    <w:rsid w:val="00C921DA"/>
    <w:rsid w:val="00C9373D"/>
    <w:rsid w:val="00C9563B"/>
    <w:rsid w:val="00C970A2"/>
    <w:rsid w:val="00C9795D"/>
    <w:rsid w:val="00CA2D41"/>
    <w:rsid w:val="00CB03FE"/>
    <w:rsid w:val="00CB0715"/>
    <w:rsid w:val="00CB6526"/>
    <w:rsid w:val="00CB7967"/>
    <w:rsid w:val="00CC2F0F"/>
    <w:rsid w:val="00CC4023"/>
    <w:rsid w:val="00CC407E"/>
    <w:rsid w:val="00CC4D55"/>
    <w:rsid w:val="00CC7A06"/>
    <w:rsid w:val="00CD09C7"/>
    <w:rsid w:val="00CD1089"/>
    <w:rsid w:val="00CD109B"/>
    <w:rsid w:val="00CD4248"/>
    <w:rsid w:val="00CD5F57"/>
    <w:rsid w:val="00CD7EC3"/>
    <w:rsid w:val="00CE4BC9"/>
    <w:rsid w:val="00CE76E3"/>
    <w:rsid w:val="00CE7D31"/>
    <w:rsid w:val="00CF0024"/>
    <w:rsid w:val="00CF224B"/>
    <w:rsid w:val="00CF3F66"/>
    <w:rsid w:val="00CF5F7E"/>
    <w:rsid w:val="00CF7B1D"/>
    <w:rsid w:val="00D003D9"/>
    <w:rsid w:val="00D01B3B"/>
    <w:rsid w:val="00D05469"/>
    <w:rsid w:val="00D12FDC"/>
    <w:rsid w:val="00D16B10"/>
    <w:rsid w:val="00D30216"/>
    <w:rsid w:val="00D33233"/>
    <w:rsid w:val="00D33338"/>
    <w:rsid w:val="00D34758"/>
    <w:rsid w:val="00D349D6"/>
    <w:rsid w:val="00D350F3"/>
    <w:rsid w:val="00D36171"/>
    <w:rsid w:val="00D41E1E"/>
    <w:rsid w:val="00D518E8"/>
    <w:rsid w:val="00D531D0"/>
    <w:rsid w:val="00D67256"/>
    <w:rsid w:val="00D72A94"/>
    <w:rsid w:val="00D86E21"/>
    <w:rsid w:val="00D87397"/>
    <w:rsid w:val="00D90087"/>
    <w:rsid w:val="00D96092"/>
    <w:rsid w:val="00DA0911"/>
    <w:rsid w:val="00DA2636"/>
    <w:rsid w:val="00DA42D6"/>
    <w:rsid w:val="00DA4317"/>
    <w:rsid w:val="00DA4ED6"/>
    <w:rsid w:val="00DA50D4"/>
    <w:rsid w:val="00DB35D0"/>
    <w:rsid w:val="00DB472C"/>
    <w:rsid w:val="00DB6C25"/>
    <w:rsid w:val="00DC5F42"/>
    <w:rsid w:val="00DC79C7"/>
    <w:rsid w:val="00DD1E62"/>
    <w:rsid w:val="00DD69A0"/>
    <w:rsid w:val="00DD7A74"/>
    <w:rsid w:val="00DE16A3"/>
    <w:rsid w:val="00DE3BE1"/>
    <w:rsid w:val="00DE7EE1"/>
    <w:rsid w:val="00DF1A61"/>
    <w:rsid w:val="00DF29E3"/>
    <w:rsid w:val="00DF5558"/>
    <w:rsid w:val="00DF784B"/>
    <w:rsid w:val="00E03641"/>
    <w:rsid w:val="00E06BD0"/>
    <w:rsid w:val="00E078F4"/>
    <w:rsid w:val="00E079D4"/>
    <w:rsid w:val="00E1095F"/>
    <w:rsid w:val="00E1321C"/>
    <w:rsid w:val="00E13CAF"/>
    <w:rsid w:val="00E15C7F"/>
    <w:rsid w:val="00E17A05"/>
    <w:rsid w:val="00E20954"/>
    <w:rsid w:val="00E21767"/>
    <w:rsid w:val="00E22FFF"/>
    <w:rsid w:val="00E26586"/>
    <w:rsid w:val="00E319FF"/>
    <w:rsid w:val="00E33CE7"/>
    <w:rsid w:val="00E34907"/>
    <w:rsid w:val="00E35887"/>
    <w:rsid w:val="00E4402A"/>
    <w:rsid w:val="00E460A7"/>
    <w:rsid w:val="00E57181"/>
    <w:rsid w:val="00E64300"/>
    <w:rsid w:val="00E65A7F"/>
    <w:rsid w:val="00E70A52"/>
    <w:rsid w:val="00E73025"/>
    <w:rsid w:val="00E73CB9"/>
    <w:rsid w:val="00E745C9"/>
    <w:rsid w:val="00E74714"/>
    <w:rsid w:val="00E77014"/>
    <w:rsid w:val="00E816B3"/>
    <w:rsid w:val="00E826E9"/>
    <w:rsid w:val="00E82C1D"/>
    <w:rsid w:val="00E86D54"/>
    <w:rsid w:val="00E9139B"/>
    <w:rsid w:val="00E91542"/>
    <w:rsid w:val="00E9395B"/>
    <w:rsid w:val="00E94078"/>
    <w:rsid w:val="00E94427"/>
    <w:rsid w:val="00EA159C"/>
    <w:rsid w:val="00EA3AB6"/>
    <w:rsid w:val="00EA3D92"/>
    <w:rsid w:val="00EA5BA8"/>
    <w:rsid w:val="00EB06FA"/>
    <w:rsid w:val="00EB092A"/>
    <w:rsid w:val="00EB0DAF"/>
    <w:rsid w:val="00EB1DA4"/>
    <w:rsid w:val="00EB4351"/>
    <w:rsid w:val="00EB4771"/>
    <w:rsid w:val="00EB4EEE"/>
    <w:rsid w:val="00EC1EFB"/>
    <w:rsid w:val="00EC6BA5"/>
    <w:rsid w:val="00ED3B9D"/>
    <w:rsid w:val="00ED4E94"/>
    <w:rsid w:val="00ED5108"/>
    <w:rsid w:val="00EE19A6"/>
    <w:rsid w:val="00EE5E15"/>
    <w:rsid w:val="00EF184D"/>
    <w:rsid w:val="00EF5B7D"/>
    <w:rsid w:val="00EF64FB"/>
    <w:rsid w:val="00EF66BC"/>
    <w:rsid w:val="00F019AD"/>
    <w:rsid w:val="00F01DC1"/>
    <w:rsid w:val="00F05D9D"/>
    <w:rsid w:val="00F07125"/>
    <w:rsid w:val="00F1256D"/>
    <w:rsid w:val="00F13F3F"/>
    <w:rsid w:val="00F162CD"/>
    <w:rsid w:val="00F1671A"/>
    <w:rsid w:val="00F17DB7"/>
    <w:rsid w:val="00F2361E"/>
    <w:rsid w:val="00F24EF5"/>
    <w:rsid w:val="00F25161"/>
    <w:rsid w:val="00F32042"/>
    <w:rsid w:val="00F3296F"/>
    <w:rsid w:val="00F32FA5"/>
    <w:rsid w:val="00F33DC8"/>
    <w:rsid w:val="00F35B91"/>
    <w:rsid w:val="00F4237D"/>
    <w:rsid w:val="00F42841"/>
    <w:rsid w:val="00F42980"/>
    <w:rsid w:val="00F43753"/>
    <w:rsid w:val="00F45FA3"/>
    <w:rsid w:val="00F54388"/>
    <w:rsid w:val="00F544A4"/>
    <w:rsid w:val="00F55166"/>
    <w:rsid w:val="00F61DA8"/>
    <w:rsid w:val="00F62C57"/>
    <w:rsid w:val="00F64FFB"/>
    <w:rsid w:val="00F673BB"/>
    <w:rsid w:val="00F71EF9"/>
    <w:rsid w:val="00F73EF4"/>
    <w:rsid w:val="00F81192"/>
    <w:rsid w:val="00F823F0"/>
    <w:rsid w:val="00F87912"/>
    <w:rsid w:val="00F9080B"/>
    <w:rsid w:val="00FA14B7"/>
    <w:rsid w:val="00FA17DF"/>
    <w:rsid w:val="00FA2192"/>
    <w:rsid w:val="00FA422E"/>
    <w:rsid w:val="00FB432C"/>
    <w:rsid w:val="00FB6E22"/>
    <w:rsid w:val="00FB7380"/>
    <w:rsid w:val="00FB782B"/>
    <w:rsid w:val="00FC1A1A"/>
    <w:rsid w:val="00FC3E6D"/>
    <w:rsid w:val="00FC6B56"/>
    <w:rsid w:val="00FC784B"/>
    <w:rsid w:val="00FD1C5E"/>
    <w:rsid w:val="00FD2B9C"/>
    <w:rsid w:val="00FD4F81"/>
    <w:rsid w:val="00FD602B"/>
    <w:rsid w:val="00FD6EA7"/>
    <w:rsid w:val="00FD763C"/>
    <w:rsid w:val="00FE07D5"/>
    <w:rsid w:val="00FE36B7"/>
    <w:rsid w:val="00FE3C1C"/>
    <w:rsid w:val="00FF345F"/>
    <w:rsid w:val="00FF4205"/>
    <w:rsid w:val="00FF51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9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2A94"/>
    <w:pPr>
      <w:keepNext/>
      <w:keepLines/>
      <w:numPr>
        <w:numId w:val="2"/>
      </w:numPr>
      <w:pBdr>
        <w:bottom w:val="single" w:sz="4" w:space="1" w:color="365F91" w:themeColor="accent1" w:themeShade="BF"/>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2A9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2A9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43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E07B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E07B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07B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5E07B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5E07B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7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2A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2A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2A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43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E07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E07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E07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E07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E07B4"/>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404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4E9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65A7F"/>
    <w:rPr>
      <w:i/>
      <w:iCs/>
      <w:color w:val="808080" w:themeColor="text1" w:themeTint="7F"/>
    </w:rPr>
  </w:style>
  <w:style w:type="character" w:styleId="BookTitle">
    <w:name w:val="Book Title"/>
    <w:basedOn w:val="DefaultParagraphFont"/>
    <w:uiPriority w:val="33"/>
    <w:qFormat/>
    <w:rsid w:val="00505E50"/>
    <w:rPr>
      <w:b/>
      <w:bCs/>
      <w:smallCaps/>
      <w:spacing w:val="5"/>
    </w:rPr>
  </w:style>
  <w:style w:type="character" w:styleId="SubtleReference">
    <w:name w:val="Subtle Reference"/>
    <w:basedOn w:val="DefaultParagraphFont"/>
    <w:uiPriority w:val="31"/>
    <w:qFormat/>
    <w:rsid w:val="0040276C"/>
    <w:rPr>
      <w:smallCaps/>
      <w:color w:val="C0504D" w:themeColor="accent2"/>
      <w:u w:val="single"/>
    </w:rPr>
  </w:style>
  <w:style w:type="character" w:styleId="Emphasis">
    <w:name w:val="Emphasis"/>
    <w:basedOn w:val="DefaultParagraphFont"/>
    <w:uiPriority w:val="20"/>
    <w:qFormat/>
    <w:rsid w:val="0040276C"/>
    <w:rPr>
      <w:i/>
      <w:iCs/>
    </w:rPr>
  </w:style>
  <w:style w:type="character" w:styleId="IntenseEmphasis">
    <w:name w:val="Intense Emphasis"/>
    <w:basedOn w:val="DefaultParagraphFont"/>
    <w:uiPriority w:val="21"/>
    <w:qFormat/>
    <w:rsid w:val="0040276C"/>
    <w:rPr>
      <w:b/>
      <w:bCs/>
      <w:i/>
      <w:iCs/>
      <w:color w:val="4F81BD" w:themeColor="accent1"/>
    </w:rPr>
  </w:style>
  <w:style w:type="paragraph" w:styleId="NoSpacing">
    <w:name w:val="No Spacing"/>
    <w:link w:val="NoSpacingChar"/>
    <w:uiPriority w:val="1"/>
    <w:qFormat/>
    <w:rsid w:val="00A7074D"/>
    <w:pPr>
      <w:spacing w:after="0" w:line="240" w:lineRule="auto"/>
    </w:pPr>
  </w:style>
  <w:style w:type="paragraph" w:customStyle="1" w:styleId="code">
    <w:name w:val="code"/>
    <w:basedOn w:val="NoSpacing"/>
    <w:link w:val="codeChar"/>
    <w:qFormat/>
    <w:rsid w:val="00E70A52"/>
    <w:pPr>
      <w:shd w:val="clear" w:color="auto" w:fill="FDE9D9" w:themeFill="accent6" w:themeFillTint="33"/>
      <w:ind w:left="720" w:right="720"/>
    </w:pPr>
    <w:rPr>
      <w:rFonts w:ascii="Consolas" w:hAnsi="Consolas" w:cs="Consolas"/>
      <w:noProof/>
      <w:sz w:val="16"/>
      <w:szCs w:val="16"/>
    </w:rPr>
  </w:style>
  <w:style w:type="paragraph" w:styleId="IntenseQuote">
    <w:name w:val="Intense Quote"/>
    <w:basedOn w:val="Normal"/>
    <w:next w:val="Normal"/>
    <w:link w:val="IntenseQuoteChar"/>
    <w:uiPriority w:val="30"/>
    <w:qFormat/>
    <w:rsid w:val="00C72627"/>
    <w:pPr>
      <w:pBdr>
        <w:bottom w:val="single" w:sz="4" w:space="4" w:color="4F81BD" w:themeColor="accent1"/>
      </w:pBdr>
      <w:spacing w:before="200" w:after="280"/>
      <w:ind w:left="936" w:right="936"/>
    </w:pPr>
    <w:rPr>
      <w:b/>
      <w:bCs/>
      <w:i/>
      <w:iCs/>
      <w:color w:val="4F81BD" w:themeColor="accent1"/>
    </w:rPr>
  </w:style>
  <w:style w:type="character" w:customStyle="1" w:styleId="NoSpacingChar">
    <w:name w:val="No Spacing Char"/>
    <w:basedOn w:val="DefaultParagraphFont"/>
    <w:link w:val="NoSpacing"/>
    <w:uiPriority w:val="1"/>
    <w:rsid w:val="00067C11"/>
  </w:style>
  <w:style w:type="character" w:customStyle="1" w:styleId="codeChar">
    <w:name w:val="code Char"/>
    <w:basedOn w:val="NoSpacingChar"/>
    <w:link w:val="code"/>
    <w:rsid w:val="00E70A52"/>
    <w:rPr>
      <w:rFonts w:ascii="Consolas" w:hAnsi="Consolas" w:cs="Consolas"/>
      <w:noProof/>
      <w:sz w:val="16"/>
      <w:szCs w:val="16"/>
      <w:shd w:val="clear" w:color="auto" w:fill="FDE9D9" w:themeFill="accent6" w:themeFillTint="33"/>
    </w:rPr>
  </w:style>
  <w:style w:type="character" w:customStyle="1" w:styleId="IntenseQuoteChar">
    <w:name w:val="Intense Quote Char"/>
    <w:basedOn w:val="DefaultParagraphFont"/>
    <w:link w:val="IntenseQuote"/>
    <w:uiPriority w:val="30"/>
    <w:rsid w:val="00C72627"/>
    <w:rPr>
      <w:b/>
      <w:bCs/>
      <w:i/>
      <w:iCs/>
      <w:color w:val="4F81BD" w:themeColor="accent1"/>
    </w:rPr>
  </w:style>
  <w:style w:type="character" w:styleId="IntenseReference">
    <w:name w:val="Intense Reference"/>
    <w:basedOn w:val="DefaultParagraphFont"/>
    <w:uiPriority w:val="32"/>
    <w:qFormat/>
    <w:rsid w:val="00C72627"/>
    <w:rPr>
      <w:b/>
      <w:bCs/>
      <w:smallCaps/>
      <w:color w:val="C0504D" w:themeColor="accent2"/>
      <w:spacing w:val="5"/>
      <w:u w:val="single"/>
    </w:rPr>
  </w:style>
  <w:style w:type="paragraph" w:styleId="Quote">
    <w:name w:val="Quote"/>
    <w:basedOn w:val="Normal"/>
    <w:next w:val="Normal"/>
    <w:link w:val="QuoteChar"/>
    <w:uiPriority w:val="29"/>
    <w:qFormat/>
    <w:rsid w:val="00501850"/>
    <w:rPr>
      <w:i/>
      <w:iCs/>
      <w:color w:val="000000" w:themeColor="text1"/>
    </w:rPr>
  </w:style>
  <w:style w:type="character" w:customStyle="1" w:styleId="QuoteChar">
    <w:name w:val="Quote Char"/>
    <w:basedOn w:val="DefaultParagraphFont"/>
    <w:link w:val="Quote"/>
    <w:uiPriority w:val="29"/>
    <w:rsid w:val="00501850"/>
    <w:rPr>
      <w:i/>
      <w:iCs/>
      <w:color w:val="000000" w:themeColor="text1"/>
    </w:rPr>
  </w:style>
  <w:style w:type="character" w:styleId="Strong">
    <w:name w:val="Strong"/>
    <w:basedOn w:val="DefaultParagraphFont"/>
    <w:uiPriority w:val="22"/>
    <w:qFormat/>
    <w:rsid w:val="00501850"/>
    <w:rPr>
      <w:b/>
      <w:bCs/>
    </w:rPr>
  </w:style>
  <w:style w:type="character" w:customStyle="1" w:styleId="CodeRef">
    <w:name w:val="CodeRef"/>
    <w:basedOn w:val="DefaultParagraphFont"/>
    <w:uiPriority w:val="1"/>
    <w:qFormat/>
    <w:rsid w:val="00327AB8"/>
    <w:rPr>
      <w:b/>
      <w:bCs/>
      <w:i/>
      <w:iCs/>
      <w:color w:val="4F81BD" w:themeColor="accent1"/>
    </w:rPr>
  </w:style>
  <w:style w:type="paragraph" w:styleId="ListParagraph">
    <w:name w:val="List Paragraph"/>
    <w:basedOn w:val="Normal"/>
    <w:uiPriority w:val="34"/>
    <w:qFormat/>
    <w:rsid w:val="00A92A94"/>
    <w:pPr>
      <w:ind w:left="720"/>
      <w:contextualSpacing/>
    </w:pPr>
  </w:style>
  <w:style w:type="paragraph" w:styleId="Header">
    <w:name w:val="header"/>
    <w:basedOn w:val="Normal"/>
    <w:link w:val="HeaderChar"/>
    <w:uiPriority w:val="99"/>
    <w:semiHidden/>
    <w:unhideWhenUsed/>
    <w:rsid w:val="00BF15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1588"/>
  </w:style>
  <w:style w:type="paragraph" w:styleId="Footer">
    <w:name w:val="footer"/>
    <w:basedOn w:val="Normal"/>
    <w:link w:val="FooterChar"/>
    <w:uiPriority w:val="99"/>
    <w:unhideWhenUsed/>
    <w:rsid w:val="00BF1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588"/>
  </w:style>
  <w:style w:type="character" w:styleId="Hyperlink">
    <w:name w:val="Hyperlink"/>
    <w:basedOn w:val="DefaultParagraphFont"/>
    <w:uiPriority w:val="99"/>
    <w:unhideWhenUsed/>
    <w:rsid w:val="003F5CF3"/>
    <w:rPr>
      <w:color w:val="0000FF" w:themeColor="hyperlink"/>
      <w:u w:val="single"/>
    </w:rPr>
  </w:style>
  <w:style w:type="character" w:customStyle="1" w:styleId="apple-style-span">
    <w:name w:val="apple-style-span"/>
    <w:basedOn w:val="DefaultParagraphFont"/>
    <w:rsid w:val="00D531D0"/>
  </w:style>
  <w:style w:type="paragraph" w:styleId="BalloonText">
    <w:name w:val="Balloon Text"/>
    <w:basedOn w:val="Normal"/>
    <w:link w:val="BalloonTextChar"/>
    <w:uiPriority w:val="99"/>
    <w:semiHidden/>
    <w:unhideWhenUsed/>
    <w:rsid w:val="003A2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B99"/>
    <w:rPr>
      <w:rFonts w:ascii="Tahoma" w:hAnsi="Tahoma" w:cs="Tahoma"/>
      <w:sz w:val="16"/>
      <w:szCs w:val="16"/>
    </w:rPr>
  </w:style>
  <w:style w:type="character" w:styleId="FollowedHyperlink">
    <w:name w:val="FollowedHyperlink"/>
    <w:basedOn w:val="DefaultParagraphFont"/>
    <w:uiPriority w:val="99"/>
    <w:semiHidden/>
    <w:unhideWhenUsed/>
    <w:rsid w:val="00F544A4"/>
    <w:rPr>
      <w:color w:val="800080" w:themeColor="followedHyperlink"/>
      <w:u w:val="single"/>
    </w:rPr>
  </w:style>
  <w:style w:type="table" w:styleId="TableGrid">
    <w:name w:val="Table Grid"/>
    <w:basedOn w:val="TableNormal"/>
    <w:uiPriority w:val="59"/>
    <w:rsid w:val="00E03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913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2A94"/>
    <w:pPr>
      <w:keepNext/>
      <w:keepLines/>
      <w:numPr>
        <w:numId w:val="2"/>
      </w:numPr>
      <w:pBdr>
        <w:bottom w:val="single" w:sz="4" w:space="1" w:color="365F91" w:themeColor="accent1" w:themeShade="BF"/>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2A9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2A9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43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E07B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E07B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07B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5E07B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5E07B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7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2A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2A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2A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43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E07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E07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E07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E07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E07B4"/>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404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4E9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65A7F"/>
    <w:rPr>
      <w:i/>
      <w:iCs/>
      <w:color w:val="808080" w:themeColor="text1" w:themeTint="7F"/>
    </w:rPr>
  </w:style>
  <w:style w:type="character" w:styleId="BookTitle">
    <w:name w:val="Book Title"/>
    <w:basedOn w:val="DefaultParagraphFont"/>
    <w:uiPriority w:val="33"/>
    <w:qFormat/>
    <w:rsid w:val="00505E50"/>
    <w:rPr>
      <w:b/>
      <w:bCs/>
      <w:smallCaps/>
      <w:spacing w:val="5"/>
    </w:rPr>
  </w:style>
  <w:style w:type="character" w:styleId="SubtleReference">
    <w:name w:val="Subtle Reference"/>
    <w:basedOn w:val="DefaultParagraphFont"/>
    <w:uiPriority w:val="31"/>
    <w:qFormat/>
    <w:rsid w:val="0040276C"/>
    <w:rPr>
      <w:smallCaps/>
      <w:color w:val="C0504D" w:themeColor="accent2"/>
      <w:u w:val="single"/>
    </w:rPr>
  </w:style>
  <w:style w:type="character" w:styleId="Emphasis">
    <w:name w:val="Emphasis"/>
    <w:basedOn w:val="DefaultParagraphFont"/>
    <w:uiPriority w:val="20"/>
    <w:qFormat/>
    <w:rsid w:val="0040276C"/>
    <w:rPr>
      <w:i/>
      <w:iCs/>
    </w:rPr>
  </w:style>
  <w:style w:type="character" w:styleId="IntenseEmphasis">
    <w:name w:val="Intense Emphasis"/>
    <w:basedOn w:val="DefaultParagraphFont"/>
    <w:uiPriority w:val="21"/>
    <w:qFormat/>
    <w:rsid w:val="0040276C"/>
    <w:rPr>
      <w:b/>
      <w:bCs/>
      <w:i/>
      <w:iCs/>
      <w:color w:val="4F81BD" w:themeColor="accent1"/>
    </w:rPr>
  </w:style>
  <w:style w:type="paragraph" w:styleId="NoSpacing">
    <w:name w:val="No Spacing"/>
    <w:link w:val="NoSpacingChar"/>
    <w:uiPriority w:val="1"/>
    <w:qFormat/>
    <w:rsid w:val="00A7074D"/>
    <w:pPr>
      <w:spacing w:after="0" w:line="240" w:lineRule="auto"/>
    </w:pPr>
  </w:style>
  <w:style w:type="paragraph" w:customStyle="1" w:styleId="code">
    <w:name w:val="code"/>
    <w:basedOn w:val="NoSpacing"/>
    <w:link w:val="codeChar"/>
    <w:qFormat/>
    <w:rsid w:val="00E70A52"/>
    <w:pPr>
      <w:shd w:val="clear" w:color="auto" w:fill="FDE9D9" w:themeFill="accent6" w:themeFillTint="33"/>
      <w:ind w:left="720" w:right="720"/>
    </w:pPr>
    <w:rPr>
      <w:rFonts w:ascii="Consolas" w:hAnsi="Consolas" w:cs="Consolas"/>
      <w:noProof/>
      <w:sz w:val="16"/>
      <w:szCs w:val="16"/>
    </w:rPr>
  </w:style>
  <w:style w:type="paragraph" w:styleId="IntenseQuote">
    <w:name w:val="Intense Quote"/>
    <w:basedOn w:val="Normal"/>
    <w:next w:val="Normal"/>
    <w:link w:val="IntenseQuoteChar"/>
    <w:uiPriority w:val="30"/>
    <w:qFormat/>
    <w:rsid w:val="00C72627"/>
    <w:pPr>
      <w:pBdr>
        <w:bottom w:val="single" w:sz="4" w:space="4" w:color="4F81BD" w:themeColor="accent1"/>
      </w:pBdr>
      <w:spacing w:before="200" w:after="280"/>
      <w:ind w:left="936" w:right="936"/>
    </w:pPr>
    <w:rPr>
      <w:b/>
      <w:bCs/>
      <w:i/>
      <w:iCs/>
      <w:color w:val="4F81BD" w:themeColor="accent1"/>
    </w:rPr>
  </w:style>
  <w:style w:type="character" w:customStyle="1" w:styleId="NoSpacingChar">
    <w:name w:val="No Spacing Char"/>
    <w:basedOn w:val="DefaultParagraphFont"/>
    <w:link w:val="NoSpacing"/>
    <w:uiPriority w:val="1"/>
    <w:rsid w:val="00067C11"/>
  </w:style>
  <w:style w:type="character" w:customStyle="1" w:styleId="codeChar">
    <w:name w:val="code Char"/>
    <w:basedOn w:val="NoSpacingChar"/>
    <w:link w:val="code"/>
    <w:rsid w:val="00E70A52"/>
    <w:rPr>
      <w:rFonts w:ascii="Consolas" w:hAnsi="Consolas" w:cs="Consolas"/>
      <w:noProof/>
      <w:sz w:val="16"/>
      <w:szCs w:val="16"/>
      <w:shd w:val="clear" w:color="auto" w:fill="FDE9D9" w:themeFill="accent6" w:themeFillTint="33"/>
    </w:rPr>
  </w:style>
  <w:style w:type="character" w:customStyle="1" w:styleId="IntenseQuoteChar">
    <w:name w:val="Intense Quote Char"/>
    <w:basedOn w:val="DefaultParagraphFont"/>
    <w:link w:val="IntenseQuote"/>
    <w:uiPriority w:val="30"/>
    <w:rsid w:val="00C72627"/>
    <w:rPr>
      <w:b/>
      <w:bCs/>
      <w:i/>
      <w:iCs/>
      <w:color w:val="4F81BD" w:themeColor="accent1"/>
    </w:rPr>
  </w:style>
  <w:style w:type="character" w:styleId="IntenseReference">
    <w:name w:val="Intense Reference"/>
    <w:basedOn w:val="DefaultParagraphFont"/>
    <w:uiPriority w:val="32"/>
    <w:qFormat/>
    <w:rsid w:val="00C72627"/>
    <w:rPr>
      <w:b/>
      <w:bCs/>
      <w:smallCaps/>
      <w:color w:val="C0504D" w:themeColor="accent2"/>
      <w:spacing w:val="5"/>
      <w:u w:val="single"/>
    </w:rPr>
  </w:style>
  <w:style w:type="paragraph" w:styleId="Quote">
    <w:name w:val="Quote"/>
    <w:basedOn w:val="Normal"/>
    <w:next w:val="Normal"/>
    <w:link w:val="QuoteChar"/>
    <w:uiPriority w:val="29"/>
    <w:qFormat/>
    <w:rsid w:val="00501850"/>
    <w:rPr>
      <w:i/>
      <w:iCs/>
      <w:color w:val="000000" w:themeColor="text1"/>
    </w:rPr>
  </w:style>
  <w:style w:type="character" w:customStyle="1" w:styleId="QuoteChar">
    <w:name w:val="Quote Char"/>
    <w:basedOn w:val="DefaultParagraphFont"/>
    <w:link w:val="Quote"/>
    <w:uiPriority w:val="29"/>
    <w:rsid w:val="00501850"/>
    <w:rPr>
      <w:i/>
      <w:iCs/>
      <w:color w:val="000000" w:themeColor="text1"/>
    </w:rPr>
  </w:style>
  <w:style w:type="character" w:styleId="Strong">
    <w:name w:val="Strong"/>
    <w:basedOn w:val="DefaultParagraphFont"/>
    <w:uiPriority w:val="22"/>
    <w:qFormat/>
    <w:rsid w:val="00501850"/>
    <w:rPr>
      <w:b/>
      <w:bCs/>
    </w:rPr>
  </w:style>
  <w:style w:type="character" w:customStyle="1" w:styleId="CodeRef">
    <w:name w:val="CodeRef"/>
    <w:basedOn w:val="DefaultParagraphFont"/>
    <w:uiPriority w:val="1"/>
    <w:qFormat/>
    <w:rsid w:val="00327AB8"/>
    <w:rPr>
      <w:b/>
      <w:bCs/>
      <w:i/>
      <w:iCs/>
      <w:color w:val="4F81BD" w:themeColor="accent1"/>
    </w:rPr>
  </w:style>
  <w:style w:type="paragraph" w:styleId="ListParagraph">
    <w:name w:val="List Paragraph"/>
    <w:basedOn w:val="Normal"/>
    <w:uiPriority w:val="34"/>
    <w:qFormat/>
    <w:rsid w:val="00A92A94"/>
    <w:pPr>
      <w:ind w:left="720"/>
      <w:contextualSpacing/>
    </w:pPr>
  </w:style>
  <w:style w:type="paragraph" w:styleId="Header">
    <w:name w:val="header"/>
    <w:basedOn w:val="Normal"/>
    <w:link w:val="HeaderChar"/>
    <w:uiPriority w:val="99"/>
    <w:semiHidden/>
    <w:unhideWhenUsed/>
    <w:rsid w:val="00BF15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1588"/>
  </w:style>
  <w:style w:type="paragraph" w:styleId="Footer">
    <w:name w:val="footer"/>
    <w:basedOn w:val="Normal"/>
    <w:link w:val="FooterChar"/>
    <w:uiPriority w:val="99"/>
    <w:unhideWhenUsed/>
    <w:rsid w:val="00BF1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588"/>
  </w:style>
  <w:style w:type="character" w:styleId="Hyperlink">
    <w:name w:val="Hyperlink"/>
    <w:basedOn w:val="DefaultParagraphFont"/>
    <w:uiPriority w:val="99"/>
    <w:unhideWhenUsed/>
    <w:rsid w:val="003F5CF3"/>
    <w:rPr>
      <w:color w:val="0000FF" w:themeColor="hyperlink"/>
      <w:u w:val="single"/>
    </w:rPr>
  </w:style>
  <w:style w:type="character" w:customStyle="1" w:styleId="apple-style-span">
    <w:name w:val="apple-style-span"/>
    <w:basedOn w:val="DefaultParagraphFont"/>
    <w:rsid w:val="00D531D0"/>
  </w:style>
  <w:style w:type="paragraph" w:styleId="BalloonText">
    <w:name w:val="Balloon Text"/>
    <w:basedOn w:val="Normal"/>
    <w:link w:val="BalloonTextChar"/>
    <w:uiPriority w:val="99"/>
    <w:semiHidden/>
    <w:unhideWhenUsed/>
    <w:rsid w:val="003A2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B99"/>
    <w:rPr>
      <w:rFonts w:ascii="Tahoma" w:hAnsi="Tahoma" w:cs="Tahoma"/>
      <w:sz w:val="16"/>
      <w:szCs w:val="16"/>
    </w:rPr>
  </w:style>
  <w:style w:type="character" w:styleId="FollowedHyperlink">
    <w:name w:val="FollowedHyperlink"/>
    <w:basedOn w:val="DefaultParagraphFont"/>
    <w:uiPriority w:val="99"/>
    <w:semiHidden/>
    <w:unhideWhenUsed/>
    <w:rsid w:val="00F544A4"/>
    <w:rPr>
      <w:color w:val="800080" w:themeColor="followedHyperlink"/>
      <w:u w:val="single"/>
    </w:rPr>
  </w:style>
  <w:style w:type="table" w:styleId="TableGrid">
    <w:name w:val="Table Grid"/>
    <w:basedOn w:val="TableNormal"/>
    <w:uiPriority w:val="59"/>
    <w:rsid w:val="00E03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913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35596">
      <w:bodyDiv w:val="1"/>
      <w:marLeft w:val="0"/>
      <w:marRight w:val="0"/>
      <w:marTop w:val="0"/>
      <w:marBottom w:val="0"/>
      <w:divBdr>
        <w:top w:val="none" w:sz="0" w:space="0" w:color="auto"/>
        <w:left w:val="none" w:sz="0" w:space="0" w:color="auto"/>
        <w:bottom w:val="none" w:sz="0" w:space="0" w:color="auto"/>
        <w:right w:val="none" w:sz="0" w:space="0" w:color="auto"/>
      </w:divBdr>
    </w:div>
    <w:div w:id="612791295">
      <w:bodyDiv w:val="1"/>
      <w:marLeft w:val="0"/>
      <w:marRight w:val="0"/>
      <w:marTop w:val="0"/>
      <w:marBottom w:val="0"/>
      <w:divBdr>
        <w:top w:val="none" w:sz="0" w:space="0" w:color="auto"/>
        <w:left w:val="none" w:sz="0" w:space="0" w:color="auto"/>
        <w:bottom w:val="none" w:sz="0" w:space="0" w:color="auto"/>
        <w:right w:val="none" w:sz="0" w:space="0" w:color="auto"/>
      </w:divBdr>
    </w:div>
    <w:div w:id="614211491">
      <w:bodyDiv w:val="1"/>
      <w:marLeft w:val="0"/>
      <w:marRight w:val="0"/>
      <w:marTop w:val="0"/>
      <w:marBottom w:val="0"/>
      <w:divBdr>
        <w:top w:val="none" w:sz="0" w:space="0" w:color="auto"/>
        <w:left w:val="none" w:sz="0" w:space="0" w:color="auto"/>
        <w:bottom w:val="none" w:sz="0" w:space="0" w:color="auto"/>
        <w:right w:val="none" w:sz="0" w:space="0" w:color="auto"/>
      </w:divBdr>
    </w:div>
    <w:div w:id="669602328">
      <w:bodyDiv w:val="1"/>
      <w:marLeft w:val="0"/>
      <w:marRight w:val="0"/>
      <w:marTop w:val="0"/>
      <w:marBottom w:val="0"/>
      <w:divBdr>
        <w:top w:val="none" w:sz="0" w:space="0" w:color="auto"/>
        <w:left w:val="none" w:sz="0" w:space="0" w:color="auto"/>
        <w:bottom w:val="none" w:sz="0" w:space="0" w:color="auto"/>
        <w:right w:val="none" w:sz="0" w:space="0" w:color="auto"/>
      </w:divBdr>
    </w:div>
    <w:div w:id="768084422">
      <w:bodyDiv w:val="1"/>
      <w:marLeft w:val="0"/>
      <w:marRight w:val="0"/>
      <w:marTop w:val="0"/>
      <w:marBottom w:val="0"/>
      <w:divBdr>
        <w:top w:val="none" w:sz="0" w:space="0" w:color="auto"/>
        <w:left w:val="none" w:sz="0" w:space="0" w:color="auto"/>
        <w:bottom w:val="none" w:sz="0" w:space="0" w:color="auto"/>
        <w:right w:val="none" w:sz="0" w:space="0" w:color="auto"/>
      </w:divBdr>
    </w:div>
    <w:div w:id="200462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192.168.44.3\sqa$\GlobalAvailability\ProductionInstal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i.london\AppData\Roaming\Microsoft\Templates\t2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E6CC3D3482094980B6A7665B9EF6D7" ma:contentTypeVersion="1" ma:contentTypeDescription="Create a new document." ma:contentTypeScope="" ma:versionID="6ebe70669fec66fafe4523eab402b157">
  <xsd:schema xmlns:xsd="http://www.w3.org/2001/XMLSchema" xmlns:xs="http://www.w3.org/2001/XMLSchema" xmlns:p="http://schemas.microsoft.com/office/2006/metadata/properties" targetNamespace="http://schemas.microsoft.com/office/2006/metadata/properties" ma:root="true" ma:fieldsID="a5474a0c5c67982b93855321ac393ba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CF3D7-57C0-4B87-AA56-75911EE1C0C1}">
  <ds:schemaRefs>
    <ds:schemaRef ds:uri="http://schemas.microsoft.com/sharepoint/v3/contenttype/forms"/>
  </ds:schemaRefs>
</ds:datastoreItem>
</file>

<file path=customXml/itemProps2.xml><?xml version="1.0" encoding="utf-8"?>
<ds:datastoreItem xmlns:ds="http://schemas.openxmlformats.org/officeDocument/2006/customXml" ds:itemID="{6640DA89-CAB6-4521-BBAD-C704BF40BDFC}">
  <ds:schemaRefs>
    <ds:schemaRef ds:uri="http://schemas.microsoft.com/office/2006/metadata/properties"/>
  </ds:schemaRefs>
</ds:datastoreItem>
</file>

<file path=customXml/itemProps3.xml><?xml version="1.0" encoding="utf-8"?>
<ds:datastoreItem xmlns:ds="http://schemas.openxmlformats.org/officeDocument/2006/customXml" ds:itemID="{78235B99-3800-444A-8FDF-AB6CF1A6F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E5C5472-5D85-4BED-AB52-1AE7B85F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t2k.dotx</Template>
  <TotalTime>37941</TotalTime>
  <Pages>8</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Time to Know</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 Shoucroun</dc:creator>
  <cp:lastModifiedBy>Elad Avidan</cp:lastModifiedBy>
  <cp:revision>397</cp:revision>
  <cp:lastPrinted>2013-01-21T08:31:00Z</cp:lastPrinted>
  <dcterms:created xsi:type="dcterms:W3CDTF">2012-11-26T05:59:00Z</dcterms:created>
  <dcterms:modified xsi:type="dcterms:W3CDTF">2015-01-28T16:21:00Z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0x01010085E6CC3D3482094980B6A7665B9EF6D7</vt:lpwstr>
  </property>
</Properties>
</file>